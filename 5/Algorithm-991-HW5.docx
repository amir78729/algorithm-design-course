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Garamond" w:eastAsiaTheme="minorHAnsi" w:hAnsi="Garamond" w:cs="B Nazanin"/>
          <w:sz w:val="20"/>
          <w:szCs w:val="20"/>
        </w:rPr>
        <w:id w:val="-1736159591"/>
        <w:docPartObj>
          <w:docPartGallery w:val="Cover Pages"/>
          <w:docPartUnique/>
        </w:docPartObj>
      </w:sdtPr>
      <w:sdtEndPr/>
      <w:sdtContent>
        <w:p w14:paraId="40E42F2A" w14:textId="77777777" w:rsidR="0042572D" w:rsidRPr="0052308F" w:rsidRDefault="007E30AD" w:rsidP="00696263">
          <w:pPr>
            <w:pStyle w:val="NoSpacing"/>
            <w:jc w:val="lowKashida"/>
            <w:rPr>
              <w:rFonts w:ascii="Garamond" w:hAnsi="Garamond" w:cs="B Nazanin"/>
              <w:sz w:val="20"/>
              <w:szCs w:val="20"/>
            </w:rPr>
          </w:pPr>
          <w:r w:rsidRPr="0052308F">
            <w:rPr>
              <w:rFonts w:ascii="Garamond" w:hAnsi="Garamond" w:cs="B Nazanin"/>
              <w:noProof/>
              <w:sz w:val="20"/>
              <w:szCs w:val="20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D5D1530" wp14:editId="7B3A2B8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0" name="Group 2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41000">
                                  <a:schemeClr val="tx1"/>
                                </a:gs>
                                <a:gs pos="83000">
                                  <a:srgbClr val="FF3300"/>
                                </a:gs>
                                <a:gs pos="100000">
                                  <a:srgbClr val="FF3300"/>
                                </a:gs>
                              </a:gsLst>
                              <a:lin ang="5400000" scaled="1"/>
                            </a:gradFill>
                          </wpg:grpSpPr>
                          <wps:wsp>
                            <wps:cNvPr id="21" name="Rectangle 2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agon 22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Style w:val="a2"/>
                                      <w:rFonts w:ascii="Garamond" w:hAnsi="Garamond"/>
                                      <w:b/>
                                      <w:bCs/>
                                    </w:rPr>
                                    <w:alias w:val="تاریخ"/>
                                    <w:tag w:val="تاریخ"/>
                                    <w:id w:val="-1975897414"/>
                                    <w:placeholder>
                                      <w:docPart w:val="1D1E28CA00404F6D8C2149CF753CB86D"/>
                                    </w:placeholder>
                                    <w15:color w:val="FF99CC"/>
                                    <w:date w:fullDate="2020-12-10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>
                                    <w:rPr>
                                      <w:rStyle w:val="a2"/>
                                    </w:rPr>
                                  </w:sdtEndPr>
                                  <w:sdtContent>
                                    <w:p w14:paraId="52EC7B7B" w14:textId="0D68739F" w:rsidR="0042572D" w:rsidRPr="00553DD9" w:rsidRDefault="00DF5F8B" w:rsidP="00E842A1">
                                      <w:pPr>
                                        <w:pStyle w:val="NoSpacing"/>
                                        <w:jc w:val="right"/>
                                        <w:rPr>
                                          <w:rFonts w:ascii="Garamond" w:hAnsi="Garamond" w:cs="IRANSans(FaNum) Light"/>
                                          <w:b/>
                                          <w:bCs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Style w:val="a2"/>
                                          <w:rFonts w:ascii="Garamond" w:hAnsi="Garamond"/>
                                          <w:b/>
                                          <w:bCs/>
                                        </w:rPr>
                                        <w:t>12/10/2020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" name="Group 37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76198" y="6024574"/>
                                <a:ext cx="115753" cy="622892"/>
                                <a:chOff x="80645" y="5010327"/>
                                <a:chExt cx="49213" cy="265113"/>
                              </a:xfrm>
                              <a:grpFill/>
                            </wpg:grpSpPr>
                            <wps:wsp>
                              <wps:cNvPr id="40" name="Freeform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>
                                    <a:gd name="T0" fmla="*/ 0 w 20"/>
                                    <a:gd name="T1" fmla="*/ 0 h 121"/>
                                    <a:gd name="T2" fmla="*/ 16 w 20"/>
                                    <a:gd name="T3" fmla="*/ 72 h 121"/>
                                    <a:gd name="T4" fmla="*/ 20 w 20"/>
                                    <a:gd name="T5" fmla="*/ 121 h 121"/>
                                    <a:gd name="T6" fmla="*/ 18 w 20"/>
                                    <a:gd name="T7" fmla="*/ 112 h 121"/>
                                    <a:gd name="T8" fmla="*/ 0 w 20"/>
                                    <a:gd name="T9" fmla="*/ 31 h 121"/>
                                    <a:gd name="T10" fmla="*/ 0 w 20"/>
                                    <a:gd name="T11" fmla="*/ 0 h 12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20" h="121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>
                                    <a:gd name="T0" fmla="*/ 0 w 15"/>
                                    <a:gd name="T1" fmla="*/ 0 h 95"/>
                                    <a:gd name="T2" fmla="*/ 8 w 15"/>
                                    <a:gd name="T3" fmla="*/ 37 h 95"/>
                                    <a:gd name="T4" fmla="*/ 8 w 15"/>
                                    <a:gd name="T5" fmla="*/ 41 h 95"/>
                                    <a:gd name="T6" fmla="*/ 15 w 15"/>
                                    <a:gd name="T7" fmla="*/ 95 h 95"/>
                                    <a:gd name="T8" fmla="*/ 4 w 15"/>
                                    <a:gd name="T9" fmla="*/ 49 h 95"/>
                                    <a:gd name="T10" fmla="*/ 0 w 15"/>
                                    <a:gd name="T11" fmla="*/ 0 h 9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5" h="95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D5D1530" id="Group 20" o:spid="_x0000_s1026" style="position:absolute;left:0;text-align:left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">
                    <v:rect id="Rectangle 21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" filled="f" stroked="f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22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" adj="18883" filled="f" stroked="f">
                      <v:textbox inset=",0,14.4pt,0">
                        <w:txbxContent>
                          <w:sdt>
                            <w:sdtPr>
                              <w:rPr>
                                <w:rStyle w:val="a2"/>
                                <w:rFonts w:ascii="Garamond" w:hAnsi="Garamond"/>
                                <w:b/>
                                <w:bCs/>
                              </w:rPr>
                              <w:alias w:val="تاریخ"/>
                              <w:tag w:val="تاریخ"/>
                              <w:id w:val="-1975897414"/>
                              <w:placeholder>
                                <w:docPart w:val="1D1E28CA00404F6D8C2149CF753CB86D"/>
                              </w:placeholder>
                              <w15:color w:val="FF99CC"/>
                              <w:date w:fullDate="2020-12-10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>
                              <w:rPr>
                                <w:rStyle w:val="a2"/>
                              </w:rPr>
                            </w:sdtEndPr>
                            <w:sdtContent>
                              <w:p w14:paraId="52EC7B7B" w14:textId="0D68739F" w:rsidR="0042572D" w:rsidRPr="00553DD9" w:rsidRDefault="00DF5F8B" w:rsidP="00E842A1">
                                <w:pPr>
                                  <w:pStyle w:val="NoSpacing"/>
                                  <w:jc w:val="right"/>
                                  <w:rPr>
                                    <w:rFonts w:ascii="Garamond" w:hAnsi="Garamond" w:cs="IRANSans(FaNum) Light"/>
                                    <w:b/>
                                    <w:bCs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Style w:val="a2"/>
                                    <w:rFonts w:ascii="Garamond" w:hAnsi="Garamond"/>
                                    <w:b/>
                                    <w:bCs/>
                                  </w:rPr>
                                  <w:t>12/10/2020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37" o:spid="_x0000_s1029" style="position:absolute;left:761;top:60245;width:1158;height:6229" coordorigin="806,50103" coordsize="492,2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  <o:lock v:ext="edit" aspectratio="t"/>
                      <v:shape id="Freeform 40" o:spid="_x0000_s1030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" path="m,l16,72r4,49l18,112,,31,,xe" filled="f" stroked="f">
                        <v:path arrowok="t" o:connecttype="custom" o:connectlocs="0,0;25400,114300;31750,192088;28575,177800;0,49213;0,0" o:connectangles="0,0,0,0,0,0"/>
                      </v:shape>
                      <v:shape id="Freeform 43" o:spid="_x0000_s1031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" path="m,l8,37r,4l15,95,4,49,,xe" filled="f" stroked="f">
                        <v:path arrowok="t" o:connecttype="custom" o:connectlocs="0,0;12700,58738;12700,65088;23813,150813;6350,77788;0,0" o:connectangles="0,0,0,0,0,0"/>
                      </v:shape>
                    </v:group>
                    <w10:wrap anchorx="page" anchory="page"/>
                  </v:group>
                </w:pict>
              </mc:Fallback>
            </mc:AlternateContent>
          </w:r>
          <w:r w:rsidR="003450A9" w:rsidRPr="0052308F">
            <w:rPr>
              <w:rFonts w:ascii="Garamond" w:hAnsi="Garamond" w:cs="B Nazanin"/>
              <w:noProof/>
              <w:sz w:val="20"/>
              <w:szCs w:val="20"/>
            </w:rPr>
            <w:drawing>
              <wp:anchor distT="0" distB="0" distL="114300" distR="114300" simplePos="0" relativeHeight="251663360" behindDoc="0" locked="0" layoutInCell="1" allowOverlap="1" wp14:anchorId="75C40304" wp14:editId="5B9531B6">
                <wp:simplePos x="0" y="0"/>
                <wp:positionH relativeFrom="column">
                  <wp:posOffset>5186207</wp:posOffset>
                </wp:positionH>
                <wp:positionV relativeFrom="paragraph">
                  <wp:posOffset>-719810</wp:posOffset>
                </wp:positionV>
                <wp:extent cx="1339702" cy="1339702"/>
                <wp:effectExtent l="0" t="0" r="0" b="0"/>
                <wp:wrapNone/>
                <wp:docPr id="52" name="Picture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ce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artisticLineDrawing/>
                                  </a14:imgEffect>
                                  <a14:imgEffect>
                                    <a14:saturation sat="356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9702" cy="133970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DC4ED2D" w14:textId="7CFEAD6C" w:rsidR="005E5619" w:rsidRPr="0052308F" w:rsidRDefault="00F43422" w:rsidP="0062260B">
          <w:pPr>
            <w:jc w:val="lowKashida"/>
            <w:rPr>
              <w:rFonts w:ascii="Garamond" w:hAnsi="Garamond" w:cs="B Nazanin"/>
              <w:sz w:val="20"/>
              <w:szCs w:val="20"/>
            </w:rPr>
          </w:pPr>
          <w:r w:rsidRPr="0052308F">
            <w:rPr>
              <w:rFonts w:ascii="Garamond" w:hAnsi="Garamond" w:cs="B Nazanin"/>
              <w:noProof/>
              <w:sz w:val="20"/>
              <w:szCs w:val="20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024489A" wp14:editId="2D81AD48">
                    <wp:simplePos x="0" y="0"/>
                    <wp:positionH relativeFrom="page">
                      <wp:posOffset>3169285</wp:posOffset>
                    </wp:positionH>
                    <wp:positionV relativeFrom="page">
                      <wp:posOffset>6989292</wp:posOffset>
                    </wp:positionV>
                    <wp:extent cx="3657600" cy="365760"/>
                    <wp:effectExtent l="0" t="0" r="7620" b="0"/>
                    <wp:wrapNone/>
                    <wp:docPr id="49" name="Text Box 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8E79DE1" w14:textId="4B570983" w:rsidR="009B7F1E" w:rsidRPr="009B7F1E" w:rsidRDefault="00E537BF" w:rsidP="009B7F1E">
                                <w:pPr>
                                  <w:pStyle w:val="Header"/>
                                  <w:jc w:val="center"/>
                                  <w:rPr>
                                    <w:rFonts w:cs="B Titr"/>
                                    <w:color w:val="C00000"/>
                                    <w:sz w:val="32"/>
                                    <w:szCs w:val="32"/>
                                    <w:lang w:bidi="fa-IR"/>
                                  </w:rPr>
                                </w:pPr>
                                <w:r w:rsidRPr="00E537BF">
                                  <w:rPr>
                                    <w:rFonts w:ascii="Garamond" w:hAnsi="Garamond" w:cs="B Titr"/>
                                    <w:color w:val="C00000"/>
                                    <w:sz w:val="48"/>
                                    <w:szCs w:val="48"/>
                                    <w:lang w:bidi="fa-IR"/>
                                  </w:rPr>
                                  <w:t>A</w:t>
                                </w:r>
                                <w:r w:rsidRPr="00E537BF">
                                  <w:rPr>
                                    <w:rFonts w:ascii="Garamond" w:hAnsi="Garamond" w:cs="B Titr"/>
                                    <w:color w:val="C00000"/>
                                    <w:sz w:val="36"/>
                                    <w:szCs w:val="36"/>
                                    <w:lang w:bidi="fa-IR"/>
                                  </w:rPr>
                                  <w:t xml:space="preserve">LGORITHM </w:t>
                                </w:r>
                                <w:r w:rsidRPr="00E537BF">
                                  <w:rPr>
                                    <w:rFonts w:ascii="Garamond" w:hAnsi="Garamond" w:cs="B Titr"/>
                                    <w:color w:val="C00000"/>
                                    <w:sz w:val="48"/>
                                    <w:szCs w:val="48"/>
                                    <w:lang w:bidi="fa-IR"/>
                                  </w:rPr>
                                  <w:t>D</w:t>
                                </w:r>
                                <w:r w:rsidRPr="00E537BF">
                                  <w:rPr>
                                    <w:rFonts w:ascii="Garamond" w:hAnsi="Garamond" w:cs="B Titr"/>
                                    <w:color w:val="C00000"/>
                                    <w:sz w:val="36"/>
                                    <w:szCs w:val="36"/>
                                    <w:lang w:bidi="fa-IR"/>
                                  </w:rPr>
                                  <w:t>ESIGN</w:t>
                                </w:r>
                              </w:p>
                              <w:p w14:paraId="08A08959" w14:textId="77777777" w:rsidR="009B7F1E" w:rsidRPr="009B7F1E" w:rsidRDefault="009B7F1E" w:rsidP="009B7F1E">
                                <w:pPr>
                                  <w:pStyle w:val="Header"/>
                                  <w:jc w:val="center"/>
                                  <w:rPr>
                                    <w:rFonts w:cs="B Titr"/>
                                    <w:color w:val="C00000"/>
                                    <w:sz w:val="32"/>
                                    <w:szCs w:val="32"/>
                                    <w:rtl/>
                                    <w:lang w:bidi="fa-IR"/>
                                  </w:rPr>
                                </w:pPr>
                              </w:p>
                              <w:p w14:paraId="7493451D" w14:textId="77777777" w:rsidR="0042572D" w:rsidRPr="009B7F1E" w:rsidRDefault="0042572D" w:rsidP="0042572D">
                                <w:pPr>
                                  <w:pStyle w:val="NoSpacing"/>
                                  <w:rPr>
                                    <w:color w:val="C0000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024489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32" type="#_x0000_t202" style="position:absolute;left:0;text-align:left;margin-left:249.55pt;margin-top:550.35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" filled="f" stroked="f" strokeweight=".5pt">
                    <v:textbox style="mso-fit-shape-to-text:t" inset="0,0,0,0">
                      <w:txbxContent>
                        <w:p w14:paraId="18E79DE1" w14:textId="4B570983" w:rsidR="009B7F1E" w:rsidRPr="009B7F1E" w:rsidRDefault="00E537BF" w:rsidP="009B7F1E">
                          <w:pPr>
                            <w:pStyle w:val="Header"/>
                            <w:jc w:val="center"/>
                            <w:rPr>
                              <w:rFonts w:cs="B Titr"/>
                              <w:color w:val="C00000"/>
                              <w:sz w:val="32"/>
                              <w:szCs w:val="32"/>
                              <w:lang w:bidi="fa-IR"/>
                            </w:rPr>
                          </w:pPr>
                          <w:r w:rsidRPr="00E537BF">
                            <w:rPr>
                              <w:rFonts w:ascii="Garamond" w:hAnsi="Garamond" w:cs="B Titr"/>
                              <w:color w:val="C00000"/>
                              <w:sz w:val="48"/>
                              <w:szCs w:val="48"/>
                              <w:lang w:bidi="fa-IR"/>
                            </w:rPr>
                            <w:t>A</w:t>
                          </w:r>
                          <w:r w:rsidRPr="00E537BF">
                            <w:rPr>
                              <w:rFonts w:ascii="Garamond" w:hAnsi="Garamond" w:cs="B Titr"/>
                              <w:color w:val="C00000"/>
                              <w:sz w:val="36"/>
                              <w:szCs w:val="36"/>
                              <w:lang w:bidi="fa-IR"/>
                            </w:rPr>
                            <w:t xml:space="preserve">LGORITHM </w:t>
                          </w:r>
                          <w:r w:rsidRPr="00E537BF">
                            <w:rPr>
                              <w:rFonts w:ascii="Garamond" w:hAnsi="Garamond" w:cs="B Titr"/>
                              <w:color w:val="C00000"/>
                              <w:sz w:val="48"/>
                              <w:szCs w:val="48"/>
                              <w:lang w:bidi="fa-IR"/>
                            </w:rPr>
                            <w:t>D</w:t>
                          </w:r>
                          <w:r w:rsidRPr="00E537BF">
                            <w:rPr>
                              <w:rFonts w:ascii="Garamond" w:hAnsi="Garamond" w:cs="B Titr"/>
                              <w:color w:val="C00000"/>
                              <w:sz w:val="36"/>
                              <w:szCs w:val="36"/>
                              <w:lang w:bidi="fa-IR"/>
                            </w:rPr>
                            <w:t>ESIGN</w:t>
                          </w:r>
                        </w:p>
                        <w:p w14:paraId="08A08959" w14:textId="77777777" w:rsidR="009B7F1E" w:rsidRPr="009B7F1E" w:rsidRDefault="009B7F1E" w:rsidP="009B7F1E">
                          <w:pPr>
                            <w:pStyle w:val="Header"/>
                            <w:jc w:val="center"/>
                            <w:rPr>
                              <w:rFonts w:cs="B Titr"/>
                              <w:color w:val="C00000"/>
                              <w:sz w:val="32"/>
                              <w:szCs w:val="32"/>
                              <w:rtl/>
                              <w:lang w:bidi="fa-IR"/>
                            </w:rPr>
                          </w:pPr>
                        </w:p>
                        <w:p w14:paraId="7493451D" w14:textId="77777777" w:rsidR="0042572D" w:rsidRPr="009B7F1E" w:rsidRDefault="0042572D" w:rsidP="0042572D">
                          <w:pPr>
                            <w:pStyle w:val="NoSpacing"/>
                            <w:rPr>
                              <w:color w:val="C0000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06E63" w:rsidRPr="0052308F">
            <w:rPr>
              <w:rFonts w:ascii="Garamond" w:hAnsi="Garamond" w:cs="B Nazanin"/>
              <w:noProof/>
              <w:sz w:val="20"/>
              <w:szCs w:val="20"/>
            </w:rPr>
            <mc:AlternateContent>
              <mc:Choice Requires="wps">
                <w:drawing>
                  <wp:anchor distT="91440" distB="91440" distL="365760" distR="365760" simplePos="0" relativeHeight="251667456" behindDoc="0" locked="0" layoutInCell="1" allowOverlap="1" wp14:anchorId="048A1111" wp14:editId="5AE3F7F3">
                    <wp:simplePos x="0" y="0"/>
                    <wp:positionH relativeFrom="margin">
                      <wp:posOffset>985793</wp:posOffset>
                    </wp:positionH>
                    <wp:positionV relativeFrom="margin">
                      <wp:posOffset>1726128</wp:posOffset>
                    </wp:positionV>
                    <wp:extent cx="5426075" cy="2832735"/>
                    <wp:effectExtent l="0" t="0" r="0" b="5715"/>
                    <wp:wrapTopAndBottom/>
                    <wp:docPr id="146" name="Rectangle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426075" cy="2832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5D71E3" w14:textId="77777777" w:rsidR="00506E63" w:rsidRDefault="00506E63">
                                <w:pPr>
                                  <w:pStyle w:val="NoSpacing"/>
                                  <w:jc w:val="center"/>
                                  <w:rPr>
                                    <w:color w:val="FF0000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FF0000" w:themeColor="accent1"/>
                                  </w:rPr>
                                  <w:drawing>
                                    <wp:inline distT="0" distB="0" distL="0" distR="0" wp14:anchorId="0696F35D" wp14:editId="6802DC79">
                                      <wp:extent cx="722376" cy="384048"/>
                                      <wp:effectExtent l="0" t="0" r="1905" b="0"/>
                                      <wp:docPr id="10" name="Picture 1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" name="Picture 3"/>
                                              <pic:cNvPicPr/>
                                            </pic:nvPicPr>
                                            <pic:blipFill>
                                              <a:blip r:embed="rId11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22376" cy="38404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bookmarkStart w:id="0" w:name="_Hlk20515108" w:displacedByCustomXml="next"/>
                              <w:sdt>
                                <w:sdtPr>
                                  <w:rPr>
                                    <w:rStyle w:val="a1"/>
                                    <w:rFonts w:ascii="Garamond" w:hAnsi="Garamond"/>
                                    <w:color w:val="000000" w:themeColor="text1"/>
                                    <w:rtl/>
                                  </w:rPr>
                                  <w:alias w:val="شماره تمرین"/>
                                  <w:tag w:val="شماره"/>
                                  <w:id w:val="1748225325"/>
                                  <w15:color w:val="FF6600"/>
                                </w:sdtPr>
                                <w:sdtEndPr>
                                  <w:rPr>
                                    <w:rStyle w:val="DefaultParagraphFont"/>
                                    <w:rFonts w:eastAsiaTheme="minorEastAsia" w:cstheme="minorBidi"/>
                                    <w:sz w:val="22"/>
                                    <w:szCs w:val="22"/>
                                  </w:rPr>
                                </w:sdtEndPr>
                                <w:sdtContent>
                                  <w:p w14:paraId="7DB8FC76" w14:textId="77777777" w:rsidR="00DF5F8B" w:rsidRDefault="00FD37CA" w:rsidP="00E842A1">
                                    <w:pPr>
                                      <w:pStyle w:val="NoSpacing"/>
                                      <w:pBdr>
                                        <w:top w:val="single" w:sz="6" w:space="10" w:color="FF0000" w:themeColor="accent1"/>
                                        <w:left w:val="single" w:sz="2" w:space="10" w:color="FFFFFF" w:themeColor="background1"/>
                                        <w:bottom w:val="single" w:sz="6" w:space="10" w:color="FF0000" w:themeColor="accent1"/>
                                        <w:right w:val="single" w:sz="2" w:space="10" w:color="FFFFFF" w:themeColor="background1"/>
                                      </w:pBdr>
                                      <w:bidi/>
                                      <w:spacing w:before="240" w:after="240" w:line="259" w:lineRule="auto"/>
                                      <w:jc w:val="center"/>
                                      <w:rPr>
                                        <w:rStyle w:val="a1"/>
                                        <w:rFonts w:ascii="Garamond" w:hAnsi="Garamond" w:cs="Calibri"/>
                                        <w:color w:val="000000" w:themeColor="text1"/>
                                      </w:rPr>
                                    </w:pPr>
                                    <w:r w:rsidRPr="00E537BF">
                                      <w:rPr>
                                        <w:rStyle w:val="a1"/>
                                        <w:rFonts w:ascii="Garamond" w:hAnsi="Garamond" w:cs="Calibri"/>
                                        <w:color w:val="000000" w:themeColor="text1"/>
                                      </w:rPr>
                                      <w:t>Homework</w:t>
                                    </w:r>
                                    <w:r w:rsidR="00E537BF" w:rsidRPr="00E537BF">
                                      <w:rPr>
                                        <w:rStyle w:val="a1"/>
                                        <w:rFonts w:ascii="Garamond" w:hAnsi="Garamond" w:cs="Calibri"/>
                                        <w:color w:val="000000" w:themeColor="text1"/>
                                      </w:rPr>
                                      <w:t xml:space="preserve"> </w:t>
                                    </w:r>
                                    <w:r w:rsidR="00DF5F8B">
                                      <w:rPr>
                                        <w:rStyle w:val="a1"/>
                                        <w:rFonts w:ascii="Garamond" w:hAnsi="Garamond" w:cs="Calibri"/>
                                        <w:color w:val="000000" w:themeColor="text1"/>
                                      </w:rPr>
                                      <w:t>5</w:t>
                                    </w:r>
                                  </w:p>
                                  <w:p w14:paraId="065D1B59" w14:textId="204ED2F4" w:rsidR="0062260B" w:rsidRDefault="00DF5F8B" w:rsidP="00DF5F8B">
                                    <w:pPr>
                                      <w:pStyle w:val="NoSpacing"/>
                                      <w:pBdr>
                                        <w:top w:val="single" w:sz="6" w:space="10" w:color="FF0000" w:themeColor="accent1"/>
                                        <w:left w:val="single" w:sz="2" w:space="10" w:color="FFFFFF" w:themeColor="background1"/>
                                        <w:bottom w:val="single" w:sz="6" w:space="10" w:color="FF0000" w:themeColor="accent1"/>
                                        <w:right w:val="single" w:sz="2" w:space="10" w:color="FFFFFF" w:themeColor="background1"/>
                                      </w:pBdr>
                                      <w:bidi/>
                                      <w:spacing w:before="240" w:after="240" w:line="259" w:lineRule="auto"/>
                                      <w:jc w:val="center"/>
                                      <w:rPr>
                                        <w:rStyle w:val="a1"/>
                                        <w:rFonts w:ascii="Garamond" w:hAnsi="Garamond" w:cs="Calibri"/>
                                        <w:color w:val="000000" w:themeColor="text1"/>
                                      </w:rPr>
                                    </w:pPr>
                                    <w:r w:rsidRPr="00DF5F8B">
                                      <w:rPr>
                                        <w:rFonts w:ascii="Garamond" w:hAnsi="Garamond" w:cs="Calibri"/>
                                        <w:color w:val="000000" w:themeColor="text1"/>
                                        <w:sz w:val="52"/>
                                        <w:szCs w:val="52"/>
                                      </w:rPr>
                                      <w:t>DFS</w:t>
                                    </w:r>
                                    <w:r>
                                      <w:rPr>
                                        <w:rFonts w:ascii="Garamond" w:hAnsi="Garamond" w:cs="Calibri"/>
                                        <w:color w:val="000000" w:themeColor="text1"/>
                                        <w:sz w:val="52"/>
                                        <w:szCs w:val="52"/>
                                      </w:rPr>
                                      <w:t>-</w:t>
                                    </w:r>
                                    <w:r w:rsidRPr="00DF5F8B">
                                      <w:rPr>
                                        <w:rFonts w:ascii="Garamond" w:hAnsi="Garamond" w:cs="Calibri"/>
                                        <w:color w:val="000000" w:themeColor="text1"/>
                                        <w:sz w:val="52"/>
                                        <w:szCs w:val="52"/>
                                      </w:rPr>
                                      <w:t>BFS</w:t>
                                    </w:r>
                                    <w:r>
                                      <w:rPr>
                                        <w:rFonts w:ascii="Garamond" w:hAnsi="Garamond" w:cs="Calibri"/>
                                        <w:color w:val="000000" w:themeColor="text1"/>
                                        <w:sz w:val="52"/>
                                        <w:szCs w:val="52"/>
                                      </w:rPr>
                                      <w:t>-</w:t>
                                    </w:r>
                                    <w:r w:rsidRPr="00DF5F8B">
                                      <w:rPr>
                                        <w:rFonts w:ascii="Garamond" w:hAnsi="Garamond" w:cs="Calibri"/>
                                        <w:color w:val="000000" w:themeColor="text1"/>
                                        <w:sz w:val="52"/>
                                        <w:szCs w:val="52"/>
                                      </w:rPr>
                                      <w:t>Minimum Spanning Tree</w:t>
                                    </w:r>
                                  </w:p>
                                </w:sdtContent>
                              </w:sdt>
                              <w:bookmarkEnd w:id="0"/>
                              <w:p w14:paraId="33169E7F" w14:textId="4F57A466" w:rsidR="00506E63" w:rsidRDefault="00506E63">
                                <w:pPr>
                                  <w:pStyle w:val="NoSpacing"/>
                                  <w:spacing w:before="240"/>
                                  <w:jc w:val="center"/>
                                  <w:rPr>
                                    <w:color w:val="FF0000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FF0000" w:themeColor="accent1"/>
                                  </w:rPr>
                                  <w:drawing>
                                    <wp:inline distT="0" distB="0" distL="0" distR="0" wp14:anchorId="50D0F5CF" wp14:editId="7B72D698">
                                      <wp:extent cx="374904" cy="237744"/>
                                      <wp:effectExtent l="0" t="0" r="6350" b="0"/>
                                      <wp:docPr id="12" name="Picture 1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" name="roco bottom.png"/>
                                              <pic:cNvPicPr/>
                                            </pic:nvPicPr>
                                            <pic:blipFill>
                                              <a:blip r:embed="rId12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904" cy="2377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48A1111" id="Rectangle 146" o:spid="_x0000_s1033" style="position:absolute;left:0;text-align:left;margin-left:77.6pt;margin-top:135.9pt;width:427.25pt;height:223.05pt;z-index:251667456;visibility:visible;mso-wrap-style:square;mso-width-percent:0;mso-height-percent:0;mso-wrap-distance-left:28.8pt;mso-wrap-distance-top:7.2pt;mso-wrap-distance-right:28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" filled="f" stroked="f" strokeweight="1pt">
                    <v:textbox inset="10.8pt,0,10.8pt,0">
                      <w:txbxContent>
                        <w:p w14:paraId="3F5D71E3" w14:textId="77777777" w:rsidR="00506E63" w:rsidRDefault="00506E63">
                          <w:pPr>
                            <w:pStyle w:val="NoSpacing"/>
                            <w:jc w:val="center"/>
                            <w:rPr>
                              <w:color w:val="FF0000" w:themeColor="accent1"/>
                            </w:rPr>
                          </w:pPr>
                          <w:r>
                            <w:rPr>
                              <w:noProof/>
                              <w:color w:val="FF0000" w:themeColor="accent1"/>
                            </w:rPr>
                            <w:drawing>
                              <wp:inline distT="0" distB="0" distL="0" distR="0" wp14:anchorId="0696F35D" wp14:editId="6802DC79">
                                <wp:extent cx="722376" cy="384048"/>
                                <wp:effectExtent l="0" t="0" r="1905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/>
                                      </pic:nvPicPr>
                                      <pic:blipFill>
                                        <a:blip r:embed="rId11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22376" cy="38404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bookmarkStart w:id="1" w:name="_Hlk20515108" w:displacedByCustomXml="next"/>
                        <w:sdt>
                          <w:sdtPr>
                            <w:rPr>
                              <w:rStyle w:val="a1"/>
                              <w:rFonts w:ascii="Garamond" w:hAnsi="Garamond"/>
                              <w:color w:val="000000" w:themeColor="text1"/>
                              <w:rtl/>
                            </w:rPr>
                            <w:alias w:val="شماره تمرین"/>
                            <w:tag w:val="شماره"/>
                            <w:id w:val="1748225325"/>
                            <w15:color w:val="FF6600"/>
                          </w:sdtPr>
                          <w:sdtEndPr>
                            <w:rPr>
                              <w:rStyle w:val="DefaultParagraphFont"/>
                              <w:rFonts w:eastAsiaTheme="minorEastAsia" w:cstheme="minorBidi"/>
                              <w:sz w:val="22"/>
                              <w:szCs w:val="22"/>
                            </w:rPr>
                          </w:sdtEndPr>
                          <w:sdtContent>
                            <w:p w14:paraId="7DB8FC76" w14:textId="77777777" w:rsidR="00DF5F8B" w:rsidRDefault="00FD37CA" w:rsidP="00E842A1">
                              <w:pPr>
                                <w:pStyle w:val="NoSpacing"/>
                                <w:pBdr>
                                  <w:top w:val="single" w:sz="6" w:space="10" w:color="FF0000" w:themeColor="accent1"/>
                                  <w:left w:val="single" w:sz="2" w:space="10" w:color="FFFFFF" w:themeColor="background1"/>
                                  <w:bottom w:val="single" w:sz="6" w:space="10" w:color="FF0000" w:themeColor="accent1"/>
                                  <w:right w:val="single" w:sz="2" w:space="10" w:color="FFFFFF" w:themeColor="background1"/>
                                </w:pBdr>
                                <w:bidi/>
                                <w:spacing w:before="240" w:after="240" w:line="259" w:lineRule="auto"/>
                                <w:jc w:val="center"/>
                                <w:rPr>
                                  <w:rStyle w:val="a1"/>
                                  <w:rFonts w:ascii="Garamond" w:hAnsi="Garamond" w:cs="Calibri"/>
                                  <w:color w:val="000000" w:themeColor="text1"/>
                                </w:rPr>
                              </w:pPr>
                              <w:r w:rsidRPr="00E537BF">
                                <w:rPr>
                                  <w:rStyle w:val="a1"/>
                                  <w:rFonts w:ascii="Garamond" w:hAnsi="Garamond" w:cs="Calibri"/>
                                  <w:color w:val="000000" w:themeColor="text1"/>
                                </w:rPr>
                                <w:t>Homework</w:t>
                              </w:r>
                              <w:r w:rsidR="00E537BF" w:rsidRPr="00E537BF">
                                <w:rPr>
                                  <w:rStyle w:val="a1"/>
                                  <w:rFonts w:ascii="Garamond" w:hAnsi="Garamond" w:cs="Calibri"/>
                                  <w:color w:val="000000" w:themeColor="text1"/>
                                </w:rPr>
                                <w:t xml:space="preserve"> </w:t>
                              </w:r>
                              <w:r w:rsidR="00DF5F8B">
                                <w:rPr>
                                  <w:rStyle w:val="a1"/>
                                  <w:rFonts w:ascii="Garamond" w:hAnsi="Garamond" w:cs="Calibri"/>
                                  <w:color w:val="000000" w:themeColor="text1"/>
                                </w:rPr>
                                <w:t>5</w:t>
                              </w:r>
                            </w:p>
                            <w:p w14:paraId="065D1B59" w14:textId="204ED2F4" w:rsidR="0062260B" w:rsidRDefault="00DF5F8B" w:rsidP="00DF5F8B">
                              <w:pPr>
                                <w:pStyle w:val="NoSpacing"/>
                                <w:pBdr>
                                  <w:top w:val="single" w:sz="6" w:space="10" w:color="FF0000" w:themeColor="accent1"/>
                                  <w:left w:val="single" w:sz="2" w:space="10" w:color="FFFFFF" w:themeColor="background1"/>
                                  <w:bottom w:val="single" w:sz="6" w:space="10" w:color="FF0000" w:themeColor="accent1"/>
                                  <w:right w:val="single" w:sz="2" w:space="10" w:color="FFFFFF" w:themeColor="background1"/>
                                </w:pBdr>
                                <w:bidi/>
                                <w:spacing w:before="240" w:after="240" w:line="259" w:lineRule="auto"/>
                                <w:jc w:val="center"/>
                                <w:rPr>
                                  <w:rStyle w:val="a1"/>
                                  <w:rFonts w:ascii="Garamond" w:hAnsi="Garamond" w:cs="Calibri"/>
                                  <w:color w:val="000000" w:themeColor="text1"/>
                                </w:rPr>
                              </w:pPr>
                              <w:r w:rsidRPr="00DF5F8B">
                                <w:rPr>
                                  <w:rFonts w:ascii="Garamond" w:hAnsi="Garamond" w:cs="Calibri"/>
                                  <w:color w:val="000000" w:themeColor="text1"/>
                                  <w:sz w:val="52"/>
                                  <w:szCs w:val="52"/>
                                </w:rPr>
                                <w:t>DFS</w:t>
                              </w:r>
                              <w:r>
                                <w:rPr>
                                  <w:rFonts w:ascii="Garamond" w:hAnsi="Garamond" w:cs="Calibri"/>
                                  <w:color w:val="000000" w:themeColor="text1"/>
                                  <w:sz w:val="52"/>
                                  <w:szCs w:val="52"/>
                                </w:rPr>
                                <w:t>-</w:t>
                              </w:r>
                              <w:r w:rsidRPr="00DF5F8B">
                                <w:rPr>
                                  <w:rFonts w:ascii="Garamond" w:hAnsi="Garamond" w:cs="Calibri"/>
                                  <w:color w:val="000000" w:themeColor="text1"/>
                                  <w:sz w:val="52"/>
                                  <w:szCs w:val="52"/>
                                </w:rPr>
                                <w:t>BFS</w:t>
                              </w:r>
                              <w:r>
                                <w:rPr>
                                  <w:rFonts w:ascii="Garamond" w:hAnsi="Garamond" w:cs="Calibri"/>
                                  <w:color w:val="000000" w:themeColor="text1"/>
                                  <w:sz w:val="52"/>
                                  <w:szCs w:val="52"/>
                                </w:rPr>
                                <w:t>-</w:t>
                              </w:r>
                              <w:r w:rsidRPr="00DF5F8B">
                                <w:rPr>
                                  <w:rFonts w:ascii="Garamond" w:hAnsi="Garamond" w:cs="Calibri"/>
                                  <w:color w:val="000000" w:themeColor="text1"/>
                                  <w:sz w:val="52"/>
                                  <w:szCs w:val="52"/>
                                </w:rPr>
                                <w:t>Minimum Spanning Tree</w:t>
                              </w:r>
                            </w:p>
                          </w:sdtContent>
                        </w:sdt>
                        <w:bookmarkEnd w:id="1"/>
                        <w:p w14:paraId="33169E7F" w14:textId="4F57A466" w:rsidR="00506E63" w:rsidRDefault="00506E63">
                          <w:pPr>
                            <w:pStyle w:val="NoSpacing"/>
                            <w:spacing w:before="240"/>
                            <w:jc w:val="center"/>
                            <w:rPr>
                              <w:color w:val="FF0000" w:themeColor="accent1"/>
                            </w:rPr>
                          </w:pPr>
                          <w:r>
                            <w:rPr>
                              <w:noProof/>
                              <w:color w:val="FF0000" w:themeColor="accent1"/>
                            </w:rPr>
                            <w:drawing>
                              <wp:inline distT="0" distB="0" distL="0" distR="0" wp14:anchorId="50D0F5CF" wp14:editId="7B72D698">
                                <wp:extent cx="374904" cy="237744"/>
                                <wp:effectExtent l="0" t="0" r="6350" b="0"/>
                                <wp:docPr id="12" name="Picture 1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roco bottom.png"/>
                                        <pic:cNvPicPr/>
                                      </pic:nvPicPr>
                                      <pic:blipFill>
                                        <a:blip r:embed="rId12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4904" cy="23774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topAndBottom" anchorx="margin" anchory="margin"/>
                  </v:rect>
                </w:pict>
              </mc:Fallback>
            </mc:AlternateContent>
          </w:r>
          <w:r w:rsidR="0042572D" w:rsidRPr="0052308F">
            <w:rPr>
              <w:rFonts w:ascii="Garamond" w:hAnsi="Garamond" w:cs="B Nazanin"/>
              <w:sz w:val="20"/>
              <w:szCs w:val="20"/>
            </w:rPr>
            <w:br w:type="page"/>
          </w:r>
        </w:p>
      </w:sdtContent>
    </w:sdt>
    <w:p w14:paraId="735C67B9" w14:textId="77777777" w:rsidR="00C25DC1" w:rsidRDefault="00C25DC1" w:rsidP="00DF5F8B">
      <w:pPr>
        <w:pStyle w:val="ListParagraph"/>
        <w:bidi/>
        <w:spacing w:before="240" w:line="276" w:lineRule="auto"/>
        <w:ind w:left="630" w:hanging="270"/>
        <w:jc w:val="both"/>
        <w:rPr>
          <w:rFonts w:ascii="Garamond" w:hAnsi="Garamond" w:cs="B Nazanin"/>
          <w:sz w:val="28"/>
          <w:szCs w:val="28"/>
          <w:rtl/>
          <w:lang w:bidi="fa-IR"/>
        </w:rPr>
      </w:pPr>
    </w:p>
    <w:p w14:paraId="4AD159A0" w14:textId="77777777" w:rsidR="00C25DC1" w:rsidRDefault="00C25DC1" w:rsidP="00C25DC1">
      <w:pPr>
        <w:pStyle w:val="ListParagraph"/>
        <w:numPr>
          <w:ilvl w:val="0"/>
          <w:numId w:val="31"/>
        </w:numPr>
        <w:bidi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گراف</w:t>
      </w:r>
      <w:r>
        <w:rPr>
          <w:rFonts w:ascii="Garamond" w:hAnsi="Garamond" w:cs="B Nazanin"/>
          <w:sz w:val="28"/>
          <w:szCs w:val="28"/>
          <w:rtl/>
          <w:lang w:bidi="fa-IR"/>
        </w:rPr>
        <w:softHyphen/>
      </w:r>
      <w:r>
        <w:rPr>
          <w:rFonts w:ascii="Garamond" w:hAnsi="Garamond" w:cs="B Nazanin" w:hint="cs"/>
          <w:sz w:val="28"/>
          <w:szCs w:val="28"/>
          <w:rtl/>
          <w:lang w:bidi="fa-IR"/>
        </w:rPr>
        <w:t>های زیر را با شروع از گره صفر به کمک الگوریتم</w:t>
      </w:r>
      <w:r>
        <w:rPr>
          <w:rFonts w:ascii="Garamond" w:hAnsi="Garamond" w:cs="B Nazanin"/>
          <w:sz w:val="28"/>
          <w:szCs w:val="28"/>
          <w:rtl/>
          <w:lang w:bidi="fa-IR"/>
        </w:rPr>
        <w:softHyphen/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های </w:t>
      </w:r>
      <w:r>
        <w:rPr>
          <w:rFonts w:ascii="Garamond" w:hAnsi="Garamond" w:cs="B Nazanin"/>
          <w:sz w:val="28"/>
          <w:szCs w:val="28"/>
          <w:lang w:bidi="fa-IR"/>
        </w:rPr>
        <w:t>DFS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و </w:t>
      </w:r>
      <w:r>
        <w:rPr>
          <w:rFonts w:ascii="Garamond" w:hAnsi="Garamond" w:cs="B Nazanin"/>
          <w:sz w:val="28"/>
          <w:szCs w:val="28"/>
          <w:lang w:bidi="fa-IR"/>
        </w:rPr>
        <w:t>BFS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جستجو کنید. (با شکل مراحل را نشان دهید) </w:t>
      </w:r>
      <w:r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(</w:t>
      </w:r>
      <w:r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3</w:t>
      </w:r>
      <w:r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 xml:space="preserve"> نمره)</w:t>
      </w:r>
    </w:p>
    <w:p w14:paraId="1EF71676" w14:textId="0838DF80" w:rsidR="00185FE6" w:rsidRDefault="00C25DC1" w:rsidP="00C25DC1">
      <w:pPr>
        <w:bidi/>
        <w:jc w:val="center"/>
        <w:rPr>
          <w:rFonts w:ascii="Garamond" w:hAnsi="Garamond" w:cs="B Nazanin"/>
          <w:sz w:val="28"/>
          <w:szCs w:val="28"/>
          <w:rtl/>
          <w:lang w:bidi="fa-IR"/>
        </w:rPr>
      </w:pPr>
      <w:r w:rsidRPr="00383531">
        <w:rPr>
          <w:rFonts w:ascii="Garamond" w:hAnsi="Garamond" w:cs="B Nazanin"/>
          <w:noProof/>
          <w:sz w:val="28"/>
          <w:szCs w:val="28"/>
          <w:rtl/>
          <w:lang w:bidi="fa-IR"/>
        </w:rPr>
        <w:drawing>
          <wp:inline distT="0" distB="0" distL="0" distR="0" wp14:anchorId="11731A0D" wp14:editId="08E2E4FB">
            <wp:extent cx="2948025" cy="988237"/>
            <wp:effectExtent l="0" t="0" r="508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913" cy="10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30"/>
      </w:tblGrid>
      <w:tr w:rsidR="00185FE6" w:rsidRPr="00FD2014" w14:paraId="1675E7EE" w14:textId="77777777" w:rsidTr="00434BC4">
        <w:tc>
          <w:tcPr>
            <w:tcW w:w="9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7D0A916C" w14:textId="3C7E369C" w:rsidR="00FD2014" w:rsidRPr="00FD2014" w:rsidRDefault="00FD2014" w:rsidP="00FD2014">
            <w:pPr>
              <w:rPr>
                <w:rFonts w:ascii="IRANSans" w:hAnsi="IRANSans" w:cs="IRANSans"/>
                <w:b/>
                <w:bCs/>
                <w:lang w:bidi="fa-IR"/>
              </w:rPr>
            </w:pPr>
            <w:r w:rsidRPr="00FD2014">
              <w:rPr>
                <w:rFonts w:ascii="IRANSans" w:hAnsi="IRANSans" w:cs="IRANSans"/>
                <w:b/>
                <w:bCs/>
                <w:lang w:bidi="fa-IR"/>
              </w:rPr>
              <w:t>BFS</w:t>
            </w:r>
            <w:r>
              <w:rPr>
                <w:rFonts w:ascii="IRANSans" w:hAnsi="IRANSans" w:cs="IRANSans"/>
                <w:b/>
                <w:bCs/>
                <w:lang w:bidi="fa-IR"/>
              </w:rPr>
              <w:t>:</w:t>
            </w:r>
          </w:p>
          <w:p w14:paraId="63C650F1" w14:textId="460B38D5" w:rsidR="00185FE6" w:rsidRPr="00FD2014" w:rsidRDefault="00FD2014" w:rsidP="00FD2014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37901CD8" wp14:editId="1294DFEB">
                      <wp:simplePos x="0" y="0"/>
                      <wp:positionH relativeFrom="column">
                        <wp:posOffset>1532809</wp:posOffset>
                      </wp:positionH>
                      <wp:positionV relativeFrom="paragraph">
                        <wp:posOffset>351386</wp:posOffset>
                      </wp:positionV>
                      <wp:extent cx="203200" cy="203200"/>
                      <wp:effectExtent l="0" t="0" r="25400" b="25400"/>
                      <wp:wrapNone/>
                      <wp:docPr id="166" name="Oval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14F316C" id="Oval 166" o:spid="_x0000_s1026" style="position:absolute;left:0;text-align:left;margin-left:120.7pt;margin-top:27.65pt;width:16pt;height:1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="00185FE6"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4C80EAAF" wp14:editId="25F39A25">
                  <wp:extent cx="3404235" cy="13525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D5FDC8" w14:textId="0CBA05DF" w:rsidR="00185FE6" w:rsidRPr="00FD2014" w:rsidRDefault="00185FE6" w:rsidP="00FD2014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lang w:bidi="fa-IR"/>
              </w:rPr>
              <w:t>Q = 0</w:t>
            </w:r>
          </w:p>
        </w:tc>
      </w:tr>
      <w:tr w:rsidR="00185FE6" w:rsidRPr="00FD2014" w14:paraId="6A19C3AD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D471774" w14:textId="4A666505" w:rsidR="00185FE6" w:rsidRPr="00FD2014" w:rsidRDefault="00185FE6" w:rsidP="00FD2014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DED8C7C" wp14:editId="665B82A7">
                      <wp:simplePos x="0" y="0"/>
                      <wp:positionH relativeFrom="column">
                        <wp:posOffset>2171700</wp:posOffset>
                      </wp:positionH>
                      <wp:positionV relativeFrom="paragraph">
                        <wp:posOffset>346710</wp:posOffset>
                      </wp:positionV>
                      <wp:extent cx="203200" cy="203200"/>
                      <wp:effectExtent l="0" t="0" r="25400" b="25400"/>
                      <wp:wrapNone/>
                      <wp:docPr id="8" name="Oval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CC7E3E" id="Oval 8" o:spid="_x0000_s1026" style="position:absolute;left:0;text-align:left;margin-left:171pt;margin-top:27.3pt;width:16pt;height:1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974AEB1" wp14:editId="3B9671E2">
                      <wp:simplePos x="0" y="0"/>
                      <wp:positionH relativeFrom="column">
                        <wp:posOffset>1525270</wp:posOffset>
                      </wp:positionH>
                      <wp:positionV relativeFrom="paragraph">
                        <wp:posOffset>351790</wp:posOffset>
                      </wp:positionV>
                      <wp:extent cx="203200" cy="203200"/>
                      <wp:effectExtent l="0" t="0" r="25400" b="25400"/>
                      <wp:wrapNone/>
                      <wp:docPr id="9" name="Oval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6F66D8" id="Oval 9" o:spid="_x0000_s1026" style="position:absolute;left:0;text-align:left;margin-left:120.1pt;margin-top:27.7pt;width:16pt;height:1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" fillcolor="#292929" strokecolor="black [3200]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98F3152" wp14:editId="7563CDEF">
                  <wp:extent cx="3404235" cy="13525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5BC176" w14:textId="747C6CA8" w:rsidR="00185FE6" w:rsidRPr="00FD2014" w:rsidRDefault="00185FE6" w:rsidP="00FD2014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lang w:bidi="fa-IR"/>
              </w:rPr>
              <w:t xml:space="preserve">Q = </w:t>
            </w:r>
            <w:r w:rsidR="00FD2014" w:rsidRPr="00FD2014">
              <w:rPr>
                <w:rFonts w:ascii="IRANSans" w:hAnsi="IRANSans" w:cs="IRANSans"/>
                <w:lang w:bidi="fa-IR"/>
              </w:rPr>
              <w:t>1</w:t>
            </w:r>
          </w:p>
        </w:tc>
      </w:tr>
      <w:tr w:rsidR="00FD2014" w:rsidRPr="00FD2014" w14:paraId="4DA84BE3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3EDCF5A4" w14:textId="40DCAA71" w:rsidR="00FD2014" w:rsidRPr="00FD2014" w:rsidRDefault="00FD2014" w:rsidP="00387C50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A192B99" wp14:editId="4682154A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354330</wp:posOffset>
                      </wp:positionV>
                      <wp:extent cx="203200" cy="203200"/>
                      <wp:effectExtent l="0" t="0" r="25400" b="25400"/>
                      <wp:wrapNone/>
                      <wp:docPr id="31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CCEE9F" id="Oval 31" o:spid="_x0000_s1026" style="position:absolute;left:0;text-align:left;margin-left:171.5pt;margin-top:27.9pt;width:16pt;height:1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4C7421F3" wp14:editId="21CEA9FE">
                      <wp:simplePos x="0" y="0"/>
                      <wp:positionH relativeFrom="column">
                        <wp:posOffset>2832100</wp:posOffset>
                      </wp:positionH>
                      <wp:positionV relativeFrom="paragraph">
                        <wp:posOffset>346710</wp:posOffset>
                      </wp:positionV>
                      <wp:extent cx="203200" cy="203200"/>
                      <wp:effectExtent l="0" t="0" r="25400" b="25400"/>
                      <wp:wrapNone/>
                      <wp:docPr id="28" name="Oval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2123B4" id="Oval 28" o:spid="_x0000_s1026" style="position:absolute;left:0;text-align:left;margin-left:223pt;margin-top:27.3pt;width:16pt;height:1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EE1CA57" wp14:editId="271C2AB2">
                      <wp:simplePos x="0" y="0"/>
                      <wp:positionH relativeFrom="column">
                        <wp:posOffset>1525270</wp:posOffset>
                      </wp:positionH>
                      <wp:positionV relativeFrom="paragraph">
                        <wp:posOffset>351790</wp:posOffset>
                      </wp:positionV>
                      <wp:extent cx="203200" cy="203200"/>
                      <wp:effectExtent l="0" t="0" r="25400" b="25400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4D1FF89" id="Oval 29" o:spid="_x0000_s1026" style="position:absolute;left:0;text-align:left;margin-left:120.1pt;margin-top:27.7pt;width:16pt;height:1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" fillcolor="#292929" strokecolor="black [3200]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E9EC640" wp14:editId="15BC514D">
                  <wp:extent cx="3404235" cy="13525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C8711D" w14:textId="47591B89" w:rsidR="00FD2014" w:rsidRPr="00FD2014" w:rsidRDefault="00FD2014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lang w:bidi="fa-IR"/>
              </w:rPr>
              <w:t>Q = 3</w:t>
            </w:r>
          </w:p>
        </w:tc>
      </w:tr>
      <w:tr w:rsidR="00FD2014" w:rsidRPr="00FD2014" w14:paraId="52819A76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7536FF46" w14:textId="287975E4" w:rsidR="00FD2014" w:rsidRPr="00FD2014" w:rsidRDefault="00FD2014" w:rsidP="00387C50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F36AADD" wp14:editId="4D77C573">
                      <wp:simplePos x="0" y="0"/>
                      <wp:positionH relativeFrom="column">
                        <wp:posOffset>2191578</wp:posOffset>
                      </wp:positionH>
                      <wp:positionV relativeFrom="paragraph">
                        <wp:posOffset>1005840</wp:posOffset>
                      </wp:positionV>
                      <wp:extent cx="203200" cy="203200"/>
                      <wp:effectExtent l="0" t="0" r="25400" b="25400"/>
                      <wp:wrapNone/>
                      <wp:docPr id="36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610219" id="Oval 36" o:spid="_x0000_s1026" style="position:absolute;left:0;text-align:left;margin-left:172.55pt;margin-top:79.2pt;width:16pt;height:1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41864555" wp14:editId="3838B14D">
                      <wp:simplePos x="0" y="0"/>
                      <wp:positionH relativeFrom="column">
                        <wp:posOffset>2837677</wp:posOffset>
                      </wp:positionH>
                      <wp:positionV relativeFrom="paragraph">
                        <wp:posOffset>354993</wp:posOffset>
                      </wp:positionV>
                      <wp:extent cx="203200" cy="203200"/>
                      <wp:effectExtent l="0" t="0" r="25400" b="25400"/>
                      <wp:wrapNone/>
                      <wp:docPr id="39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DE1053C" id="Oval 39" o:spid="_x0000_s1026" style="position:absolute;left:0;text-align:left;margin-left:223.45pt;margin-top:27.95pt;width:16pt;height:1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D0F826C" wp14:editId="326457A0">
                      <wp:simplePos x="0" y="0"/>
                      <wp:positionH relativeFrom="column">
                        <wp:posOffset>3486150</wp:posOffset>
                      </wp:positionH>
                      <wp:positionV relativeFrom="paragraph">
                        <wp:posOffset>346710</wp:posOffset>
                      </wp:positionV>
                      <wp:extent cx="203200" cy="203200"/>
                      <wp:effectExtent l="0" t="0" r="25400" b="25400"/>
                      <wp:wrapNone/>
                      <wp:docPr id="33" name="Oval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452DB5" id="Oval 33" o:spid="_x0000_s1026" style="position:absolute;left:0;text-align:left;margin-left:274.5pt;margin-top:27.3pt;width:16pt;height:1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10F91B5" wp14:editId="1B7786D4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354330</wp:posOffset>
                      </wp:positionV>
                      <wp:extent cx="203200" cy="203200"/>
                      <wp:effectExtent l="0" t="0" r="25400" b="25400"/>
                      <wp:wrapNone/>
                      <wp:docPr id="32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047A64" id="Oval 32" o:spid="_x0000_s1026" style="position:absolute;left:0;text-align:left;margin-left:171.5pt;margin-top:27.9pt;width:16pt;height:1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245895C0" wp14:editId="7575B6D8">
                      <wp:simplePos x="0" y="0"/>
                      <wp:positionH relativeFrom="column">
                        <wp:posOffset>1525270</wp:posOffset>
                      </wp:positionH>
                      <wp:positionV relativeFrom="paragraph">
                        <wp:posOffset>351790</wp:posOffset>
                      </wp:positionV>
                      <wp:extent cx="203200" cy="203200"/>
                      <wp:effectExtent l="0" t="0" r="25400" b="25400"/>
                      <wp:wrapNone/>
                      <wp:docPr id="34" name="Oval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16D792" id="Oval 34" o:spid="_x0000_s1026" style="position:absolute;left:0;text-align:left;margin-left:120.1pt;margin-top:27.7pt;width:16pt;height:1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" fillcolor="#292929" strokecolor="black [3200]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3FF48357" wp14:editId="0CAC7CCB">
                  <wp:extent cx="3404235" cy="13525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EC1F82" w14:textId="3745E39F" w:rsidR="00FD2014" w:rsidRPr="00FD2014" w:rsidRDefault="00FD2014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lang w:bidi="fa-IR"/>
              </w:rPr>
              <w:t>Q = 2, 4</w:t>
            </w:r>
          </w:p>
        </w:tc>
      </w:tr>
      <w:tr w:rsidR="00FD2014" w:rsidRPr="00FD2014" w14:paraId="1A4EAB57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589D8F07" w14:textId="355A53BF" w:rsidR="00FD2014" w:rsidRPr="00FD2014" w:rsidRDefault="00FD2014" w:rsidP="00387C50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954DA3A" wp14:editId="069C7235">
                      <wp:simplePos x="0" y="0"/>
                      <wp:positionH relativeFrom="column">
                        <wp:posOffset>2190585</wp:posOffset>
                      </wp:positionH>
                      <wp:positionV relativeFrom="paragraph">
                        <wp:posOffset>1007110</wp:posOffset>
                      </wp:positionV>
                      <wp:extent cx="203200" cy="203200"/>
                      <wp:effectExtent l="0" t="0" r="25400" b="25400"/>
                      <wp:wrapNone/>
                      <wp:docPr id="48" name="Oval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9273B93" id="Oval 48" o:spid="_x0000_s1026" style="position:absolute;left:0;text-align:left;margin-left:172.5pt;margin-top:79.3pt;width:16pt;height:1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570FE885" wp14:editId="654BA073">
                      <wp:simplePos x="0" y="0"/>
                      <wp:positionH relativeFrom="column">
                        <wp:posOffset>2837677</wp:posOffset>
                      </wp:positionH>
                      <wp:positionV relativeFrom="paragraph">
                        <wp:posOffset>351017</wp:posOffset>
                      </wp:positionV>
                      <wp:extent cx="203200" cy="203200"/>
                      <wp:effectExtent l="0" t="0" r="25400" b="25400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3C8C91" id="Oval 41" o:spid="_x0000_s1026" style="position:absolute;left:0;text-align:left;margin-left:223.45pt;margin-top:27.65pt;width:16pt;height:1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73F1618" wp14:editId="7A3F82FD">
                      <wp:simplePos x="0" y="0"/>
                      <wp:positionH relativeFrom="column">
                        <wp:posOffset>3486150</wp:posOffset>
                      </wp:positionH>
                      <wp:positionV relativeFrom="paragraph">
                        <wp:posOffset>346710</wp:posOffset>
                      </wp:positionV>
                      <wp:extent cx="203200" cy="203200"/>
                      <wp:effectExtent l="0" t="0" r="25400" b="25400"/>
                      <wp:wrapNone/>
                      <wp:docPr id="44" name="Ova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0252AE" id="Oval 44" o:spid="_x0000_s1026" style="position:absolute;left:0;text-align:left;margin-left:274.5pt;margin-top:27.3pt;width:16pt;height:1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71910FCE" wp14:editId="65184141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354330</wp:posOffset>
                      </wp:positionV>
                      <wp:extent cx="203200" cy="203200"/>
                      <wp:effectExtent l="0" t="0" r="25400" b="25400"/>
                      <wp:wrapNone/>
                      <wp:docPr id="45" name="Ova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A0F224" id="Oval 45" o:spid="_x0000_s1026" style="position:absolute;left:0;text-align:left;margin-left:171.5pt;margin-top:27.9pt;width:16pt;height:1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E8C3859" wp14:editId="145A9117">
                      <wp:simplePos x="0" y="0"/>
                      <wp:positionH relativeFrom="column">
                        <wp:posOffset>1525270</wp:posOffset>
                      </wp:positionH>
                      <wp:positionV relativeFrom="paragraph">
                        <wp:posOffset>351790</wp:posOffset>
                      </wp:positionV>
                      <wp:extent cx="203200" cy="203200"/>
                      <wp:effectExtent l="0" t="0" r="25400" b="25400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8CF45CD" id="Oval 46" o:spid="_x0000_s1026" style="position:absolute;left:0;text-align:left;margin-left:120.1pt;margin-top:27.7pt;width:16pt;height:1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" fillcolor="#292929" strokecolor="black [3200]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17CE26A" wp14:editId="5F06EC26">
                  <wp:extent cx="3404235" cy="13525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84F242" w14:textId="56AC7422" w:rsidR="00FD2014" w:rsidRPr="00FD2014" w:rsidRDefault="00FD2014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lang w:bidi="fa-IR"/>
              </w:rPr>
              <w:t>Q = 4</w:t>
            </w:r>
          </w:p>
        </w:tc>
      </w:tr>
      <w:tr w:rsidR="00FD2014" w:rsidRPr="00FD2014" w14:paraId="1D3EFE73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C563701" w14:textId="3879DDD3" w:rsidR="00FD2014" w:rsidRPr="00FD2014" w:rsidRDefault="00FD2014" w:rsidP="00387C50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363FBFEB" wp14:editId="25152C99">
                      <wp:simplePos x="0" y="0"/>
                      <wp:positionH relativeFrom="column">
                        <wp:posOffset>3490623</wp:posOffset>
                      </wp:positionH>
                      <wp:positionV relativeFrom="paragraph">
                        <wp:posOffset>361784</wp:posOffset>
                      </wp:positionV>
                      <wp:extent cx="203200" cy="203200"/>
                      <wp:effectExtent l="0" t="0" r="25400" b="25400"/>
                      <wp:wrapNone/>
                      <wp:docPr id="128" name="Oval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9D6F5C" id="Oval 128" o:spid="_x0000_s1026" style="position:absolute;left:0;text-align:left;margin-left:274.85pt;margin-top:28.5pt;width:16pt;height:1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BFCA2FC" wp14:editId="020835D6">
                      <wp:simplePos x="0" y="0"/>
                      <wp:positionH relativeFrom="column">
                        <wp:posOffset>4146108</wp:posOffset>
                      </wp:positionH>
                      <wp:positionV relativeFrom="paragraph">
                        <wp:posOffset>346710</wp:posOffset>
                      </wp:positionV>
                      <wp:extent cx="203200" cy="203200"/>
                      <wp:effectExtent l="0" t="0" r="25400" b="25400"/>
                      <wp:wrapNone/>
                      <wp:docPr id="54" name="Oval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1D7519" id="Oval 54" o:spid="_x0000_s1026" style="position:absolute;left:0;text-align:left;margin-left:326.45pt;margin-top:27.3pt;width:16pt;height:1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4B43D6C" wp14:editId="61A52230">
                      <wp:simplePos x="0" y="0"/>
                      <wp:positionH relativeFrom="column">
                        <wp:posOffset>2190585</wp:posOffset>
                      </wp:positionH>
                      <wp:positionV relativeFrom="paragraph">
                        <wp:posOffset>1007110</wp:posOffset>
                      </wp:positionV>
                      <wp:extent cx="203200" cy="203200"/>
                      <wp:effectExtent l="0" t="0" r="25400" b="25400"/>
                      <wp:wrapNone/>
                      <wp:docPr id="50" name="Oval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A01982" id="Oval 50" o:spid="_x0000_s1026" style="position:absolute;left:0;text-align:left;margin-left:172.5pt;margin-top:79.3pt;width:16pt;height:1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171D6FFE" wp14:editId="49B2F0FD">
                      <wp:simplePos x="0" y="0"/>
                      <wp:positionH relativeFrom="column">
                        <wp:posOffset>2837677</wp:posOffset>
                      </wp:positionH>
                      <wp:positionV relativeFrom="paragraph">
                        <wp:posOffset>351017</wp:posOffset>
                      </wp:positionV>
                      <wp:extent cx="203200" cy="203200"/>
                      <wp:effectExtent l="0" t="0" r="25400" b="25400"/>
                      <wp:wrapNone/>
                      <wp:docPr id="51" name="Ova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F615C7" id="Oval 51" o:spid="_x0000_s1026" style="position:absolute;left:0;text-align:left;margin-left:223.45pt;margin-top:27.65pt;width:16pt;height:1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7B4BDC6D" wp14:editId="28543B5C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354330</wp:posOffset>
                      </wp:positionV>
                      <wp:extent cx="203200" cy="203200"/>
                      <wp:effectExtent l="0" t="0" r="25400" b="25400"/>
                      <wp:wrapNone/>
                      <wp:docPr id="55" name="Oval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C559A4" id="Oval 55" o:spid="_x0000_s1026" style="position:absolute;left:0;text-align:left;margin-left:171.5pt;margin-top:27.9pt;width:16pt;height:1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275F257" wp14:editId="41DEDD1B">
                      <wp:simplePos x="0" y="0"/>
                      <wp:positionH relativeFrom="column">
                        <wp:posOffset>1525270</wp:posOffset>
                      </wp:positionH>
                      <wp:positionV relativeFrom="paragraph">
                        <wp:posOffset>351790</wp:posOffset>
                      </wp:positionV>
                      <wp:extent cx="203200" cy="203200"/>
                      <wp:effectExtent l="0" t="0" r="25400" b="25400"/>
                      <wp:wrapNone/>
                      <wp:docPr id="56" name="Oval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601C59" id="Oval 56" o:spid="_x0000_s1026" style="position:absolute;left:0;text-align:left;margin-left:120.1pt;margin-top:27.7pt;width:16pt;height:1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" fillcolor="#292929" strokecolor="black [3200]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1DD5250F" wp14:editId="14FB7888">
                  <wp:extent cx="3404235" cy="13525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8902D8" w14:textId="3A9BE95B" w:rsidR="00FD2014" w:rsidRPr="00FD2014" w:rsidRDefault="00FD2014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lang w:bidi="fa-IR"/>
              </w:rPr>
              <w:t>Q = 5</w:t>
            </w:r>
          </w:p>
        </w:tc>
      </w:tr>
      <w:tr w:rsidR="00FD2014" w:rsidRPr="00FD2014" w14:paraId="454DE122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100A3E6" w14:textId="13D90181" w:rsidR="00FD2014" w:rsidRPr="00FD2014" w:rsidRDefault="00FD2014" w:rsidP="00387C50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B3E0DA1" wp14:editId="581A9430">
                      <wp:simplePos x="0" y="0"/>
                      <wp:positionH relativeFrom="column">
                        <wp:posOffset>4138654</wp:posOffset>
                      </wp:positionH>
                      <wp:positionV relativeFrom="paragraph">
                        <wp:posOffset>349056</wp:posOffset>
                      </wp:positionV>
                      <wp:extent cx="203200" cy="203200"/>
                      <wp:effectExtent l="0" t="0" r="25400" b="25400"/>
                      <wp:wrapNone/>
                      <wp:docPr id="136" name="Oval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CE496B" id="Oval 136" o:spid="_x0000_s1026" style="position:absolute;left:0;text-align:left;margin-left:325.9pt;margin-top:27.5pt;width:16pt;height:1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DE19B28" wp14:editId="74390AAD">
                      <wp:simplePos x="0" y="0"/>
                      <wp:positionH relativeFrom="column">
                        <wp:posOffset>4145915</wp:posOffset>
                      </wp:positionH>
                      <wp:positionV relativeFrom="paragraph">
                        <wp:posOffset>1002693</wp:posOffset>
                      </wp:positionV>
                      <wp:extent cx="203200" cy="203200"/>
                      <wp:effectExtent l="0" t="0" r="25400" b="25400"/>
                      <wp:wrapNone/>
                      <wp:docPr id="130" name="Oval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A63CC9" id="Oval 130" o:spid="_x0000_s1026" style="position:absolute;left:0;text-align:left;margin-left:326.45pt;margin-top:78.95pt;width:16pt;height:1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57C2A719" wp14:editId="6B5940E2">
                      <wp:simplePos x="0" y="0"/>
                      <wp:positionH relativeFrom="column">
                        <wp:posOffset>3490623</wp:posOffset>
                      </wp:positionH>
                      <wp:positionV relativeFrom="paragraph">
                        <wp:posOffset>361784</wp:posOffset>
                      </wp:positionV>
                      <wp:extent cx="203200" cy="203200"/>
                      <wp:effectExtent l="0" t="0" r="25400" b="25400"/>
                      <wp:wrapNone/>
                      <wp:docPr id="129" name="Oval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8D1219" id="Oval 129" o:spid="_x0000_s1026" style="position:absolute;left:0;text-align:left;margin-left:274.85pt;margin-top:28.5pt;width:16pt;height:1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658730D9" wp14:editId="0E69E78D">
                      <wp:simplePos x="0" y="0"/>
                      <wp:positionH relativeFrom="column">
                        <wp:posOffset>2190585</wp:posOffset>
                      </wp:positionH>
                      <wp:positionV relativeFrom="paragraph">
                        <wp:posOffset>1007110</wp:posOffset>
                      </wp:positionV>
                      <wp:extent cx="203200" cy="203200"/>
                      <wp:effectExtent l="0" t="0" r="25400" b="25400"/>
                      <wp:wrapNone/>
                      <wp:docPr id="131" name="Oval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A6DABA" id="Oval 131" o:spid="_x0000_s1026" style="position:absolute;left:0;text-align:left;margin-left:172.5pt;margin-top:79.3pt;width:16pt;height:1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FE4C339" wp14:editId="5622219F">
                      <wp:simplePos x="0" y="0"/>
                      <wp:positionH relativeFrom="column">
                        <wp:posOffset>2837677</wp:posOffset>
                      </wp:positionH>
                      <wp:positionV relativeFrom="paragraph">
                        <wp:posOffset>351017</wp:posOffset>
                      </wp:positionV>
                      <wp:extent cx="203200" cy="203200"/>
                      <wp:effectExtent l="0" t="0" r="25400" b="25400"/>
                      <wp:wrapNone/>
                      <wp:docPr id="132" name="Oval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D808BA" id="Oval 132" o:spid="_x0000_s1026" style="position:absolute;left:0;text-align:left;margin-left:223.45pt;margin-top:27.65pt;width:16pt;height:1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7670A846" wp14:editId="5AF48BA0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354330</wp:posOffset>
                      </wp:positionV>
                      <wp:extent cx="203200" cy="203200"/>
                      <wp:effectExtent l="0" t="0" r="25400" b="25400"/>
                      <wp:wrapNone/>
                      <wp:docPr id="133" name="Oval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1E3D91" id="Oval 133" o:spid="_x0000_s1026" style="position:absolute;left:0;text-align:left;margin-left:171.5pt;margin-top:27.9pt;width:16pt;height:1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729D5F40" wp14:editId="1A5C0A32">
                      <wp:simplePos x="0" y="0"/>
                      <wp:positionH relativeFrom="column">
                        <wp:posOffset>1525270</wp:posOffset>
                      </wp:positionH>
                      <wp:positionV relativeFrom="paragraph">
                        <wp:posOffset>351790</wp:posOffset>
                      </wp:positionV>
                      <wp:extent cx="203200" cy="203200"/>
                      <wp:effectExtent l="0" t="0" r="25400" b="25400"/>
                      <wp:wrapNone/>
                      <wp:docPr id="134" name="Oval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751F39" id="Oval 134" o:spid="_x0000_s1026" style="position:absolute;left:0;text-align:left;margin-left:120.1pt;margin-top:27.7pt;width:16pt;height:1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" fillcolor="#292929" strokecolor="black [3200]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57FFE206" wp14:editId="6EB81C83">
                  <wp:extent cx="3404235" cy="135255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9CAAB5" w14:textId="3EE1C0A0" w:rsidR="00FD2014" w:rsidRPr="00FD2014" w:rsidRDefault="00FD2014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lang w:bidi="fa-IR"/>
              </w:rPr>
              <w:t>Q = 7</w:t>
            </w:r>
          </w:p>
        </w:tc>
      </w:tr>
      <w:tr w:rsidR="00FD2014" w:rsidRPr="00FD2014" w14:paraId="45B35CA5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4A26FDC" w14:textId="538741AF" w:rsidR="00FD2014" w:rsidRPr="00FD2014" w:rsidRDefault="00FD2014" w:rsidP="00387C50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233D704" wp14:editId="0A65F2D5">
                      <wp:simplePos x="0" y="0"/>
                      <wp:positionH relativeFrom="column">
                        <wp:posOffset>4134678</wp:posOffset>
                      </wp:positionH>
                      <wp:positionV relativeFrom="paragraph">
                        <wp:posOffset>1002499</wp:posOffset>
                      </wp:positionV>
                      <wp:extent cx="203200" cy="203200"/>
                      <wp:effectExtent l="0" t="0" r="25400" b="25400"/>
                      <wp:wrapNone/>
                      <wp:docPr id="145" name="Oval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F51D7F" id="Oval 145" o:spid="_x0000_s1026" style="position:absolute;left:0;text-align:left;margin-left:325.55pt;margin-top:78.95pt;width:16pt;height:1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2C1EC" wp14:editId="1AA85BC8">
                      <wp:simplePos x="0" y="0"/>
                      <wp:positionH relativeFrom="column">
                        <wp:posOffset>3485956</wp:posOffset>
                      </wp:positionH>
                      <wp:positionV relativeFrom="paragraph">
                        <wp:posOffset>1002665</wp:posOffset>
                      </wp:positionV>
                      <wp:extent cx="203200" cy="203200"/>
                      <wp:effectExtent l="0" t="0" r="25400" b="25400"/>
                      <wp:wrapNone/>
                      <wp:docPr id="138" name="Oval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C031CA" id="Oval 138" o:spid="_x0000_s1026" style="position:absolute;left:0;text-align:left;margin-left:274.5pt;margin-top:78.95pt;width:16pt;height:1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0CF60075" wp14:editId="46CED683">
                      <wp:simplePos x="0" y="0"/>
                      <wp:positionH relativeFrom="column">
                        <wp:posOffset>4138654</wp:posOffset>
                      </wp:positionH>
                      <wp:positionV relativeFrom="paragraph">
                        <wp:posOffset>349056</wp:posOffset>
                      </wp:positionV>
                      <wp:extent cx="203200" cy="203200"/>
                      <wp:effectExtent l="0" t="0" r="25400" b="25400"/>
                      <wp:wrapNone/>
                      <wp:docPr id="137" name="Oval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5287200" id="Oval 137" o:spid="_x0000_s1026" style="position:absolute;left:0;text-align:left;margin-left:325.9pt;margin-top:27.5pt;width:16pt;height:1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07BB2B4E" wp14:editId="3278FB52">
                      <wp:simplePos x="0" y="0"/>
                      <wp:positionH relativeFrom="column">
                        <wp:posOffset>3490623</wp:posOffset>
                      </wp:positionH>
                      <wp:positionV relativeFrom="paragraph">
                        <wp:posOffset>361784</wp:posOffset>
                      </wp:positionV>
                      <wp:extent cx="203200" cy="203200"/>
                      <wp:effectExtent l="0" t="0" r="25400" b="25400"/>
                      <wp:wrapNone/>
                      <wp:docPr id="139" name="Oval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11C822F" id="Oval 139" o:spid="_x0000_s1026" style="position:absolute;left:0;text-align:left;margin-left:274.85pt;margin-top:28.5pt;width:16pt;height:1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64E442A" wp14:editId="6399F51E">
                      <wp:simplePos x="0" y="0"/>
                      <wp:positionH relativeFrom="column">
                        <wp:posOffset>2190585</wp:posOffset>
                      </wp:positionH>
                      <wp:positionV relativeFrom="paragraph">
                        <wp:posOffset>1007110</wp:posOffset>
                      </wp:positionV>
                      <wp:extent cx="203200" cy="203200"/>
                      <wp:effectExtent l="0" t="0" r="25400" b="25400"/>
                      <wp:wrapNone/>
                      <wp:docPr id="140" name="Oval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C55083" id="Oval 140" o:spid="_x0000_s1026" style="position:absolute;left:0;text-align:left;margin-left:172.5pt;margin-top:79.3pt;width:16pt;height:1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45D7563" wp14:editId="306D299D">
                      <wp:simplePos x="0" y="0"/>
                      <wp:positionH relativeFrom="column">
                        <wp:posOffset>2837677</wp:posOffset>
                      </wp:positionH>
                      <wp:positionV relativeFrom="paragraph">
                        <wp:posOffset>351017</wp:posOffset>
                      </wp:positionV>
                      <wp:extent cx="203200" cy="203200"/>
                      <wp:effectExtent l="0" t="0" r="25400" b="25400"/>
                      <wp:wrapNone/>
                      <wp:docPr id="141" name="Oval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46B966" id="Oval 141" o:spid="_x0000_s1026" style="position:absolute;left:0;text-align:left;margin-left:223.45pt;margin-top:27.65pt;width:16pt;height:1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66E22CEC" wp14:editId="0DE23F1E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354330</wp:posOffset>
                      </wp:positionV>
                      <wp:extent cx="203200" cy="203200"/>
                      <wp:effectExtent l="0" t="0" r="25400" b="25400"/>
                      <wp:wrapNone/>
                      <wp:docPr id="142" name="Oval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58F692" id="Oval 142" o:spid="_x0000_s1026" style="position:absolute;left:0;text-align:left;margin-left:171.5pt;margin-top:27.9pt;width:16pt;height:1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3B9C0C29" wp14:editId="6C8B4574">
                      <wp:simplePos x="0" y="0"/>
                      <wp:positionH relativeFrom="column">
                        <wp:posOffset>1525270</wp:posOffset>
                      </wp:positionH>
                      <wp:positionV relativeFrom="paragraph">
                        <wp:posOffset>351790</wp:posOffset>
                      </wp:positionV>
                      <wp:extent cx="203200" cy="203200"/>
                      <wp:effectExtent l="0" t="0" r="25400" b="25400"/>
                      <wp:wrapNone/>
                      <wp:docPr id="143" name="Oval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5D4701D" id="Oval 143" o:spid="_x0000_s1026" style="position:absolute;left:0;text-align:left;margin-left:120.1pt;margin-top:27.7pt;width:16pt;height:1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" fillcolor="#292929" strokecolor="black [3200]">
                      <v:fill opacity="57054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35F454B3" wp14:editId="16E9C7B5">
                  <wp:extent cx="3404235" cy="135255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AA134E" w14:textId="0B0BF4E9" w:rsidR="00FD2014" w:rsidRPr="00FD2014" w:rsidRDefault="00FD2014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lang w:bidi="fa-IR"/>
              </w:rPr>
              <w:t>Q = 6</w:t>
            </w:r>
          </w:p>
        </w:tc>
      </w:tr>
      <w:tr w:rsidR="00FD2014" w:rsidRPr="00FD2014" w14:paraId="42D05A96" w14:textId="77777777" w:rsidTr="00434BC4">
        <w:tc>
          <w:tcPr>
            <w:tcW w:w="953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906BEBD" w14:textId="5DE8F248" w:rsidR="00FD2014" w:rsidRPr="00FD2014" w:rsidRDefault="00434BC4" w:rsidP="00FD2014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613E0F79" wp14:editId="49AFDA13">
                      <wp:simplePos x="0" y="0"/>
                      <wp:positionH relativeFrom="column">
                        <wp:posOffset>3491229</wp:posOffset>
                      </wp:positionH>
                      <wp:positionV relativeFrom="paragraph">
                        <wp:posOffset>991411</wp:posOffset>
                      </wp:positionV>
                      <wp:extent cx="203200" cy="203200"/>
                      <wp:effectExtent l="19050" t="19050" r="25400" b="25400"/>
                      <wp:wrapNone/>
                      <wp:docPr id="329" name="Oval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4650452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3BDA6C" id="Oval 329" o:spid="_x0000_s1026" style="position:absolute;left:0;text-align:left;margin-left:274.9pt;margin-top:78.05pt;width:16pt;height:16pt;rotation:-7590760fd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E3004FB" wp14:editId="7B2A373D">
                      <wp:simplePos x="0" y="0"/>
                      <wp:positionH relativeFrom="column">
                        <wp:posOffset>4134678</wp:posOffset>
                      </wp:positionH>
                      <wp:positionV relativeFrom="paragraph">
                        <wp:posOffset>1002499</wp:posOffset>
                      </wp:positionV>
                      <wp:extent cx="203200" cy="203200"/>
                      <wp:effectExtent l="0" t="0" r="25400" b="25400"/>
                      <wp:wrapNone/>
                      <wp:docPr id="147" name="Oval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A20084" id="Oval 147" o:spid="_x0000_s1026" style="position:absolute;left:0;text-align:left;margin-left:325.55pt;margin-top:78.95pt;width:16pt;height:1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3DE68873" wp14:editId="65F83ED2">
                      <wp:simplePos x="0" y="0"/>
                      <wp:positionH relativeFrom="column">
                        <wp:posOffset>4138654</wp:posOffset>
                      </wp:positionH>
                      <wp:positionV relativeFrom="paragraph">
                        <wp:posOffset>349056</wp:posOffset>
                      </wp:positionV>
                      <wp:extent cx="203200" cy="203200"/>
                      <wp:effectExtent l="0" t="0" r="25400" b="25400"/>
                      <wp:wrapNone/>
                      <wp:docPr id="149" name="Oval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78278A" id="Oval 149" o:spid="_x0000_s1026" style="position:absolute;left:0;text-align:left;margin-left:325.9pt;margin-top:27.5pt;width:16pt;height:1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" fillcolor="#292929" strokecolor="windowText">
                      <v:fill opacity="57054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325C33C4" wp14:editId="163AC4C4">
                      <wp:simplePos x="0" y="0"/>
                      <wp:positionH relativeFrom="column">
                        <wp:posOffset>3490623</wp:posOffset>
                      </wp:positionH>
                      <wp:positionV relativeFrom="paragraph">
                        <wp:posOffset>361784</wp:posOffset>
                      </wp:positionV>
                      <wp:extent cx="203200" cy="203200"/>
                      <wp:effectExtent l="0" t="0" r="25400" b="25400"/>
                      <wp:wrapNone/>
                      <wp:docPr id="150" name="Oval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E39E68" id="Oval 150" o:spid="_x0000_s1026" style="position:absolute;left:0;text-align:left;margin-left:274.85pt;margin-top:28.5pt;width:16pt;height:16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679B4F85" wp14:editId="4C46839F">
                      <wp:simplePos x="0" y="0"/>
                      <wp:positionH relativeFrom="column">
                        <wp:posOffset>2190585</wp:posOffset>
                      </wp:positionH>
                      <wp:positionV relativeFrom="paragraph">
                        <wp:posOffset>1007110</wp:posOffset>
                      </wp:positionV>
                      <wp:extent cx="203200" cy="203200"/>
                      <wp:effectExtent l="0" t="0" r="25400" b="25400"/>
                      <wp:wrapNone/>
                      <wp:docPr id="151" name="Oval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46A323" id="Oval 151" o:spid="_x0000_s1026" style="position:absolute;left:0;text-align:left;margin-left:172.5pt;margin-top:79.3pt;width:16pt;height:1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" fillcolor="#292929" strokecolor="windowText">
                      <v:fill opacity="57054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8345097" wp14:editId="1A0484ED">
                      <wp:simplePos x="0" y="0"/>
                      <wp:positionH relativeFrom="column">
                        <wp:posOffset>2837677</wp:posOffset>
                      </wp:positionH>
                      <wp:positionV relativeFrom="paragraph">
                        <wp:posOffset>351017</wp:posOffset>
                      </wp:positionV>
                      <wp:extent cx="203200" cy="203200"/>
                      <wp:effectExtent l="0" t="0" r="25400" b="25400"/>
                      <wp:wrapNone/>
                      <wp:docPr id="152" name="Oval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C928762" id="Oval 152" o:spid="_x0000_s1026" style="position:absolute;left:0;text-align:left;margin-left:223.45pt;margin-top:27.65pt;width:16pt;height:1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" fillcolor="#292929" strokecolor="windowText">
                      <v:fill opacity="57054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3A6C4A4B" wp14:editId="676B030C">
                      <wp:simplePos x="0" y="0"/>
                      <wp:positionH relativeFrom="column">
                        <wp:posOffset>2178050</wp:posOffset>
                      </wp:positionH>
                      <wp:positionV relativeFrom="paragraph">
                        <wp:posOffset>354330</wp:posOffset>
                      </wp:positionV>
                      <wp:extent cx="203200" cy="203200"/>
                      <wp:effectExtent l="0" t="0" r="25400" b="25400"/>
                      <wp:wrapNone/>
                      <wp:docPr id="153" name="Oval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967E61C" id="Oval 153" o:spid="_x0000_s1026" style="position:absolute;left:0;text-align:left;margin-left:171.5pt;margin-top:27.9pt;width:16pt;height:1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" fillcolor="#292929" strokecolor="windowText">
                      <v:fill opacity="57054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0F60E178" wp14:editId="12B6609C">
                      <wp:simplePos x="0" y="0"/>
                      <wp:positionH relativeFrom="column">
                        <wp:posOffset>1525270</wp:posOffset>
                      </wp:positionH>
                      <wp:positionV relativeFrom="paragraph">
                        <wp:posOffset>351790</wp:posOffset>
                      </wp:positionV>
                      <wp:extent cx="203200" cy="203200"/>
                      <wp:effectExtent l="0" t="0" r="25400" b="25400"/>
                      <wp:wrapNone/>
                      <wp:docPr id="154" name="Oval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87059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654A49" id="Oval 154" o:spid="_x0000_s1026" style="position:absolute;left:0;text-align:left;margin-left:120.1pt;margin-top:27.7pt;width:16pt;height:1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" fillcolor="#292929" strokecolor="black [3200]">
                      <v:fill opacity="57054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9A4F3FF" wp14:editId="5BE89EA2">
                  <wp:extent cx="3404235" cy="135255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014" w:rsidRPr="00FD2014" w14:paraId="60289689" w14:textId="77777777" w:rsidTr="00434BC4">
        <w:tc>
          <w:tcPr>
            <w:tcW w:w="9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4DA5793A" w14:textId="6500772D" w:rsidR="00FD2014" w:rsidRPr="00FD2014" w:rsidRDefault="00FD2014" w:rsidP="00434BC4">
            <w:pPr>
              <w:rPr>
                <w:rFonts w:ascii="IRANSans" w:hAnsi="IRANSans" w:cs="IRANSans"/>
                <w:b/>
                <w:bCs/>
                <w:noProof/>
                <w:lang w:bidi="fa-IR"/>
              </w:rPr>
            </w:pPr>
            <w:r w:rsidRPr="00FD2014">
              <w:rPr>
                <w:rFonts w:ascii="IRANSans" w:hAnsi="IRANSans" w:cs="IRANSans" w:hint="cs"/>
                <w:b/>
                <w:bCs/>
                <w:noProof/>
                <w:lang w:val="fa-IR" w:bidi="fa-IR"/>
              </w:rPr>
              <w:t>DFS</w:t>
            </w:r>
            <w:r>
              <w:rPr>
                <w:rFonts w:ascii="IRANSans" w:hAnsi="IRANSans" w:cs="IRANSans" w:hint="cs"/>
                <w:b/>
                <w:bCs/>
                <w:noProof/>
                <w:rtl/>
                <w:lang w:val="fa-IR" w:bidi="fa-IR"/>
              </w:rPr>
              <w:t>:</w:t>
            </w:r>
          </w:p>
        </w:tc>
      </w:tr>
      <w:tr w:rsidR="00FD2014" w:rsidRPr="00FD2014" w14:paraId="75D2889B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514C43D1" w14:textId="166B100A" w:rsidR="00FD2014" w:rsidRPr="00FD2014" w:rsidRDefault="00FD2014" w:rsidP="00FD2014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8CFA0CA" wp14:editId="782A750D">
                      <wp:simplePos x="0" y="0"/>
                      <wp:positionH relativeFrom="column">
                        <wp:posOffset>1532149</wp:posOffset>
                      </wp:positionH>
                      <wp:positionV relativeFrom="paragraph">
                        <wp:posOffset>346710</wp:posOffset>
                      </wp:positionV>
                      <wp:extent cx="203200" cy="203200"/>
                      <wp:effectExtent l="0" t="0" r="25400" b="25400"/>
                      <wp:wrapNone/>
                      <wp:docPr id="157" name="Oval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A40458" id="Oval 157" o:spid="_x0000_s1026" style="position:absolute;left:0;text-align:left;margin-left:120.65pt;margin-top:27.3pt;width:16pt;height:1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3DA75729" wp14:editId="245310E6">
                  <wp:extent cx="3404235" cy="135255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014" w:rsidRPr="00FD2014" w14:paraId="06EC4F9A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837FCDC" w14:textId="01BCAA51" w:rsidR="00FD2014" w:rsidRPr="00FD2014" w:rsidRDefault="00CE78A7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2B68BF5" wp14:editId="7E294186">
                      <wp:simplePos x="0" y="0"/>
                      <wp:positionH relativeFrom="column">
                        <wp:posOffset>2180754</wp:posOffset>
                      </wp:positionH>
                      <wp:positionV relativeFrom="paragraph">
                        <wp:posOffset>346710</wp:posOffset>
                      </wp:positionV>
                      <wp:extent cx="203200" cy="203200"/>
                      <wp:effectExtent l="0" t="0" r="25400" b="25400"/>
                      <wp:wrapNone/>
                      <wp:docPr id="160" name="Oval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5BABBD3" id="Oval 160" o:spid="_x0000_s1026" style="position:absolute;left:0;text-align:left;margin-left:171.7pt;margin-top:27.3pt;width:16pt;height:1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EA15C34" wp14:editId="7636B85B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349193</wp:posOffset>
                      </wp:positionV>
                      <wp:extent cx="203200" cy="203200"/>
                      <wp:effectExtent l="0" t="0" r="25400" b="25400"/>
                      <wp:wrapNone/>
                      <wp:docPr id="176" name="Oval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1AA338" id="Oval 176" o:spid="_x0000_s1026" style="position:absolute;left:0;text-align:left;margin-left:120.5pt;margin-top:27.5pt;width:16pt;height:1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5149137" wp14:editId="54935F38">
                  <wp:extent cx="3404235" cy="135255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014" w:rsidRPr="00FD2014" w14:paraId="005BDA38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7E78EE53" w14:textId="606132FB" w:rsidR="00FD2014" w:rsidRPr="00FD2014" w:rsidRDefault="00CE78A7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53A233C6" wp14:editId="0BEDB269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354355</wp:posOffset>
                      </wp:positionV>
                      <wp:extent cx="203200" cy="203200"/>
                      <wp:effectExtent l="0" t="0" r="25400" b="25400"/>
                      <wp:wrapNone/>
                      <wp:docPr id="174" name="Oval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20A4E91" id="Oval 174" o:spid="_x0000_s1026" style="position:absolute;left:0;text-align:left;margin-left:120.5pt;margin-top:27.9pt;width:16pt;height:1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2FDA6DDE" wp14:editId="214E78CF">
                      <wp:simplePos x="0" y="0"/>
                      <wp:positionH relativeFrom="column">
                        <wp:posOffset>2188217</wp:posOffset>
                      </wp:positionH>
                      <wp:positionV relativeFrom="paragraph">
                        <wp:posOffset>345276</wp:posOffset>
                      </wp:positionV>
                      <wp:extent cx="203200" cy="203200"/>
                      <wp:effectExtent l="0" t="0" r="25400" b="25400"/>
                      <wp:wrapNone/>
                      <wp:docPr id="172" name="Oval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4631156" id="Oval 172" o:spid="_x0000_s1026" style="position:absolute;left:0;text-align:left;margin-left:172.3pt;margin-top:27.2pt;width:16pt;height:16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5ECF57C1" wp14:editId="28D2C3A1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63" name="Oval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1864B96" id="Oval 163" o:spid="_x0000_s1026" style="position:absolute;left:0;text-align:left;margin-left:223.45pt;margin-top:27.7pt;width:16pt;height:1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="00FD2014"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472EF6C9" wp14:editId="183EBEE4">
                  <wp:extent cx="3404235" cy="135255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8A7" w:rsidRPr="00FD2014" w14:paraId="603FC899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1D339DF7" w14:textId="44AC3F19" w:rsidR="00CE78A7" w:rsidRPr="00FD2014" w:rsidRDefault="00CE78A7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12CAF479" wp14:editId="7750D966">
                      <wp:simplePos x="0" y="0"/>
                      <wp:positionH relativeFrom="column">
                        <wp:posOffset>2165790</wp:posOffset>
                      </wp:positionH>
                      <wp:positionV relativeFrom="paragraph">
                        <wp:posOffset>1007744</wp:posOffset>
                      </wp:positionV>
                      <wp:extent cx="203200" cy="203200"/>
                      <wp:effectExtent l="0" t="0" r="25400" b="25400"/>
                      <wp:wrapNone/>
                      <wp:docPr id="190" name="Oval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8A81F5" id="Oval 190" o:spid="_x0000_s1026" style="position:absolute;left:0;text-align:left;margin-left:170.55pt;margin-top:79.35pt;width:16pt;height:16pt;rotation:-90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F83QIAAGU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68B92181" wp14:editId="4363C92C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81" name="Oval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96061C" id="Oval 181" o:spid="_x0000_s1026" style="position:absolute;left:0;text-align:left;margin-left:120.5pt;margin-top:27.6pt;width:16pt;height:1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B505831" wp14:editId="00257856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79" name="Oval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13B2932" id="Oval 179" o:spid="_x0000_s1026" style="position:absolute;left:0;text-align:left;margin-left:172.15pt;margin-top:27.6pt;width:16pt;height:1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5EA77B58" wp14:editId="68C3F76D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69" name="Oval 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B19829" id="Oval 169" o:spid="_x0000_s1026" style="position:absolute;left:0;text-align:left;margin-left:223.45pt;margin-top:27.7pt;width:16pt;height:1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59D6F424" wp14:editId="1868CAB2">
                  <wp:extent cx="3404235" cy="135255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35AE6B8B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1D753CE9" w14:textId="77777777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735488" behindDoc="0" locked="0" layoutInCell="1" allowOverlap="1" wp14:anchorId="7F609679" wp14:editId="159B6EC7">
                      <wp:simplePos x="0" y="0"/>
                      <wp:positionH relativeFrom="column">
                        <wp:posOffset>2186304</wp:posOffset>
                      </wp:positionH>
                      <wp:positionV relativeFrom="paragraph">
                        <wp:posOffset>1009015</wp:posOffset>
                      </wp:positionV>
                      <wp:extent cx="203200" cy="203200"/>
                      <wp:effectExtent l="0" t="0" r="25400" b="25400"/>
                      <wp:wrapNone/>
                      <wp:docPr id="38" name="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8CA473D" id="Oval 38" o:spid="_x0000_s1026" style="position:absolute;left:0;text-align:left;margin-left:172.15pt;margin-top:79.45pt;width:16pt;height:16pt;rotation:-90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34464" behindDoc="0" locked="0" layoutInCell="1" allowOverlap="1" wp14:anchorId="4FB47A0F" wp14:editId="59BB6704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42" name="Ova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E34A51E" id="Oval 42" o:spid="_x0000_s1026" style="position:absolute;left:0;text-align:left;margin-left:172.8pt;margin-top:79.35pt;width:16pt;height:16pt;rotation:-90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Tg3QIAAGM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33440" behindDoc="0" locked="0" layoutInCell="1" allowOverlap="1" wp14:anchorId="056BEEEE" wp14:editId="18B9D836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58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5670FD" id="Oval 58" o:spid="_x0000_s1026" style="position:absolute;left:0;text-align:left;margin-left:120.5pt;margin-top:27.6pt;width:16pt;height:16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32416" behindDoc="0" locked="0" layoutInCell="1" allowOverlap="1" wp14:anchorId="2CA8487D" wp14:editId="4EF1B814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59" name="Oval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2331E6F" id="Oval 59" o:spid="_x0000_s1026" style="position:absolute;left:0;text-align:left;margin-left:172.15pt;margin-top:27.6pt;width:16pt;height:16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31392" behindDoc="0" locked="0" layoutInCell="1" allowOverlap="1" wp14:anchorId="2A2FBAD9" wp14:editId="041FD9AC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60" name="Oval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68FB16" id="Oval 60" o:spid="_x0000_s1026" style="position:absolute;left:0;text-align:left;margin-left:223.45pt;margin-top:27.7pt;width:16pt;height:16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54EE4FDC" wp14:editId="557A837C">
                  <wp:extent cx="3404235" cy="13525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05F6D9B4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11F1D7F7" w14:textId="75976839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43680" behindDoc="0" locked="0" layoutInCell="1" allowOverlap="1" wp14:anchorId="6BFC9EAA" wp14:editId="5E7357F5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164" name="Oval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3FB7C9" id="Oval 164" o:spid="_x0000_s1026" style="position:absolute;left:0;text-align:left;margin-left:275pt;margin-top:27.45pt;width:16pt;height:16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41632" behindDoc="0" locked="0" layoutInCell="1" allowOverlap="1" wp14:anchorId="6A0A7FFE" wp14:editId="2FDD168E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62" name="Oval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E8A44E" id="Oval 62" o:spid="_x0000_s1026" style="position:absolute;left:0;text-align:left;margin-left:172.15pt;margin-top:79.5pt;width:16pt;height:16pt;rotation:-90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40608" behindDoc="0" locked="0" layoutInCell="1" allowOverlap="1" wp14:anchorId="4FB712E9" wp14:editId="3D5D5FDE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6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530C2F" id="Oval 63" o:spid="_x0000_s1026" style="position:absolute;left:0;text-align:left;margin-left:172.8pt;margin-top:79.35pt;width:16pt;height:16pt;rotation:-90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6sr3QIAAGM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39584" behindDoc="0" locked="0" layoutInCell="1" allowOverlap="1" wp14:anchorId="42339EB7" wp14:editId="515CAEDE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48" name="Oval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5EB45A" id="Oval 148" o:spid="_x0000_s1026" style="position:absolute;left:0;text-align:left;margin-left:120.5pt;margin-top:27.6pt;width:16pt;height:16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38560" behindDoc="0" locked="0" layoutInCell="1" allowOverlap="1" wp14:anchorId="6BAD5310" wp14:editId="73587389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56" name="Oval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2175EAE" id="Oval 156" o:spid="_x0000_s1026" style="position:absolute;left:0;text-align:left;margin-left:172.15pt;margin-top:27.6pt;width:16pt;height:16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37536" behindDoc="0" locked="0" layoutInCell="1" allowOverlap="1" wp14:anchorId="2355502C" wp14:editId="1AF17623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58" name="Oval 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904844" id="Oval 158" o:spid="_x0000_s1026" style="position:absolute;left:0;text-align:left;margin-left:223.45pt;margin-top:27.7pt;width:16pt;height:16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3C4DE180" wp14:editId="7B53484C">
                  <wp:extent cx="3404235" cy="135255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5939D3C1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7AE5B410" w14:textId="4DE40A03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52896" behindDoc="0" locked="0" layoutInCell="1" allowOverlap="1" wp14:anchorId="3EBF4166" wp14:editId="1845C94E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180" name="Oval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3338FB" id="Oval 180" o:spid="_x0000_s1026" style="position:absolute;left:0;text-align:left;margin-left:326.95pt;margin-top:26.7pt;width:16pt;height:16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50848" behindDoc="0" locked="0" layoutInCell="1" allowOverlap="1" wp14:anchorId="1A7D7C64" wp14:editId="5B19C3AC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167" name="Oval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990E460" id="Oval 167" o:spid="_x0000_s1026" style="position:absolute;left:0;text-align:left;margin-left:275pt;margin-top:27.45pt;width:16pt;height:16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49824" behindDoc="0" locked="0" layoutInCell="1" allowOverlap="1" wp14:anchorId="067471EF" wp14:editId="3C438623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168" name="Oval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953A806" id="Oval 168" o:spid="_x0000_s1026" style="position:absolute;left:0;text-align:left;margin-left:172.15pt;margin-top:79.5pt;width:16pt;height:16pt;rotation:-90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48800" behindDoc="0" locked="0" layoutInCell="1" allowOverlap="1" wp14:anchorId="057DBBEB" wp14:editId="439ED99F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170" name="Oval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2DA9C0" id="Oval 170" o:spid="_x0000_s1026" style="position:absolute;left:0;text-align:left;margin-left:172.8pt;margin-top:79.35pt;width:16pt;height:16pt;rotation:-90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9Yo3QIAAGU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47776" behindDoc="0" locked="0" layoutInCell="1" allowOverlap="1" wp14:anchorId="400F8BE4" wp14:editId="2F768F95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73" name="Oval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0A08AE" id="Oval 173" o:spid="_x0000_s1026" style="position:absolute;left:0;text-align:left;margin-left:120.5pt;margin-top:27.6pt;width:16pt;height:16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46752" behindDoc="0" locked="0" layoutInCell="1" allowOverlap="1" wp14:anchorId="726F143A" wp14:editId="2A67F1C1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75" name="Oval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9453AE8" id="Oval 175" o:spid="_x0000_s1026" style="position:absolute;left:0;text-align:left;margin-left:172.15pt;margin-top:27.6pt;width:16pt;height:16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45728" behindDoc="0" locked="0" layoutInCell="1" allowOverlap="1" wp14:anchorId="70B2362D" wp14:editId="7FD55DF8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77" name="Oval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A431C5" id="Oval 177" o:spid="_x0000_s1026" style="position:absolute;left:0;text-align:left;margin-left:223.45pt;margin-top:27.7pt;width:16pt;height:16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3782FC97" wp14:editId="530ACD97">
                  <wp:extent cx="3404235" cy="135255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1090EF75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3B60EDD6" w14:textId="603EC967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63136" behindDoc="0" locked="0" layoutInCell="1" allowOverlap="1" wp14:anchorId="3435E788" wp14:editId="242D181B">
                      <wp:simplePos x="0" y="0"/>
                      <wp:positionH relativeFrom="column">
                        <wp:posOffset>4122838</wp:posOffset>
                      </wp:positionH>
                      <wp:positionV relativeFrom="paragraph">
                        <wp:posOffset>982055</wp:posOffset>
                      </wp:positionV>
                      <wp:extent cx="203200" cy="203200"/>
                      <wp:effectExtent l="0" t="0" r="25400" b="25400"/>
                      <wp:wrapNone/>
                      <wp:docPr id="331" name="Oval 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395594" id="Oval 331" o:spid="_x0000_s1026" style="position:absolute;left:0;text-align:left;margin-left:324.65pt;margin-top:77.35pt;width:16pt;height:16pt;rotation:-90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61088" behindDoc="0" locked="0" layoutInCell="1" allowOverlap="1" wp14:anchorId="233F1547" wp14:editId="6F7AAFD9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182" name="Oval 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DCD581" id="Oval 182" o:spid="_x0000_s1026" style="position:absolute;left:0;text-align:left;margin-left:326.95pt;margin-top:26.7pt;width:16pt;height:16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60064" behindDoc="0" locked="0" layoutInCell="1" allowOverlap="1" wp14:anchorId="53C65DC3" wp14:editId="7C07EF88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183" name="Oval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611C6F" id="Oval 183" o:spid="_x0000_s1026" style="position:absolute;left:0;text-align:left;margin-left:275pt;margin-top:27.45pt;width:16pt;height:16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59040" behindDoc="0" locked="0" layoutInCell="1" allowOverlap="1" wp14:anchorId="577D319C" wp14:editId="78E51B97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184" name="Oval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5528F7" id="Oval 184" o:spid="_x0000_s1026" style="position:absolute;left:0;text-align:left;margin-left:172.15pt;margin-top:79.5pt;width:16pt;height:16pt;rotation:-90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DP23QIAAGU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58016" behindDoc="0" locked="0" layoutInCell="1" allowOverlap="1" wp14:anchorId="08605B9B" wp14:editId="73A70493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185" name="Oval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91AE0B" id="Oval 185" o:spid="_x0000_s1026" style="position:absolute;left:0;text-align:left;margin-left:172.8pt;margin-top:79.35pt;width:16pt;height:16pt;rotation:-90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e5u3QIAAGU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56992" behindDoc="0" locked="0" layoutInCell="1" allowOverlap="1" wp14:anchorId="69676F3D" wp14:editId="40237078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86" name="Oval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DA4369" id="Oval 186" o:spid="_x0000_s1026" style="position:absolute;left:0;text-align:left;margin-left:120.5pt;margin-top:27.6pt;width:16pt;height:16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55968" behindDoc="0" locked="0" layoutInCell="1" allowOverlap="1" wp14:anchorId="2A9E885B" wp14:editId="1EE1DFF4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87" name="Oval 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FADF26" id="Oval 187" o:spid="_x0000_s1026" style="position:absolute;left:0;text-align:left;margin-left:172.15pt;margin-top:27.6pt;width:16pt;height:16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54944" behindDoc="0" locked="0" layoutInCell="1" allowOverlap="1" wp14:anchorId="5A5965C3" wp14:editId="32A1C6AD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88" name="Oval 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0C7DA5E" id="Oval 188" o:spid="_x0000_s1026" style="position:absolute;left:0;text-align:left;margin-left:223.45pt;margin-top:27.7pt;width:16pt;height:16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034FB6B7" wp14:editId="65E4528F">
                  <wp:extent cx="3404235" cy="135255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402CECFE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52DE95FD" w14:textId="550AED17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74400" behindDoc="0" locked="0" layoutInCell="1" allowOverlap="1" wp14:anchorId="4D0DA7D9" wp14:editId="6CD492FB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990270</wp:posOffset>
                      </wp:positionV>
                      <wp:extent cx="203200" cy="203200"/>
                      <wp:effectExtent l="0" t="0" r="25400" b="25400"/>
                      <wp:wrapNone/>
                      <wp:docPr id="731" name="Oval 7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38832E0" id="Oval 731" o:spid="_x0000_s1026" style="position:absolute;left:0;text-align:left;margin-left:274.55pt;margin-top:77.95pt;width:16pt;height:16pt;rotation:-90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72352" behindDoc="0" locked="0" layoutInCell="1" allowOverlap="1" wp14:anchorId="168C9D33" wp14:editId="74688D1B">
                      <wp:simplePos x="0" y="0"/>
                      <wp:positionH relativeFrom="column">
                        <wp:posOffset>4151357</wp:posOffset>
                      </wp:positionH>
                      <wp:positionV relativeFrom="paragraph">
                        <wp:posOffset>999072</wp:posOffset>
                      </wp:positionV>
                      <wp:extent cx="203200" cy="203200"/>
                      <wp:effectExtent l="0" t="0" r="25400" b="25400"/>
                      <wp:wrapNone/>
                      <wp:docPr id="540" name="Oval 5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81C6BD" id="Oval 540" o:spid="_x0000_s1026" style="position:absolute;left:0;text-align:left;margin-left:326.9pt;margin-top:78.65pt;width:16pt;height:16pt;rotation:-90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91p3Q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71328" behindDoc="0" locked="0" layoutInCell="1" allowOverlap="1" wp14:anchorId="1ECE29A8" wp14:editId="6620DA09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541" name="Oval 5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ADFA05" id="Oval 541" o:spid="_x0000_s1026" style="position:absolute;left:0;text-align:left;margin-left:326.95pt;margin-top:26.7pt;width:16pt;height:16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70304" behindDoc="0" locked="0" layoutInCell="1" allowOverlap="1" wp14:anchorId="15597A77" wp14:editId="24BBEFFD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542" name="Oval 5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67FA3B" id="Oval 542" o:spid="_x0000_s1026" style="position:absolute;left:0;text-align:left;margin-left:275pt;margin-top:27.45pt;width:16pt;height:16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69280" behindDoc="0" locked="0" layoutInCell="1" allowOverlap="1" wp14:anchorId="58F27EB2" wp14:editId="69F35EEF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551" name="Oval 5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3127937" id="Oval 551" o:spid="_x0000_s1026" style="position:absolute;left:0;text-align:left;margin-left:172.15pt;margin-top:79.5pt;width:16pt;height:16pt;rotation:-90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68256" behindDoc="0" locked="0" layoutInCell="1" allowOverlap="1" wp14:anchorId="388DE2B9" wp14:editId="363F9C43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552" name="Oval 5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298730" id="Oval 552" o:spid="_x0000_s1026" style="position:absolute;left:0;text-align:left;margin-left:172.8pt;margin-top:79.35pt;width:16pt;height:16pt;rotation:-90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zEH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HlK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67232" behindDoc="0" locked="0" layoutInCell="1" allowOverlap="1" wp14:anchorId="415A9400" wp14:editId="4AEC9FC9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562" name="Oval 5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4B09E84" id="Oval 562" o:spid="_x0000_s1026" style="position:absolute;left:0;text-align:left;margin-left:120.5pt;margin-top:27.6pt;width:16pt;height:16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66208" behindDoc="0" locked="0" layoutInCell="1" allowOverlap="1" wp14:anchorId="72BACF69" wp14:editId="03B3F6D8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623" name="Oval 6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5F9B48" id="Oval 623" o:spid="_x0000_s1026" style="position:absolute;left:0;text-align:left;margin-left:172.15pt;margin-top:27.6pt;width:16pt;height:1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65184" behindDoc="0" locked="0" layoutInCell="1" allowOverlap="1" wp14:anchorId="2A116E26" wp14:editId="79BB6BB0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729" name="Oval 7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1D666A" id="Oval 729" o:spid="_x0000_s1026" style="position:absolute;left:0;text-align:left;margin-left:223.45pt;margin-top:27.7pt;width:16pt;height:16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61F2E82" wp14:editId="72411330">
                  <wp:extent cx="3404235" cy="1352550"/>
                  <wp:effectExtent l="0" t="0" r="0" b="0"/>
                  <wp:docPr id="730" name="Picture 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6A0673E2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7717E057" w14:textId="3F8D935E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786688" behindDoc="0" locked="0" layoutInCell="1" allowOverlap="1" wp14:anchorId="2E415278" wp14:editId="3B59CC9D">
                      <wp:simplePos x="0" y="0"/>
                      <wp:positionH relativeFrom="column">
                        <wp:posOffset>3498094</wp:posOffset>
                      </wp:positionH>
                      <wp:positionV relativeFrom="paragraph">
                        <wp:posOffset>989634</wp:posOffset>
                      </wp:positionV>
                      <wp:extent cx="203200" cy="203200"/>
                      <wp:effectExtent l="0" t="0" r="25400" b="25400"/>
                      <wp:wrapNone/>
                      <wp:docPr id="983" name="Oval 9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EF89E7" id="Oval 983" o:spid="_x0000_s1026" style="position:absolute;left:0;text-align:left;margin-left:275.45pt;margin-top:77.9pt;width:16pt;height:16pt;rotation:-90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84640" behindDoc="0" locked="0" layoutInCell="1" allowOverlap="1" wp14:anchorId="14988397" wp14:editId="39FCED35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990270</wp:posOffset>
                      </wp:positionV>
                      <wp:extent cx="203200" cy="203200"/>
                      <wp:effectExtent l="0" t="0" r="25400" b="25400"/>
                      <wp:wrapNone/>
                      <wp:docPr id="732" name="Oval 7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B63BBE" id="Oval 732" o:spid="_x0000_s1026" style="position:absolute;left:0;text-align:left;margin-left:274.55pt;margin-top:77.95pt;width:16pt;height:16pt;rotation:-90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7RP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83616" behindDoc="0" locked="0" layoutInCell="1" allowOverlap="1" wp14:anchorId="3724CA52" wp14:editId="19726AE2">
                      <wp:simplePos x="0" y="0"/>
                      <wp:positionH relativeFrom="column">
                        <wp:posOffset>4151357</wp:posOffset>
                      </wp:positionH>
                      <wp:positionV relativeFrom="paragraph">
                        <wp:posOffset>999072</wp:posOffset>
                      </wp:positionV>
                      <wp:extent cx="203200" cy="203200"/>
                      <wp:effectExtent l="0" t="0" r="25400" b="25400"/>
                      <wp:wrapNone/>
                      <wp:docPr id="733" name="Oval 7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E49C2B" id="Oval 733" o:spid="_x0000_s1026" style="position:absolute;left:0;text-align:left;margin-left:326.9pt;margin-top:78.65pt;width:16pt;height:16pt;rotation:-90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mnX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82592" behindDoc="0" locked="0" layoutInCell="1" allowOverlap="1" wp14:anchorId="557B1154" wp14:editId="6D54AA51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756" name="Oval 7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2B2511F" id="Oval 756" o:spid="_x0000_s1026" style="position:absolute;left:0;text-align:left;margin-left:326.95pt;margin-top:26.7pt;width:16pt;height:16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81568" behindDoc="0" locked="0" layoutInCell="1" allowOverlap="1" wp14:anchorId="6416C75B" wp14:editId="58EAD77B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801" name="Oval 8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A951D2" id="Oval 801" o:spid="_x0000_s1026" style="position:absolute;left:0;text-align:left;margin-left:275pt;margin-top:27.45pt;width:16pt;height:16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80544" behindDoc="0" locked="0" layoutInCell="1" allowOverlap="1" wp14:anchorId="44597954" wp14:editId="379057B8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942" name="Oval 9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14DE2E" id="Oval 942" o:spid="_x0000_s1026" style="position:absolute;left:0;text-align:left;margin-left:172.15pt;margin-top:79.5pt;width:16pt;height:16pt;rotation:-90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79520" behindDoc="0" locked="0" layoutInCell="1" allowOverlap="1" wp14:anchorId="3781FD45" wp14:editId="10DE083A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978" name="Oval 9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14FFF7" id="Oval 978" o:spid="_x0000_s1026" style="position:absolute;left:0;text-align:left;margin-left:172.8pt;margin-top:79.35pt;width:16pt;height:16pt;rotation:-90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78496" behindDoc="0" locked="0" layoutInCell="1" allowOverlap="1" wp14:anchorId="30EE497A" wp14:editId="40858DD5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979" name="Oval 9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6E7886" id="Oval 979" o:spid="_x0000_s1026" style="position:absolute;left:0;text-align:left;margin-left:120.5pt;margin-top:27.6pt;width:16pt;height:16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77472" behindDoc="0" locked="0" layoutInCell="1" allowOverlap="1" wp14:anchorId="5E9F0D47" wp14:editId="16CD4206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980" name="Oval 9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EC714BE" id="Oval 980" o:spid="_x0000_s1026" style="position:absolute;left:0;text-align:left;margin-left:172.15pt;margin-top:27.6pt;width:16pt;height:16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76448" behindDoc="0" locked="0" layoutInCell="1" allowOverlap="1" wp14:anchorId="5B6AA2DD" wp14:editId="24F6EB74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981" name="Oval 9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65C335" id="Oval 981" o:spid="_x0000_s1026" style="position:absolute;left:0;text-align:left;margin-left:223.45pt;margin-top:27.7pt;width:16pt;height:16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FB37B96" wp14:editId="0A4528CC">
                  <wp:extent cx="3404235" cy="1352550"/>
                  <wp:effectExtent l="0" t="0" r="0" b="0"/>
                  <wp:docPr id="982" name="Picture 9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65D0E4C0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7ABDFE47" w14:textId="1CC3DD3C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00000" behindDoc="0" locked="0" layoutInCell="1" allowOverlap="1" wp14:anchorId="22C33725" wp14:editId="7FA43DF7">
                      <wp:simplePos x="0" y="0"/>
                      <wp:positionH relativeFrom="column">
                        <wp:posOffset>4152063</wp:posOffset>
                      </wp:positionH>
                      <wp:positionV relativeFrom="paragraph">
                        <wp:posOffset>996693</wp:posOffset>
                      </wp:positionV>
                      <wp:extent cx="203200" cy="203200"/>
                      <wp:effectExtent l="0" t="0" r="25400" b="25400"/>
                      <wp:wrapNone/>
                      <wp:docPr id="995" name="Oval 9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7A02C4" id="Oval 995" o:spid="_x0000_s1026" style="position:absolute;left:0;text-align:left;margin-left:326.95pt;margin-top:78.5pt;width:16pt;height:16pt;rotation:-90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evG3Q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97952" behindDoc="0" locked="0" layoutInCell="1" allowOverlap="1" wp14:anchorId="19E47670" wp14:editId="6CA0749C">
                      <wp:simplePos x="0" y="0"/>
                      <wp:positionH relativeFrom="column">
                        <wp:posOffset>3498094</wp:posOffset>
                      </wp:positionH>
                      <wp:positionV relativeFrom="paragraph">
                        <wp:posOffset>989634</wp:posOffset>
                      </wp:positionV>
                      <wp:extent cx="203200" cy="203200"/>
                      <wp:effectExtent l="0" t="0" r="25400" b="25400"/>
                      <wp:wrapNone/>
                      <wp:docPr id="984" name="Oval 9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CC2346" id="Oval 984" o:spid="_x0000_s1026" style="position:absolute;left:0;text-align:left;margin-left:275.45pt;margin-top:77.9pt;width:16pt;height:16pt;rotation:-90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96928" behindDoc="0" locked="0" layoutInCell="1" allowOverlap="1" wp14:anchorId="62A68147" wp14:editId="28BA5D55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990270</wp:posOffset>
                      </wp:positionV>
                      <wp:extent cx="203200" cy="203200"/>
                      <wp:effectExtent l="0" t="0" r="25400" b="25400"/>
                      <wp:wrapNone/>
                      <wp:docPr id="985" name="Oval 9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B40988" id="Oval 985" o:spid="_x0000_s1026" style="position:absolute;left:0;text-align:left;margin-left:274.55pt;margin-top:77.95pt;width:16pt;height:16pt;rotation:-90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95904" behindDoc="0" locked="0" layoutInCell="1" allowOverlap="1" wp14:anchorId="109B45DF" wp14:editId="2FD43422">
                      <wp:simplePos x="0" y="0"/>
                      <wp:positionH relativeFrom="column">
                        <wp:posOffset>4151357</wp:posOffset>
                      </wp:positionH>
                      <wp:positionV relativeFrom="paragraph">
                        <wp:posOffset>999072</wp:posOffset>
                      </wp:positionV>
                      <wp:extent cx="203200" cy="203200"/>
                      <wp:effectExtent l="0" t="0" r="25400" b="25400"/>
                      <wp:wrapNone/>
                      <wp:docPr id="986" name="Oval 9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8B8618" id="Oval 986" o:spid="_x0000_s1026" style="position:absolute;left:0;text-align:left;margin-left:326.9pt;margin-top:78.65pt;width:16pt;height:16pt;rotation:-90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94880" behindDoc="0" locked="0" layoutInCell="1" allowOverlap="1" wp14:anchorId="7AE0D80F" wp14:editId="1ECDC43E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987" name="Oval 9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1E8DCB" id="Oval 987" o:spid="_x0000_s1026" style="position:absolute;left:0;text-align:left;margin-left:326.95pt;margin-top:26.7pt;width:16pt;height:16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93856" behindDoc="0" locked="0" layoutInCell="1" allowOverlap="1" wp14:anchorId="56EE3DB0" wp14:editId="0CC16780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988" name="Oval 9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021213" id="Oval 988" o:spid="_x0000_s1026" style="position:absolute;left:0;text-align:left;margin-left:275pt;margin-top:27.45pt;width:16pt;height:16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92832" behindDoc="0" locked="0" layoutInCell="1" allowOverlap="1" wp14:anchorId="72AC55D1" wp14:editId="5865153B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989" name="Oval 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343E29" id="Oval 989" o:spid="_x0000_s1026" style="position:absolute;left:0;text-align:left;margin-left:172.15pt;margin-top:79.5pt;width:16pt;height:16pt;rotation:-90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uFR3Q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91808" behindDoc="0" locked="0" layoutInCell="1" allowOverlap="1" wp14:anchorId="38EC5E43" wp14:editId="5EE90468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990" name="Oval 9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9BAFC4" id="Oval 990" o:spid="_x0000_s1026" style="position:absolute;left:0;text-align:left;margin-left:172.8pt;margin-top:79.35pt;width:16pt;height:16pt;rotation:-90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tJQ3A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90784" behindDoc="0" locked="0" layoutInCell="1" allowOverlap="1" wp14:anchorId="2C5B0258" wp14:editId="3A75A769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991" name="Oval 9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D87D7D" id="Oval 991" o:spid="_x0000_s1026" style="position:absolute;left:0;text-align:left;margin-left:120.5pt;margin-top:27.6pt;width:16pt;height:16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89760" behindDoc="0" locked="0" layoutInCell="1" allowOverlap="1" wp14:anchorId="4EA43EE3" wp14:editId="0E0D58D8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992" name="Oval 9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5F044B" id="Oval 992" o:spid="_x0000_s1026" style="position:absolute;left:0;text-align:left;margin-left:172.15pt;margin-top:27.6pt;width:16pt;height:16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88736" behindDoc="0" locked="0" layoutInCell="1" allowOverlap="1" wp14:anchorId="311609CC" wp14:editId="35829AD8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993" name="Oval 9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EE1FF3" id="Oval 993" o:spid="_x0000_s1026" style="position:absolute;left:0;text-align:left;margin-left:223.45pt;margin-top:27.7pt;width:16pt;height:16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E7B3219" wp14:editId="17D78A6B">
                  <wp:extent cx="3404235" cy="1352550"/>
                  <wp:effectExtent l="0" t="0" r="0" b="0"/>
                  <wp:docPr id="994" name="Picture 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2A7E53FC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057D143E" w14:textId="22CBCE7D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14336" behindDoc="0" locked="0" layoutInCell="1" allowOverlap="1" wp14:anchorId="61FD17AF" wp14:editId="7C89F0F0">
                      <wp:simplePos x="0" y="0"/>
                      <wp:positionH relativeFrom="column">
                        <wp:posOffset>4140489</wp:posOffset>
                      </wp:positionH>
                      <wp:positionV relativeFrom="paragraph">
                        <wp:posOffset>362062</wp:posOffset>
                      </wp:positionV>
                      <wp:extent cx="203200" cy="203200"/>
                      <wp:effectExtent l="0" t="0" r="25400" b="25400"/>
                      <wp:wrapNone/>
                      <wp:docPr id="1008" name="Oval 10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3693CD2" id="Oval 1008" o:spid="_x0000_s1026" style="position:absolute;left:0;text-align:left;margin-left:326pt;margin-top:28.5pt;width:16pt;height:16pt;rotation:-90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a/m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AbgyTIOlmxVTJF8An7ULE6jduVvfnwLEVOxGek28Baj1McjAX8YAVZFNhni7h1hsIuG4HA7eQpMS&#10;jqdehtOq+Eo+nQ/xg7CaJGFKhVKdCwkENmGr6xCL9k4rXQeruuaqUyof/OLxQnmCAhDgNP0XW+Va&#10;Vm7Ho7o+ScQjaijqRT70owxZT+npeDhGrg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12288" behindDoc="0" locked="0" layoutInCell="1" allowOverlap="1" wp14:anchorId="4B68ACA2" wp14:editId="09B3A4A3">
                      <wp:simplePos x="0" y="0"/>
                      <wp:positionH relativeFrom="column">
                        <wp:posOffset>4152063</wp:posOffset>
                      </wp:positionH>
                      <wp:positionV relativeFrom="paragraph">
                        <wp:posOffset>996693</wp:posOffset>
                      </wp:positionV>
                      <wp:extent cx="203200" cy="203200"/>
                      <wp:effectExtent l="0" t="0" r="25400" b="25400"/>
                      <wp:wrapNone/>
                      <wp:docPr id="996" name="Oval 9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63262D" id="Oval 996" o:spid="_x0000_s1026" style="position:absolute;left:0;text-align:left;margin-left:326.95pt;margin-top:78.5pt;width:16pt;height:16pt;rotation:-90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Py03Q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11264" behindDoc="0" locked="0" layoutInCell="1" allowOverlap="1" wp14:anchorId="4BBFB644" wp14:editId="14C01942">
                      <wp:simplePos x="0" y="0"/>
                      <wp:positionH relativeFrom="column">
                        <wp:posOffset>3498094</wp:posOffset>
                      </wp:positionH>
                      <wp:positionV relativeFrom="paragraph">
                        <wp:posOffset>989634</wp:posOffset>
                      </wp:positionV>
                      <wp:extent cx="203200" cy="203200"/>
                      <wp:effectExtent l="0" t="0" r="25400" b="25400"/>
                      <wp:wrapNone/>
                      <wp:docPr id="997" name="Oval 9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AA32E0" id="Oval 997" o:spid="_x0000_s1026" style="position:absolute;left:0;text-align:left;margin-left:275.45pt;margin-top:77.9pt;width:16pt;height:16pt;rotation:-90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10240" behindDoc="0" locked="0" layoutInCell="1" allowOverlap="1" wp14:anchorId="2895C88D" wp14:editId="153B9F51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990270</wp:posOffset>
                      </wp:positionV>
                      <wp:extent cx="203200" cy="203200"/>
                      <wp:effectExtent l="0" t="0" r="25400" b="25400"/>
                      <wp:wrapNone/>
                      <wp:docPr id="998" name="Oval 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ADEC8D" id="Oval 998" o:spid="_x0000_s1026" style="position:absolute;left:0;text-align:left;margin-left:274.55pt;margin-top:77.95pt;width:16pt;height:16pt;rotation:-90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09216" behindDoc="0" locked="0" layoutInCell="1" allowOverlap="1" wp14:anchorId="2B5BB4F4" wp14:editId="7839B5E6">
                      <wp:simplePos x="0" y="0"/>
                      <wp:positionH relativeFrom="column">
                        <wp:posOffset>4151357</wp:posOffset>
                      </wp:positionH>
                      <wp:positionV relativeFrom="paragraph">
                        <wp:posOffset>999072</wp:posOffset>
                      </wp:positionV>
                      <wp:extent cx="203200" cy="203200"/>
                      <wp:effectExtent l="0" t="0" r="25400" b="25400"/>
                      <wp:wrapNone/>
                      <wp:docPr id="999" name="Oval 9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F54394E" id="Oval 999" o:spid="_x0000_s1026" style="position:absolute;left:0;text-align:left;margin-left:326.9pt;margin-top:78.65pt;width:16pt;height:16pt;rotation:-90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sfV3Q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08192" behindDoc="0" locked="0" layoutInCell="1" allowOverlap="1" wp14:anchorId="590440C6" wp14:editId="1335CE77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1000" name="Oval 10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BE8FD0" id="Oval 1000" o:spid="_x0000_s1026" style="position:absolute;left:0;text-align:left;margin-left:326.95pt;margin-top:26.7pt;width:16pt;height:16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07168" behindDoc="0" locked="0" layoutInCell="1" allowOverlap="1" wp14:anchorId="123E593D" wp14:editId="7CF240DD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1001" name="Oval 10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7A9F2F" id="Oval 1001" o:spid="_x0000_s1026" style="position:absolute;left:0;text-align:left;margin-left:275pt;margin-top:27.45pt;width:16pt;height:16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06144" behindDoc="0" locked="0" layoutInCell="1" allowOverlap="1" wp14:anchorId="74AF57F7" wp14:editId="05CE9E56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1002" name="Oval 10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CBC1B2" id="Oval 1002" o:spid="_x0000_s1026" style="position:absolute;left:0;text-align:left;margin-left:172.15pt;margin-top:79.5pt;width:16pt;height:16pt;rotation:-90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es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wZA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05120" behindDoc="0" locked="0" layoutInCell="1" allowOverlap="1" wp14:anchorId="629D099B" wp14:editId="3D865A46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1003" name="Oval 10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EECD37" id="Oval 1003" o:spid="_x0000_s1026" style="position:absolute;left:0;text-align:left;margin-left:172.8pt;margin-top:79.35pt;width:16pt;height:16pt;rotation:-90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R6n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8Ex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04096" behindDoc="0" locked="0" layoutInCell="1" allowOverlap="1" wp14:anchorId="6641F689" wp14:editId="0B9BCE13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04" name="Oval 10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CBE602" id="Oval 1004" o:spid="_x0000_s1026" style="position:absolute;left:0;text-align:left;margin-left:120.5pt;margin-top:27.6pt;width:16pt;height:16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03072" behindDoc="0" locked="0" layoutInCell="1" allowOverlap="1" wp14:anchorId="733D5C62" wp14:editId="140DFF42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05" name="Oval 10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53ECD85" id="Oval 1005" o:spid="_x0000_s1026" style="position:absolute;left:0;text-align:left;margin-left:172.15pt;margin-top:27.6pt;width:16pt;height:16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02048" behindDoc="0" locked="0" layoutInCell="1" allowOverlap="1" wp14:anchorId="780650ED" wp14:editId="255B9F04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006" name="Oval 10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275A4B" id="Oval 1006" o:spid="_x0000_s1026" style="position:absolute;left:0;text-align:left;margin-left:223.45pt;margin-top:27.7pt;width:16pt;height:1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46F02D4D" wp14:editId="22E71A90">
                  <wp:extent cx="3404235" cy="1352550"/>
                  <wp:effectExtent l="0" t="0" r="0" b="0"/>
                  <wp:docPr id="1007" name="Picture 1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0E09B5ED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163F1B5F" w14:textId="5BBD2508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29696" behindDoc="0" locked="0" layoutInCell="1" allowOverlap="1" wp14:anchorId="5664F85C" wp14:editId="60CB3C0E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340183</wp:posOffset>
                      </wp:positionV>
                      <wp:extent cx="203200" cy="203200"/>
                      <wp:effectExtent l="0" t="0" r="25400" b="25400"/>
                      <wp:wrapNone/>
                      <wp:docPr id="1022" name="Oval 10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9C1A0B" id="Oval 1022" o:spid="_x0000_s1026" style="position:absolute;left:0;text-align:left;margin-left:274.55pt;margin-top:26.8pt;width:16pt;height:16pt;rotation:-90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hhL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4ZA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27648" behindDoc="0" locked="0" layoutInCell="1" allowOverlap="1" wp14:anchorId="2594FF9A" wp14:editId="601E6CF3">
                      <wp:simplePos x="0" y="0"/>
                      <wp:positionH relativeFrom="column">
                        <wp:posOffset>4140489</wp:posOffset>
                      </wp:positionH>
                      <wp:positionV relativeFrom="paragraph">
                        <wp:posOffset>362062</wp:posOffset>
                      </wp:positionV>
                      <wp:extent cx="203200" cy="203200"/>
                      <wp:effectExtent l="0" t="0" r="25400" b="25400"/>
                      <wp:wrapNone/>
                      <wp:docPr id="1009" name="Oval 10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A836C8" id="Oval 1009" o:spid="_x0000_s1026" style="position:absolute;left:0;text-align:left;margin-left:326pt;margin-top:28.5pt;width:16pt;height:16pt;rotation:-90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Qbt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8GE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26624" behindDoc="0" locked="0" layoutInCell="1" allowOverlap="1" wp14:anchorId="0A468690" wp14:editId="4EA50573">
                      <wp:simplePos x="0" y="0"/>
                      <wp:positionH relativeFrom="column">
                        <wp:posOffset>4152063</wp:posOffset>
                      </wp:positionH>
                      <wp:positionV relativeFrom="paragraph">
                        <wp:posOffset>996693</wp:posOffset>
                      </wp:positionV>
                      <wp:extent cx="203200" cy="203200"/>
                      <wp:effectExtent l="0" t="0" r="25400" b="25400"/>
                      <wp:wrapNone/>
                      <wp:docPr id="1010" name="Oval 10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81B941" id="Oval 1010" o:spid="_x0000_s1026" style="position:absolute;left:0;text-align:left;margin-left:326.95pt;margin-top:78.5pt;width:16pt;height:16pt;rotation:-90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Yol3Q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25600" behindDoc="0" locked="0" layoutInCell="1" allowOverlap="1" wp14:anchorId="2BCEDD07" wp14:editId="3A021DA0">
                      <wp:simplePos x="0" y="0"/>
                      <wp:positionH relativeFrom="column">
                        <wp:posOffset>3498094</wp:posOffset>
                      </wp:positionH>
                      <wp:positionV relativeFrom="paragraph">
                        <wp:posOffset>989634</wp:posOffset>
                      </wp:positionV>
                      <wp:extent cx="203200" cy="203200"/>
                      <wp:effectExtent l="0" t="0" r="25400" b="25400"/>
                      <wp:wrapNone/>
                      <wp:docPr id="1011" name="Oval 10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AA527F" id="Oval 1011" o:spid="_x0000_s1026" style="position:absolute;left:0;text-align:left;margin-left:275.45pt;margin-top:77.9pt;width:16pt;height:16pt;rotation:-90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Mu3w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24576" behindDoc="0" locked="0" layoutInCell="1" allowOverlap="1" wp14:anchorId="7E3752EC" wp14:editId="2B7512BC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990270</wp:posOffset>
                      </wp:positionV>
                      <wp:extent cx="203200" cy="203200"/>
                      <wp:effectExtent l="0" t="0" r="25400" b="25400"/>
                      <wp:wrapNone/>
                      <wp:docPr id="1012" name="Oval 10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64B57E" id="Oval 1012" o:spid="_x0000_s1026" style="position:absolute;left:0;text-align:left;margin-left:274.55pt;margin-top:77.95pt;width:16pt;height:16pt;rotation:-90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dgy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23552" behindDoc="0" locked="0" layoutInCell="1" allowOverlap="1" wp14:anchorId="455C7875" wp14:editId="07860942">
                      <wp:simplePos x="0" y="0"/>
                      <wp:positionH relativeFrom="column">
                        <wp:posOffset>4151357</wp:posOffset>
                      </wp:positionH>
                      <wp:positionV relativeFrom="paragraph">
                        <wp:posOffset>999072</wp:posOffset>
                      </wp:positionV>
                      <wp:extent cx="203200" cy="203200"/>
                      <wp:effectExtent l="0" t="0" r="25400" b="25400"/>
                      <wp:wrapNone/>
                      <wp:docPr id="1013" name="Oval 10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EB5EE7" id="Oval 1013" o:spid="_x0000_s1026" style="position:absolute;left:0;text-align:left;margin-left:326.9pt;margin-top:78.65pt;width:16pt;height:16pt;rotation:-90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XE5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/KYEs06sHS3YoqkC+Cztr6C2oO9d/3JQ4zFbqTriDMAtTwBGfhLGKAqskkQb/cQi00gHJfDwTE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22528" behindDoc="0" locked="0" layoutInCell="1" allowOverlap="1" wp14:anchorId="3C1DD9E8" wp14:editId="603D6435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1014" name="Oval 10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C8A53B" id="Oval 1014" o:spid="_x0000_s1026" style="position:absolute;left:0;text-align:left;margin-left:326.95pt;margin-top:26.7pt;width:16pt;height:16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21504" behindDoc="0" locked="0" layoutInCell="1" allowOverlap="1" wp14:anchorId="2E3A37AC" wp14:editId="0A7682FA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1015" name="Oval 10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7CCB24" id="Oval 1015" o:spid="_x0000_s1026" style="position:absolute;left:0;text-align:left;margin-left:275pt;margin-top:27.45pt;width:16pt;height:16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20480" behindDoc="0" locked="0" layoutInCell="1" allowOverlap="1" wp14:anchorId="7F8B5ADA" wp14:editId="20295994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1016" name="Oval 10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6ABC79" id="Oval 1016" o:spid="_x0000_s1026" style="position:absolute;left:0;text-align:left;margin-left:172.15pt;margin-top:79.5pt;width:16pt;height:16pt;rotation:-90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X0c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19456" behindDoc="0" locked="0" layoutInCell="1" allowOverlap="1" wp14:anchorId="6D5E4A52" wp14:editId="55561789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1017" name="Oval 10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2BC599E" id="Oval 1017" o:spid="_x0000_s1026" style="position:absolute;left:0;text-align:left;margin-left:172.8pt;margin-top:79.35pt;width:16pt;height:16pt;rotation:-90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dQX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/KEEs06sHS3YoqkC+Cztr6C2oO9d/3JQ4zFbqTriDMAtTwGGfhLGKAqskkQb/cQi00gHJfDwXt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18432" behindDoc="0" locked="0" layoutInCell="1" allowOverlap="1" wp14:anchorId="62D1C466" wp14:editId="246870E5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18" name="Oval 10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12A015" id="Oval 1018" o:spid="_x0000_s1026" style="position:absolute;left:0;text-align:left;margin-left:120.5pt;margin-top:27.6pt;width:16pt;height:16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17408" behindDoc="0" locked="0" layoutInCell="1" allowOverlap="1" wp14:anchorId="55BFD3FC" wp14:editId="3B345FBC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19" name="Oval 10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2CA459C" id="Oval 1019" o:spid="_x0000_s1026" style="position:absolute;left:0;text-align:left;margin-left:172.15pt;margin-top:27.6pt;width:16pt;height:16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16384" behindDoc="0" locked="0" layoutInCell="1" allowOverlap="1" wp14:anchorId="63498C6E" wp14:editId="179D4FB3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020" name="Oval 10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7886CC" id="Oval 1020" o:spid="_x0000_s1026" style="position:absolute;left:0;text-align:left;margin-left:223.45pt;margin-top:27.7pt;width:16pt;height:16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0907438C" wp14:editId="5D28DF27">
                  <wp:extent cx="3404235" cy="1352550"/>
                  <wp:effectExtent l="0" t="0" r="0" b="0"/>
                  <wp:docPr id="1021" name="Picture 10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3015D24F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6359158" w14:textId="0F6F2B37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46080" behindDoc="0" locked="0" layoutInCell="1" allowOverlap="1" wp14:anchorId="50962BDA" wp14:editId="5C481DA1">
                      <wp:simplePos x="0" y="0"/>
                      <wp:positionH relativeFrom="column">
                        <wp:posOffset>2843546</wp:posOffset>
                      </wp:positionH>
                      <wp:positionV relativeFrom="paragraph">
                        <wp:posOffset>347345</wp:posOffset>
                      </wp:positionV>
                      <wp:extent cx="203200" cy="203200"/>
                      <wp:effectExtent l="0" t="0" r="25400" b="25400"/>
                      <wp:wrapNone/>
                      <wp:docPr id="1037" name="Oval 10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592ACCE" id="Oval 1037" o:spid="_x0000_s1026" style="position:absolute;left:0;text-align:left;margin-left:223.9pt;margin-top:27.35pt;width:16pt;height:16pt;rotation:-90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nvw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+P3lGjWgaW7FVMkXQCftfUV1B7svetPHmIsdiNdR5wBqOUJyMBfwgBVkU2CeLuHWGwC4bgcDo6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44032" behindDoc="0" locked="0" layoutInCell="1" allowOverlap="1" wp14:anchorId="5031E568" wp14:editId="253AB647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340183</wp:posOffset>
                      </wp:positionV>
                      <wp:extent cx="203200" cy="203200"/>
                      <wp:effectExtent l="0" t="0" r="25400" b="25400"/>
                      <wp:wrapNone/>
                      <wp:docPr id="1023" name="Oval 10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5F61BF2" id="Oval 1023" o:spid="_x0000_s1026" style="position:absolute;left:0;text-align:left;margin-left:274.55pt;margin-top:26.8pt;width:16pt;height:16pt;rotation:-90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rFA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+Ex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43008" behindDoc="0" locked="0" layoutInCell="1" allowOverlap="1" wp14:anchorId="586F800F" wp14:editId="4890971D">
                      <wp:simplePos x="0" y="0"/>
                      <wp:positionH relativeFrom="column">
                        <wp:posOffset>4140489</wp:posOffset>
                      </wp:positionH>
                      <wp:positionV relativeFrom="paragraph">
                        <wp:posOffset>362062</wp:posOffset>
                      </wp:positionV>
                      <wp:extent cx="203200" cy="203200"/>
                      <wp:effectExtent l="0" t="0" r="25400" b="25400"/>
                      <wp:wrapNone/>
                      <wp:docPr id="1024" name="Oval 10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9C462A" id="Oval 1024" o:spid="_x0000_s1026" style="position:absolute;left:0;text-align:left;margin-left:326pt;margin-top:28.5pt;width:16pt;height:16pt;rotation:-90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u9y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4Yg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41984" behindDoc="0" locked="0" layoutInCell="1" allowOverlap="1" wp14:anchorId="6E02214D" wp14:editId="62C48B25">
                      <wp:simplePos x="0" y="0"/>
                      <wp:positionH relativeFrom="column">
                        <wp:posOffset>4152063</wp:posOffset>
                      </wp:positionH>
                      <wp:positionV relativeFrom="paragraph">
                        <wp:posOffset>996693</wp:posOffset>
                      </wp:positionV>
                      <wp:extent cx="203200" cy="203200"/>
                      <wp:effectExtent l="0" t="0" r="25400" b="25400"/>
                      <wp:wrapNone/>
                      <wp:docPr id="1025" name="Oval 10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2A9422" id="Oval 1025" o:spid="_x0000_s1026" style="position:absolute;left:0;text-align:left;margin-left:326.95pt;margin-top:78.5pt;width:16pt;height:16pt;rotation:-90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kZ5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40960" behindDoc="0" locked="0" layoutInCell="1" allowOverlap="1" wp14:anchorId="291AF42B" wp14:editId="0A15D46A">
                      <wp:simplePos x="0" y="0"/>
                      <wp:positionH relativeFrom="column">
                        <wp:posOffset>3498094</wp:posOffset>
                      </wp:positionH>
                      <wp:positionV relativeFrom="paragraph">
                        <wp:posOffset>989634</wp:posOffset>
                      </wp:positionV>
                      <wp:extent cx="203200" cy="203200"/>
                      <wp:effectExtent l="0" t="0" r="25400" b="25400"/>
                      <wp:wrapNone/>
                      <wp:docPr id="1026" name="Oval 10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0F9793" id="Oval 1026" o:spid="_x0000_s1026" style="position:absolute;left:0;text-align:left;margin-left:275.45pt;margin-top:77.9pt;width:16pt;height:16pt;rotation:-90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r1l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39936" behindDoc="0" locked="0" layoutInCell="1" allowOverlap="1" wp14:anchorId="0282A23B" wp14:editId="68965BFE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990270</wp:posOffset>
                      </wp:positionV>
                      <wp:extent cx="203200" cy="203200"/>
                      <wp:effectExtent l="0" t="0" r="25400" b="25400"/>
                      <wp:wrapNone/>
                      <wp:docPr id="1027" name="Oval 10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CBEF28" id="Oval 1027" o:spid="_x0000_s1026" style="position:absolute;left:0;text-align:left;margin-left:274.55pt;margin-top:77.95pt;width:16pt;height:16pt;rotation:-90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hRu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+EJ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38912" behindDoc="0" locked="0" layoutInCell="1" allowOverlap="1" wp14:anchorId="6B53FFB5" wp14:editId="1085AAD5">
                      <wp:simplePos x="0" y="0"/>
                      <wp:positionH relativeFrom="column">
                        <wp:posOffset>4151357</wp:posOffset>
                      </wp:positionH>
                      <wp:positionV relativeFrom="paragraph">
                        <wp:posOffset>999072</wp:posOffset>
                      </wp:positionV>
                      <wp:extent cx="203200" cy="203200"/>
                      <wp:effectExtent l="0" t="0" r="25400" b="25400"/>
                      <wp:wrapNone/>
                      <wp:docPr id="1028" name="Oval 10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62DF7D" id="Oval 1028" o:spid="_x0000_s1026" style="position:absolute;left:0;text-align:left;margin-left:326.9pt;margin-top:78.65pt;width:16pt;height:16pt;rotation:-90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gAB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IbgyTIOlmxVTJF8An7ULE6jduVvfnwLEVOxGek28Baj1McjAX8YAVZFNhni7h1hsIuG4HA7eQpMS&#10;jqdehtOq+Eo+nQ/xg7CaJGFKhVKdCwkENmGr6xCL9k4rXQeruuaqUyof/OLxQnmCAhDgNP0XW+Va&#10;Vm7Ho7o+ScQjaijqRT70owxZT+npeDhGrg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37888" behindDoc="0" locked="0" layoutInCell="1" allowOverlap="1" wp14:anchorId="72F76C64" wp14:editId="19062F51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1029" name="Oval 10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D6D5F6" id="Oval 1029" o:spid="_x0000_s1026" style="position:absolute;left:0;text-align:left;margin-left:326.95pt;margin-top:26.7pt;width:16pt;height:16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36864" behindDoc="0" locked="0" layoutInCell="1" allowOverlap="1" wp14:anchorId="1D51FAFD" wp14:editId="6D16771A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1030" name="Oval 10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01064F" id="Oval 1030" o:spid="_x0000_s1026" style="position:absolute;left:0;text-align:left;margin-left:275pt;margin-top:27.45pt;width:16pt;height:16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35840" behindDoc="0" locked="0" layoutInCell="1" allowOverlap="1" wp14:anchorId="11E40D52" wp14:editId="74DFB36A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1031" name="Oval 10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F5ED33" id="Oval 1031" o:spid="_x0000_s1026" style="position:absolute;left:0;text-align:left;margin-left:172.15pt;margin-top:79.5pt;width:16pt;height:16pt;rotation:-90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ozJ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+OSEs06sHS3YoqkC+Cztr6C2oO9d/3JQ4zFbqTriDMAtTwBGfhLGKAqskkQb/cQi00gHJfDwTE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34816" behindDoc="0" locked="0" layoutInCell="1" allowOverlap="1" wp14:anchorId="44F2E54A" wp14:editId="3553246C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1032" name="Oval 10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814236" id="Oval 1032" o:spid="_x0000_s1026" style="position:absolute;left:0;text-align:left;margin-left:172.8pt;margin-top:79.35pt;width:16pt;height:16pt;rotation:-90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nfV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33792" behindDoc="0" locked="0" layoutInCell="1" allowOverlap="1" wp14:anchorId="51A90339" wp14:editId="5BED8031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33" name="Oval 10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0A2497" id="Oval 1033" o:spid="_x0000_s1026" style="position:absolute;left:0;text-align:left;margin-left:120.5pt;margin-top:27.6pt;width:16pt;height:16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32768" behindDoc="0" locked="0" layoutInCell="1" allowOverlap="1" wp14:anchorId="415BB383" wp14:editId="76028F04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34" name="Oval 10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8EB653" id="Oval 1034" o:spid="_x0000_s1026" style="position:absolute;left:0;text-align:left;margin-left:172.15pt;margin-top:27.6pt;width:16pt;height:16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31744" behindDoc="0" locked="0" layoutInCell="1" allowOverlap="1" wp14:anchorId="5B3571E8" wp14:editId="2C5FA906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035" name="Oval 10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0C1768" id="Oval 1035" o:spid="_x0000_s1026" style="position:absolute;left:0;text-align:left;margin-left:223.45pt;margin-top:27.7pt;width:16pt;height:16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CE4198D" wp14:editId="5E774F98">
                  <wp:extent cx="3404235" cy="1352550"/>
                  <wp:effectExtent l="0" t="0" r="0" b="0"/>
                  <wp:docPr id="1036" name="Picture 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29CDD2A0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75C536A2" w14:textId="40F4E654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863488" behindDoc="0" locked="0" layoutInCell="1" allowOverlap="1" wp14:anchorId="0FF72B26" wp14:editId="1C107C4C">
                      <wp:simplePos x="0" y="0"/>
                      <wp:positionH relativeFrom="column">
                        <wp:posOffset>2195943</wp:posOffset>
                      </wp:positionH>
                      <wp:positionV relativeFrom="paragraph">
                        <wp:posOffset>335665</wp:posOffset>
                      </wp:positionV>
                      <wp:extent cx="203200" cy="203200"/>
                      <wp:effectExtent l="0" t="0" r="25400" b="25400"/>
                      <wp:wrapNone/>
                      <wp:docPr id="1053" name="Oval 10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96530A3" id="Oval 1053" o:spid="_x0000_s1026" style="position:absolute;left:0;text-align:left;margin-left:172.9pt;margin-top:26.45pt;width:16pt;height:16pt;rotation:-90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F4t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/Ex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61440" behindDoc="0" locked="0" layoutInCell="1" allowOverlap="1" wp14:anchorId="5815FBA5" wp14:editId="5E63D9A2">
                      <wp:simplePos x="0" y="0"/>
                      <wp:positionH relativeFrom="column">
                        <wp:posOffset>2843546</wp:posOffset>
                      </wp:positionH>
                      <wp:positionV relativeFrom="paragraph">
                        <wp:posOffset>347345</wp:posOffset>
                      </wp:positionV>
                      <wp:extent cx="203200" cy="203200"/>
                      <wp:effectExtent l="0" t="0" r="25400" b="25400"/>
                      <wp:wrapNone/>
                      <wp:docPr id="1038" name="Oval 10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2CAF1F8" id="Oval 1038" o:spid="_x0000_s1026" style="position:absolute;left:0;text-align:left;margin-left:223.9pt;margin-top:27.35pt;width:16pt;height:16pt;rotation:-90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+f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60416" behindDoc="0" locked="0" layoutInCell="1" allowOverlap="1" wp14:anchorId="37A0FCE2" wp14:editId="36124C8F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340183</wp:posOffset>
                      </wp:positionV>
                      <wp:extent cx="203200" cy="203200"/>
                      <wp:effectExtent l="0" t="0" r="25400" b="25400"/>
                      <wp:wrapNone/>
                      <wp:docPr id="1039" name="Oval 10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03DE19" id="Oval 1039" o:spid="_x0000_s1026" style="position:absolute;left:0;text-align:left;margin-left:274.55pt;margin-top:26.8pt;width:16pt;height:16pt;rotation:-90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9392" behindDoc="0" locked="0" layoutInCell="1" allowOverlap="1" wp14:anchorId="770FD759" wp14:editId="35C56386">
                      <wp:simplePos x="0" y="0"/>
                      <wp:positionH relativeFrom="column">
                        <wp:posOffset>4140489</wp:posOffset>
                      </wp:positionH>
                      <wp:positionV relativeFrom="paragraph">
                        <wp:posOffset>362062</wp:posOffset>
                      </wp:positionV>
                      <wp:extent cx="203200" cy="203200"/>
                      <wp:effectExtent l="0" t="0" r="25400" b="25400"/>
                      <wp:wrapNone/>
                      <wp:docPr id="1040" name="Oval 10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DC5117" id="Oval 1040" o:spid="_x0000_s1026" style="position:absolute;left:0;text-align:left;margin-left:326pt;margin-top:28.5pt;width:16pt;height:16pt;rotation:-90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Mqv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EQAyTIOlmxVTJF8An7ULE6jduVvfnwLEVOxGek28Baj1McjAX8YAVZFNhni7h1hsIuG4HA7eQpMS&#10;jqdehtOq+Eo+nQ/xg7CaJGFKhVKdCwkENmGr6xCL9k4rXQeruuaqUyof/OLxQnmCAhDgNP0XW+Va&#10;Vm7Ho7o+ScQjaijqRT70owxZT+npeDhGrg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8368" behindDoc="0" locked="0" layoutInCell="1" allowOverlap="1" wp14:anchorId="7087DE9F" wp14:editId="27747CE3">
                      <wp:simplePos x="0" y="0"/>
                      <wp:positionH relativeFrom="column">
                        <wp:posOffset>4152063</wp:posOffset>
                      </wp:positionH>
                      <wp:positionV relativeFrom="paragraph">
                        <wp:posOffset>996693</wp:posOffset>
                      </wp:positionV>
                      <wp:extent cx="203200" cy="203200"/>
                      <wp:effectExtent l="0" t="0" r="25400" b="25400"/>
                      <wp:wrapNone/>
                      <wp:docPr id="1041" name="Oval 10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4B01FD9" id="Oval 1041" o:spid="_x0000_s1026" style="position:absolute;left:0;text-align:left;margin-left:326.95pt;margin-top:78.5pt;width:16pt;height:16pt;rotation:-90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GOk3w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7344" behindDoc="0" locked="0" layoutInCell="1" allowOverlap="1" wp14:anchorId="3AE7E582" wp14:editId="6D5C8C48">
                      <wp:simplePos x="0" y="0"/>
                      <wp:positionH relativeFrom="column">
                        <wp:posOffset>3498094</wp:posOffset>
                      </wp:positionH>
                      <wp:positionV relativeFrom="paragraph">
                        <wp:posOffset>989634</wp:posOffset>
                      </wp:positionV>
                      <wp:extent cx="203200" cy="203200"/>
                      <wp:effectExtent l="0" t="0" r="25400" b="25400"/>
                      <wp:wrapNone/>
                      <wp:docPr id="1042" name="Oval 10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C6D931" id="Oval 1042" o:spid="_x0000_s1026" style="position:absolute;left:0;text-align:left;margin-left:275.45pt;margin-top:77.9pt;width:16pt;height:16pt;rotation:-90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Ji4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0ZA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6320" behindDoc="0" locked="0" layoutInCell="1" allowOverlap="1" wp14:anchorId="127EA11E" wp14:editId="1EF7B239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990270</wp:posOffset>
                      </wp:positionV>
                      <wp:extent cx="203200" cy="203200"/>
                      <wp:effectExtent l="0" t="0" r="25400" b="25400"/>
                      <wp:wrapNone/>
                      <wp:docPr id="1043" name="Oval 10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C50EEC" id="Oval 1043" o:spid="_x0000_s1026" style="position:absolute;left:0;text-align:left;margin-left:274.55pt;margin-top:77.95pt;width:16pt;height:16pt;rotation:-90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DGz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9Ex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5296" behindDoc="0" locked="0" layoutInCell="1" allowOverlap="1" wp14:anchorId="1F7D02A3" wp14:editId="19DAD719">
                      <wp:simplePos x="0" y="0"/>
                      <wp:positionH relativeFrom="column">
                        <wp:posOffset>4151357</wp:posOffset>
                      </wp:positionH>
                      <wp:positionV relativeFrom="paragraph">
                        <wp:posOffset>999072</wp:posOffset>
                      </wp:positionV>
                      <wp:extent cx="203200" cy="203200"/>
                      <wp:effectExtent l="0" t="0" r="25400" b="25400"/>
                      <wp:wrapNone/>
                      <wp:docPr id="1044" name="Oval 10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4C508EE" id="Oval 1044" o:spid="_x0000_s1026" style="position:absolute;left:0;text-align:left;margin-left:326.9pt;margin-top:78.65pt;width:16pt;height:16pt;rotation:-90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G+B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0Yg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4272" behindDoc="0" locked="0" layoutInCell="1" allowOverlap="1" wp14:anchorId="7B7A902D" wp14:editId="27FA1419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1045" name="Oval 10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A194CD" id="Oval 1045" o:spid="_x0000_s1026" style="position:absolute;left:0;text-align:left;margin-left:326.95pt;margin-top:26.7pt;width:16pt;height:16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3248" behindDoc="0" locked="0" layoutInCell="1" allowOverlap="1" wp14:anchorId="3FE1BF66" wp14:editId="52788E5C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1046" name="Oval 10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779382" id="Oval 1046" o:spid="_x0000_s1026" style="position:absolute;left:0;text-align:left;margin-left:275pt;margin-top:27.45pt;width:16pt;height:16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2224" behindDoc="0" locked="0" layoutInCell="1" allowOverlap="1" wp14:anchorId="75FA453F" wp14:editId="1D3F7C52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1047" name="Oval 10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48613F" id="Oval 1047" o:spid="_x0000_s1026" style="position:absolute;left:0;text-align:left;margin-left:172.15pt;margin-top:79.5pt;width:16pt;height:16pt;rotation:-90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JSd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9EJ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1200" behindDoc="0" locked="0" layoutInCell="1" allowOverlap="1" wp14:anchorId="27912823" wp14:editId="06BD9219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1048" name="Oval 10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697846" id="Oval 1048" o:spid="_x0000_s1026" style="position:absolute;left:0;text-align:left;margin-left:172.8pt;margin-top:79.35pt;width:16pt;height:16pt;rotation:-90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IDy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EbgyTIOlmxVTJF8An7ULE6jduVvfnwLEVOxGek28Baj1McjAX8YAVZFNhni7h1hsIuG4HA7eQpMS&#10;jqdehtOq+Eo+nQ/xg7CaJGFKhVKdCwkENmGr6xCL9k4rXQeruuaqUyof/OLxQnmCAhDgNP0XW+Va&#10;Vm7Ho7o+ScQjaijqRT70owxZT+npeDhGrg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50176" behindDoc="0" locked="0" layoutInCell="1" allowOverlap="1" wp14:anchorId="319A7238" wp14:editId="0D1C9D79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49" name="Oval 10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7C1926" id="Oval 1049" o:spid="_x0000_s1026" style="position:absolute;left:0;text-align:left;margin-left:120.5pt;margin-top:27.6pt;width:16pt;height:16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49152" behindDoc="0" locked="0" layoutInCell="1" allowOverlap="1" wp14:anchorId="1DD1D73E" wp14:editId="163B266A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50" name="Oval 10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F63E6F" id="Oval 1050" o:spid="_x0000_s1026" style="position:absolute;left:0;text-align:left;margin-left:172.15pt;margin-top:27.6pt;width:16pt;height:16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48128" behindDoc="0" locked="0" layoutInCell="1" allowOverlap="1" wp14:anchorId="763D6F85" wp14:editId="2DEC384E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051" name="Oval 10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9F299B" id="Oval 1051" o:spid="_x0000_s1026" style="position:absolute;left:0;text-align:left;margin-left:223.45pt;margin-top:27.7pt;width:16pt;height:16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5A38CCE5" wp14:editId="2F16D445">
                  <wp:extent cx="3404235" cy="1352550"/>
                  <wp:effectExtent l="0" t="0" r="0" b="0"/>
                  <wp:docPr id="1052" name="Picture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4E3BFD0C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1B19F796" w14:textId="27661443" w:rsidR="00A34A08" w:rsidRPr="00FD2014" w:rsidRDefault="00A34A08" w:rsidP="00047EF6">
            <w:pPr>
              <w:jc w:val="center"/>
              <w:rPr>
                <w:rFonts w:ascii="IRANSans" w:hAnsi="IRANSans" w:cs="IRANSans"/>
                <w:lang w:bidi="fa-IR"/>
              </w:rPr>
            </w:pP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81920" behindDoc="0" locked="0" layoutInCell="1" allowOverlap="1" wp14:anchorId="12241AEB" wp14:editId="4BC1625E">
                      <wp:simplePos x="0" y="0"/>
                      <wp:positionH relativeFrom="column">
                        <wp:posOffset>1524611</wp:posOffset>
                      </wp:positionH>
                      <wp:positionV relativeFrom="paragraph">
                        <wp:posOffset>360084</wp:posOffset>
                      </wp:positionV>
                      <wp:extent cx="203200" cy="203200"/>
                      <wp:effectExtent l="0" t="0" r="25400" b="25400"/>
                      <wp:wrapNone/>
                      <wp:docPr id="1070" name="Oval 10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DECCCD" id="Oval 1070" o:spid="_x0000_s1026" style="position:absolute;left:0;text-align:left;margin-left:120.05pt;margin-top:28.35pt;width:16pt;height:16pt;rotation:-90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wrW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9872" behindDoc="0" locked="0" layoutInCell="1" allowOverlap="1" wp14:anchorId="6E67A11B" wp14:editId="189C6A4B">
                      <wp:simplePos x="0" y="0"/>
                      <wp:positionH relativeFrom="column">
                        <wp:posOffset>2195943</wp:posOffset>
                      </wp:positionH>
                      <wp:positionV relativeFrom="paragraph">
                        <wp:posOffset>335665</wp:posOffset>
                      </wp:positionV>
                      <wp:extent cx="203200" cy="203200"/>
                      <wp:effectExtent l="0" t="0" r="25400" b="25400"/>
                      <wp:wrapNone/>
                      <wp:docPr id="1054" name="Oval 10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BDE8B8" id="Oval 1054" o:spid="_x0000_s1026" style="position:absolute;left:0;text-align:left;margin-left:172.9pt;margin-top:26.45pt;width:16pt;height:16pt;rotation:-90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AAf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8Yg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8848" behindDoc="0" locked="0" layoutInCell="1" allowOverlap="1" wp14:anchorId="43A67EDC" wp14:editId="655D9FED">
                      <wp:simplePos x="0" y="0"/>
                      <wp:positionH relativeFrom="column">
                        <wp:posOffset>2843546</wp:posOffset>
                      </wp:positionH>
                      <wp:positionV relativeFrom="paragraph">
                        <wp:posOffset>347345</wp:posOffset>
                      </wp:positionV>
                      <wp:extent cx="203200" cy="203200"/>
                      <wp:effectExtent l="0" t="0" r="25400" b="25400"/>
                      <wp:wrapNone/>
                      <wp:docPr id="1055" name="Oval 10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CAC0F4" id="Oval 1055" o:spid="_x0000_s1026" style="position:absolute;left:0;text-align:left;margin-left:223.9pt;margin-top:27.35pt;width:16pt;height:16pt;rotation:-90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KkU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7824" behindDoc="0" locked="0" layoutInCell="1" allowOverlap="1" wp14:anchorId="53CD376A" wp14:editId="02D3C211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340183</wp:posOffset>
                      </wp:positionV>
                      <wp:extent cx="203200" cy="203200"/>
                      <wp:effectExtent l="0" t="0" r="25400" b="25400"/>
                      <wp:wrapNone/>
                      <wp:docPr id="1056" name="Oval 10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DF3DCE2" id="Oval 1056" o:spid="_x0000_s1026" style="position:absolute;left:0;text-align:left;margin-left:274.55pt;margin-top:26.8pt;width:16pt;height:16pt;rotation:-90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FII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6800" behindDoc="0" locked="0" layoutInCell="1" allowOverlap="1" wp14:anchorId="10C8B083" wp14:editId="7E285D1E">
                      <wp:simplePos x="0" y="0"/>
                      <wp:positionH relativeFrom="column">
                        <wp:posOffset>4140489</wp:posOffset>
                      </wp:positionH>
                      <wp:positionV relativeFrom="paragraph">
                        <wp:posOffset>362062</wp:posOffset>
                      </wp:positionV>
                      <wp:extent cx="203200" cy="203200"/>
                      <wp:effectExtent l="0" t="0" r="25400" b="25400"/>
                      <wp:wrapNone/>
                      <wp:docPr id="1057" name="Oval 10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4C50EE" id="Oval 1057" o:spid="_x0000_s1026" style="position:absolute;left:0;text-align:left;margin-left:326pt;margin-top:28.5pt;width:16pt;height:16pt;rotation:-90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PsD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/EJ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5776" behindDoc="0" locked="0" layoutInCell="1" allowOverlap="1" wp14:anchorId="6D893C56" wp14:editId="44DC9392">
                      <wp:simplePos x="0" y="0"/>
                      <wp:positionH relativeFrom="column">
                        <wp:posOffset>4152063</wp:posOffset>
                      </wp:positionH>
                      <wp:positionV relativeFrom="paragraph">
                        <wp:posOffset>996693</wp:posOffset>
                      </wp:positionV>
                      <wp:extent cx="203200" cy="203200"/>
                      <wp:effectExtent l="0" t="0" r="25400" b="25400"/>
                      <wp:wrapNone/>
                      <wp:docPr id="1058" name="Oval 10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A30C714" id="Oval 1058" o:spid="_x0000_s1026" style="position:absolute;left:0;text-align:left;margin-left:326.95pt;margin-top:78.5pt;width:16pt;height:16pt;rotation:-90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O9s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eD&#10;MbgyTIOlmxVTJF8An7ULE6jduVvfnwLEVOxGek28Baj1McjAX8YAVZFNhni7h1hsIuG4HA7eQpMS&#10;jqdehtOq+Eo+nQ/xg7CaJGFKhVKdCwkENmGr6xCL9k4rXQeruuaqUyof/OLxQnmCAhDgNP0XW+Va&#10;Vm7Ho7o+ScQjaijqRT70owxZT+npeDhGrg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4752" behindDoc="0" locked="0" layoutInCell="1" allowOverlap="1" wp14:anchorId="5D162A45" wp14:editId="366077ED">
                      <wp:simplePos x="0" y="0"/>
                      <wp:positionH relativeFrom="column">
                        <wp:posOffset>3498094</wp:posOffset>
                      </wp:positionH>
                      <wp:positionV relativeFrom="paragraph">
                        <wp:posOffset>989634</wp:posOffset>
                      </wp:positionV>
                      <wp:extent cx="203200" cy="203200"/>
                      <wp:effectExtent l="0" t="0" r="25400" b="25400"/>
                      <wp:wrapNone/>
                      <wp:docPr id="1059" name="Oval 10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47595F" id="Oval 1059" o:spid="_x0000_s1026" style="position:absolute;left:0;text-align:left;margin-left:275.45pt;margin-top:77.9pt;width:16pt;height:16pt;rotation:-90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EZn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/GE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3728" behindDoc="0" locked="0" layoutInCell="1" allowOverlap="1" wp14:anchorId="2DE5974A" wp14:editId="5BE9C3B4">
                      <wp:simplePos x="0" y="0"/>
                      <wp:positionH relativeFrom="column">
                        <wp:posOffset>3486520</wp:posOffset>
                      </wp:positionH>
                      <wp:positionV relativeFrom="paragraph">
                        <wp:posOffset>990270</wp:posOffset>
                      </wp:positionV>
                      <wp:extent cx="203200" cy="203200"/>
                      <wp:effectExtent l="0" t="0" r="25400" b="25400"/>
                      <wp:wrapNone/>
                      <wp:docPr id="1060" name="Oval 10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9ABB8E" id="Oval 1060" o:spid="_x0000_s1026" style="position:absolute;left:0;text-align:left;margin-left:274.55pt;margin-top:77.95pt;width:16pt;height:16pt;rotation:-90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2VI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2704" behindDoc="0" locked="0" layoutInCell="1" allowOverlap="1" wp14:anchorId="3205B7B8" wp14:editId="2065D3D4">
                      <wp:simplePos x="0" y="0"/>
                      <wp:positionH relativeFrom="column">
                        <wp:posOffset>4151357</wp:posOffset>
                      </wp:positionH>
                      <wp:positionV relativeFrom="paragraph">
                        <wp:posOffset>999072</wp:posOffset>
                      </wp:positionV>
                      <wp:extent cx="203200" cy="203200"/>
                      <wp:effectExtent l="0" t="0" r="25400" b="25400"/>
                      <wp:wrapNone/>
                      <wp:docPr id="1061" name="Oval 10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59DCFD" id="Oval 1061" o:spid="_x0000_s1026" style="position:absolute;left:0;text-align:left;margin-left:326.9pt;margin-top:78.65pt;width:16pt;height:16pt;rotation:-90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8xD4A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1680" behindDoc="0" locked="0" layoutInCell="1" allowOverlap="1" wp14:anchorId="7D7C3884" wp14:editId="21910B41">
                      <wp:simplePos x="0" y="0"/>
                      <wp:positionH relativeFrom="column">
                        <wp:posOffset>4152064</wp:posOffset>
                      </wp:positionH>
                      <wp:positionV relativeFrom="paragraph">
                        <wp:posOffset>338913</wp:posOffset>
                      </wp:positionV>
                      <wp:extent cx="203200" cy="203200"/>
                      <wp:effectExtent l="0" t="0" r="25400" b="25400"/>
                      <wp:wrapNone/>
                      <wp:docPr id="1062" name="Oval 10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CE397F" id="Oval 1062" o:spid="_x0000_s1026" style="position:absolute;left:0;text-align:left;margin-left:326.95pt;margin-top:26.7pt;width:16pt;height:16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70656" behindDoc="0" locked="0" layoutInCell="1" allowOverlap="1" wp14:anchorId="54697449" wp14:editId="6C9EECC8">
                      <wp:simplePos x="0" y="0"/>
                      <wp:positionH relativeFrom="column">
                        <wp:posOffset>3492307</wp:posOffset>
                      </wp:positionH>
                      <wp:positionV relativeFrom="paragraph">
                        <wp:posOffset>348510</wp:posOffset>
                      </wp:positionV>
                      <wp:extent cx="203200" cy="203200"/>
                      <wp:effectExtent l="0" t="0" r="25400" b="25400"/>
                      <wp:wrapNone/>
                      <wp:docPr id="1063" name="Oval 10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D7D5D5" id="Oval 1063" o:spid="_x0000_s1026" style="position:absolute;left:0;text-align:left;margin-left:275pt;margin-top:27.45pt;width:16pt;height:16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69632" behindDoc="0" locked="0" layoutInCell="1" allowOverlap="1" wp14:anchorId="27EEB3D0" wp14:editId="0B74EF7C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1009461</wp:posOffset>
                      </wp:positionV>
                      <wp:extent cx="203200" cy="203200"/>
                      <wp:effectExtent l="0" t="0" r="25400" b="25400"/>
                      <wp:wrapNone/>
                      <wp:docPr id="1064" name="Oval 10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364F44" id="Oval 1064" o:spid="_x0000_s1026" style="position:absolute;left:0;text-align:left;margin-left:172.15pt;margin-top:79.5pt;width:16pt;height:16pt;rotation:-90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8Bm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68608" behindDoc="0" locked="0" layoutInCell="1" allowOverlap="1" wp14:anchorId="20140F03" wp14:editId="3C90AAF3">
                      <wp:simplePos x="0" y="0"/>
                      <wp:positionH relativeFrom="column">
                        <wp:posOffset>2194416</wp:posOffset>
                      </wp:positionH>
                      <wp:positionV relativeFrom="paragraph">
                        <wp:posOffset>1007745</wp:posOffset>
                      </wp:positionV>
                      <wp:extent cx="203200" cy="203200"/>
                      <wp:effectExtent l="0" t="0" r="25400" b="25400"/>
                      <wp:wrapNone/>
                      <wp:docPr id="1065" name="Oval 10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829684" id="Oval 1065" o:spid="_x0000_s1026" style="position:absolute;left:0;text-align:left;margin-left:172.8pt;margin-top:79.35pt;width:16pt;height:16pt;rotation:-90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lt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B5TYlgHlm5WTJN8AXzWLkygdudufX8KEFOxG+k74i1ArY9BBv4yBqiKbDLE2z3EYhMJx+Vw8Baa&#10;lHA89TKcVsVX8ul8iB+E7UgSplRorVxIILAJW12HWLR3Wuk6WK2aK6V1PvjF44X2BAUgwGn6L7ba&#10;tazcjkd1fZKIR9RQ1It86Ecbsp7S0/EQmHC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67584" behindDoc="0" locked="0" layoutInCell="1" allowOverlap="1" wp14:anchorId="14FB0359" wp14:editId="7CBC235A">
                      <wp:simplePos x="0" y="0"/>
                      <wp:positionH relativeFrom="column">
                        <wp:posOffset>1530036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66" name="Oval 10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E1235A9" id="Oval 1066" o:spid="_x0000_s1026" style="position:absolute;left:0;text-align:left;margin-left:120.5pt;margin-top:27.6pt;width:16pt;height:16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66560" behindDoc="0" locked="0" layoutInCell="1" allowOverlap="1" wp14:anchorId="58A53279" wp14:editId="548E32AF">
                      <wp:simplePos x="0" y="0"/>
                      <wp:positionH relativeFrom="column">
                        <wp:posOffset>2186412</wp:posOffset>
                      </wp:positionH>
                      <wp:positionV relativeFrom="paragraph">
                        <wp:posOffset>350545</wp:posOffset>
                      </wp:positionV>
                      <wp:extent cx="203200" cy="203200"/>
                      <wp:effectExtent l="0" t="0" r="25400" b="25400"/>
                      <wp:wrapNone/>
                      <wp:docPr id="1067" name="Oval 10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AA00D2" id="Oval 1067" o:spid="_x0000_s1026" style="position:absolute;left:0;text-align:left;margin-left:172.15pt;margin-top:27.6pt;width:16pt;height:16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65536" behindDoc="0" locked="0" layoutInCell="1" allowOverlap="1" wp14:anchorId="6E3B3E89" wp14:editId="71DAFB3D">
                      <wp:simplePos x="0" y="0"/>
                      <wp:positionH relativeFrom="column">
                        <wp:posOffset>2837680</wp:posOffset>
                      </wp:positionH>
                      <wp:positionV relativeFrom="paragraph">
                        <wp:posOffset>351996</wp:posOffset>
                      </wp:positionV>
                      <wp:extent cx="203200" cy="203200"/>
                      <wp:effectExtent l="0" t="0" r="25400" b="25400"/>
                      <wp:wrapNone/>
                      <wp:docPr id="1068" name="Oval 10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78AC13" id="Oval 1068" o:spid="_x0000_s1026" style="position:absolute;left:0;text-align:left;margin-left:223.45pt;margin-top:27.7pt;width:16pt;height:16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FD2014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8E53B88" wp14:editId="0D29D1A9">
                  <wp:extent cx="3404235" cy="1352550"/>
                  <wp:effectExtent l="0" t="0" r="0" b="0"/>
                  <wp:docPr id="1069" name="Picture 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9692" b="89868" l="3693" r="94535">
                                        <a14:foregroundMark x1="49335" y1="12335" x2="49335" y2="21145"/>
                                        <a14:foregroundMark x1="71344" y1="19383" x2="71344" y2="19383"/>
                                        <a14:foregroundMark x1="71935" y1="22467" x2="71787" y2="12775"/>
                                        <a14:foregroundMark x1="94535" y1="20705" x2="92467" y2="15419"/>
                                        <a14:foregroundMark x1="93944" y1="89868" x2="93353" y2="80176"/>
                                        <a14:foregroundMark x1="71049" y1="88546" x2="71344" y2="81057"/>
                                        <a14:foregroundMark x1="27622" y1="88546" x2="27622" y2="78414"/>
                                        <a14:foregroundMark x1="27770" y1="22467" x2="27770" y2="15419"/>
                                        <a14:foregroundMark x1="5761" y1="24229" x2="5761" y2="12775"/>
                                        <a14:foregroundMark x1="3693" y1="25110" x2="5318" y2="16740"/>
                                        <a14:foregroundMark x1="48006" y1="22026" x2="50812" y2="17181"/>
                                        <a14:backgroundMark x1="16396" y1="48018" x2="1477" y2="90749"/>
                                        <a14:backgroundMark x1="58641" y1="59912" x2="56869" y2="85463"/>
                                      </a14:backgroundRemoval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-7755" t="-27635" r="-7755" b="-9273"/>
                          <a:stretch/>
                        </pic:blipFill>
                        <pic:spPr bwMode="auto">
                          <a:xfrm>
                            <a:off x="0" y="0"/>
                            <a:ext cx="3405306" cy="1352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08" w:rsidRPr="00FD2014" w14:paraId="3250EFA0" w14:textId="77777777" w:rsidTr="00434BC4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1DE34168" w14:textId="41AC18CB" w:rsidR="00A34A08" w:rsidRPr="00FD2014" w:rsidRDefault="00A34A08" w:rsidP="00387C50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</w:p>
        </w:tc>
      </w:tr>
    </w:tbl>
    <w:p w14:paraId="1D8EDA67" w14:textId="4FE6B1C6" w:rsidR="00185FE6" w:rsidRDefault="00185FE6" w:rsidP="00185FE6">
      <w:pPr>
        <w:bidi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p w14:paraId="7FF9046E" w14:textId="348D4576" w:rsidR="00C30359" w:rsidRDefault="00C25DC1" w:rsidP="00185FE6">
      <w:pPr>
        <w:bidi/>
        <w:jc w:val="center"/>
        <w:rPr>
          <w:rFonts w:ascii="Garamond" w:hAnsi="Garamond" w:cs="B Nazanin"/>
          <w:sz w:val="28"/>
          <w:szCs w:val="28"/>
          <w:rtl/>
          <w:lang w:bidi="fa-IR"/>
        </w:rPr>
      </w:pPr>
      <w:r w:rsidRPr="00061F09">
        <w:rPr>
          <w:rFonts w:ascii="Garamond" w:hAnsi="Garamond" w:cs="B Nazanin"/>
          <w:noProof/>
          <w:sz w:val="28"/>
          <w:szCs w:val="28"/>
          <w:rtl/>
          <w:lang w:bidi="fa-IR"/>
        </w:rPr>
        <w:drawing>
          <wp:inline distT="0" distB="0" distL="0" distR="0" wp14:anchorId="32E6684F" wp14:editId="049C8557">
            <wp:extent cx="3648724" cy="1806854"/>
            <wp:effectExtent l="0" t="0" r="889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56" cy="181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7D3" w:rsidRPr="00C25DC1">
        <w:rPr>
          <w:rFonts w:ascii="Garamond" w:hAnsi="Garamond" w:cs="B Nazanin"/>
          <w:sz w:val="28"/>
          <w:szCs w:val="28"/>
          <w:rtl/>
          <w:lang w:bidi="fa-IR"/>
        </w:rPr>
        <w:t xml:space="preserve"> 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9999" w:themeFill="accent1" w:themeFillTint="66"/>
        <w:tblLook w:val="04A0" w:firstRow="1" w:lastRow="0" w:firstColumn="1" w:lastColumn="0" w:noHBand="0" w:noVBand="1"/>
      </w:tblPr>
      <w:tblGrid>
        <w:gridCol w:w="9530"/>
      </w:tblGrid>
      <w:tr w:rsidR="00434BC4" w:rsidRPr="00A131F2" w14:paraId="5C70924B" w14:textId="77777777" w:rsidTr="00A131F2">
        <w:tc>
          <w:tcPr>
            <w:tcW w:w="9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225601A" w14:textId="0CCE1A64" w:rsidR="00A131F2" w:rsidRPr="00A131F2" w:rsidRDefault="00A131F2" w:rsidP="00A131F2">
            <w:pPr>
              <w:rPr>
                <w:rFonts w:ascii="IRANSans" w:hAnsi="IRANSans" w:cs="IRANSans"/>
                <w:b/>
                <w:bCs/>
                <w:lang w:bidi="fa-IR"/>
              </w:rPr>
            </w:pPr>
            <w:r w:rsidRPr="00A131F2">
              <w:rPr>
                <w:rFonts w:ascii="IRANSans" w:hAnsi="IRANSans" w:cs="IRANSans"/>
                <w:b/>
                <w:bCs/>
                <w:lang w:bidi="fa-IR"/>
              </w:rPr>
              <w:t>BFS:</w:t>
            </w:r>
          </w:p>
          <w:p w14:paraId="11F3F6E5" w14:textId="176DD101" w:rsidR="00434BC4" w:rsidRPr="00A131F2" w:rsidRDefault="00A131F2" w:rsidP="00A131F2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AF7C124" wp14:editId="3DB9819B">
                  <wp:extent cx="3648724" cy="1806854"/>
                  <wp:effectExtent l="0" t="0" r="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41061"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1CD35663" wp14:editId="1BB5985E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332" name="Oval 3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72C9D4" id="Oval 332" o:spid="_x0000_s1026" style="position:absolute;left:0;text-align:left;margin-left:94.85pt;margin-top:69.3pt;width:16pt;height:16pt;rotation:-90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VZ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eEi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</w:p>
          <w:p w14:paraId="455802CF" w14:textId="1B7ACD80" w:rsidR="00941061" w:rsidRPr="00A131F2" w:rsidRDefault="00941061" w:rsidP="00941061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0</w:t>
            </w:r>
          </w:p>
        </w:tc>
      </w:tr>
      <w:tr w:rsidR="00941061" w:rsidRPr="00A131F2" w14:paraId="0CE007ED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1FAFF949" w14:textId="1F5C74D0" w:rsidR="00941061" w:rsidRPr="00A131F2" w:rsidRDefault="00941061" w:rsidP="00387C50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38FA0B5B" wp14:editId="1475DB69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40" name="Oval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CB5B5BA" id="Oval 340" o:spid="_x0000_s1026" style="position:absolute;left:0;text-align:left;margin-left:94.35pt;margin-top:69.5pt;width:16pt;height:16pt;rotation:-90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XyZ3Q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6561F8DF" wp14:editId="2CFA74B8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339" name="Oval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B8F3AC" id="Oval 339" o:spid="_x0000_s1026" style="position:absolute;left:0;text-align:left;margin-left:114pt;margin-top:118.5pt;width:16pt;height:16pt;rotation:-90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BhCXo2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6FAADA47" wp14:editId="55DC7EDA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37" name="Oval 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6A4876" id="Oval 337" o:spid="_x0000_s1026" style="position:absolute;left:0;text-align:left;margin-left:134.65pt;margin-top:69.5pt;width:16pt;height:16pt;rotation:-90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pzP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79035833" wp14:editId="69B5CB12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336" name="Oval 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BCEF22" id="Oval 336" o:spid="_x0000_s1026" style="position:absolute;left:0;text-align:left;margin-left:123.65pt;margin-top:19.8pt;width:16pt;height:16pt;rotation:-90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0FX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099CC86C" wp14:editId="5EC188FC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333" name="Oval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16331B" id="Oval 333" o:spid="_x0000_s1026" style="position:absolute;left:0;text-align:left;margin-left:94.85pt;margin-top:69.3pt;width:16pt;height:16pt;rotation:-90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41B11CC4" wp14:editId="42A9504A">
                  <wp:extent cx="3648724" cy="1806854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B39AA" w14:textId="15B73FFE" w:rsidR="00941061" w:rsidRPr="00A131F2" w:rsidRDefault="00941061" w:rsidP="00387C50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1, 4, 7</w:t>
            </w:r>
          </w:p>
        </w:tc>
      </w:tr>
      <w:tr w:rsidR="00941061" w:rsidRPr="00A131F2" w14:paraId="6B0892BC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3F544C82" w14:textId="7B2D76DF" w:rsidR="00941061" w:rsidRPr="00A131F2" w:rsidRDefault="00941061" w:rsidP="00387C50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1A363C2E" wp14:editId="781B8410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350" name="Oval 3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32EA74" id="Oval 350" o:spid="_x0000_s1026" style="position:absolute;left:0;text-align:left;margin-left:203pt;margin-top:59.65pt;width:16pt;height:16pt;rotation:-90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Vod3Q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1520F16C" wp14:editId="053F94ED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348" name="Oval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6CDA087" id="Oval 348" o:spid="_x0000_s1026" style="position:absolute;left:0;text-align:left;margin-left:124.65pt;margin-top:20pt;width:16pt;height:16pt;rotation:-90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5BF91931" wp14:editId="6E4CEA91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347" name="Oval 3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4EDE05" id="Oval 347" o:spid="_x0000_s1026" style="position:absolute;left:0;text-align:left;margin-left:174pt;margin-top:9.65pt;width:16pt;height:16pt;rotation:-90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o/l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42F224E4" wp14:editId="5E7E1C90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41" name="Oval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5E4C1F" id="Oval 341" o:spid="_x0000_s1026" style="position:absolute;left:0;text-align:left;margin-left:94.35pt;margin-top:69.5pt;width:16pt;height:16pt;rotation:-90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271AA312" wp14:editId="43EEAC73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342" name="Oval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F73EF9" id="Oval 342" o:spid="_x0000_s1026" style="position:absolute;left:0;text-align:left;margin-left:114pt;margin-top:118.5pt;width:16pt;height:16pt;rotation:-90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bZz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R4&#10;NKR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CcYbZz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365A997C" wp14:editId="4CBEFE7E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43" name="Oval 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B9AAE0" id="Oval 343" o:spid="_x0000_s1026" style="position:absolute;left:0;text-align:left;margin-left:134.65pt;margin-top:69.5pt;width:16pt;height:16pt;rotation:-90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5635F672" wp14:editId="6F3C68F9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344" name="Oval 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EFBB5D" id="Oval 344" o:spid="_x0000_s1026" style="position:absolute;left:0;text-align:left;margin-left:123.65pt;margin-top:19.8pt;width:16pt;height:16pt;rotation:-90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5iX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R4&#10;NKJ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7B94186E" wp14:editId="7B7A3D73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345" name="Oval 3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1CCF5A" id="Oval 345" o:spid="_x0000_s1026" style="position:absolute;left:0;text-align:left;margin-left:94.85pt;margin-top:69.3pt;width:16pt;height:16pt;rotation:-90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kUP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1B9470F9" wp14:editId="28BEAE3D">
                  <wp:extent cx="3648724" cy="1806854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7EC7F" w14:textId="7E8AA722" w:rsidR="00941061" w:rsidRPr="00A131F2" w:rsidRDefault="00941061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4, 7, 2, 5</w:t>
            </w:r>
          </w:p>
        </w:tc>
      </w:tr>
      <w:tr w:rsidR="00941061" w:rsidRPr="00A131F2" w14:paraId="24A91802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059EBC2B" w14:textId="5CFBAB32" w:rsidR="00941061" w:rsidRPr="00A131F2" w:rsidRDefault="00941061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3DE379C7" wp14:editId="728872CD">
                      <wp:simplePos x="0" y="0"/>
                      <wp:positionH relativeFrom="column">
                        <wp:posOffset>1710266</wp:posOffset>
                      </wp:positionH>
                      <wp:positionV relativeFrom="paragraph">
                        <wp:posOffset>882439</wp:posOffset>
                      </wp:positionV>
                      <wp:extent cx="203200" cy="203200"/>
                      <wp:effectExtent l="0" t="0" r="25400" b="25400"/>
                      <wp:wrapNone/>
                      <wp:docPr id="360" name="Oval 3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1B2C3B" id="Oval 360" o:spid="_x0000_s1026" style="position:absolute;left:0;text-align:left;margin-left:134.65pt;margin-top:69.5pt;width:16pt;height:16pt;rotation:-90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0BK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060AD6B4" wp14:editId="68DB5FED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351" name="Oval 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F3332A" id="Oval 351" o:spid="_x0000_s1026" style="position:absolute;left:0;text-align:left;margin-left:203pt;margin-top:59.65pt;width:16pt;height:16pt;rotation:-90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 wp14:anchorId="42FBEB34" wp14:editId="557AF724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352" name="Oval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C70855" id="Oval 352" o:spid="_x0000_s1026" style="position:absolute;left:0;text-align:left;margin-left:124.65pt;margin-top:20pt;width:16pt;height:16pt;rotation:-90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ZD3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R4&#10;PKR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69680454" wp14:editId="567B0C11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353" name="Oval 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4AA14B" id="Oval 353" o:spid="_x0000_s1026" style="position:absolute;left:0;text-align:left;margin-left:174pt;margin-top:9.65pt;width:16pt;height:16pt;rotation:-90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E1v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R4&#10;fEy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498AC430" wp14:editId="6B95415F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54" name="Oval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B6D290" id="Oval 354" o:spid="_x0000_s1026" style="position:absolute;left:0;text-align:left;margin-left:94.35pt;margin-top:69.5pt;width:16pt;height:16pt;rotation:-90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74T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57F9D4D8" wp14:editId="26673BB6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355" name="Oval 3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B9A946" id="Oval 355" o:spid="_x0000_s1026" style="position:absolute;left:0;text-align:left;margin-left:114pt;margin-top:118.5pt;width:16pt;height:16pt;rotation:-90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mOL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Bg/mOL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616A7567" wp14:editId="4C26EAC7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56" name="Oval 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3561BC" id="Oval 356" o:spid="_x0000_s1026" style="position:absolute;left:0;text-align:left;margin-left:134.65pt;margin-top:69.5pt;width:16pt;height:16pt;rotation:-90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3T5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R4&#10;fEK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0C099F86" wp14:editId="6839993D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357" name="Oval 3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EA3835" id="Oval 357" o:spid="_x0000_s1026" style="position:absolute;left:0;text-align:left;margin-left:123.65pt;margin-top:19.8pt;width:16pt;height:16pt;rotation:-90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qlh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04B8B6E5" wp14:editId="3D4D1ABA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358" name="Oval 3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25FD8C" id="Oval 358" o:spid="_x0000_s1026" style="position:absolute;left:0;text-align:left;margin-left:94.85pt;margin-top:69.3pt;width:16pt;height:16pt;rotation:-90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52071980" wp14:editId="756A2BB9">
                  <wp:extent cx="3648724" cy="1806854"/>
                  <wp:effectExtent l="0" t="0" r="0" b="0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561E3" w14:textId="1358E7EC" w:rsidR="00941061" w:rsidRPr="00A131F2" w:rsidRDefault="00941061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7, 2, 5</w:t>
            </w:r>
          </w:p>
        </w:tc>
      </w:tr>
      <w:tr w:rsidR="00941061" w:rsidRPr="00A131F2" w14:paraId="5D00671C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4C63FFC7" w14:textId="10723FAB" w:rsidR="00941061" w:rsidRPr="00A131F2" w:rsidRDefault="00941061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85920" behindDoc="0" locked="0" layoutInCell="1" allowOverlap="1" wp14:anchorId="0A01334E" wp14:editId="6CBBEF07">
                      <wp:simplePos x="0" y="0"/>
                      <wp:positionH relativeFrom="column">
                        <wp:posOffset>2451100</wp:posOffset>
                      </wp:positionH>
                      <wp:positionV relativeFrom="paragraph">
                        <wp:posOffset>1504737</wp:posOffset>
                      </wp:positionV>
                      <wp:extent cx="203200" cy="203200"/>
                      <wp:effectExtent l="0" t="0" r="25400" b="25400"/>
                      <wp:wrapNone/>
                      <wp:docPr id="372" name="Oval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93B3CC0" id="Oval 372" o:spid="_x0000_s1026" style="position:absolute;left:0;text-align:left;margin-left:193pt;margin-top:118.5pt;width:16pt;height:16pt;rotation:-90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wk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7D0383A4" wp14:editId="71B6E4BE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1504738</wp:posOffset>
                      </wp:positionV>
                      <wp:extent cx="203200" cy="203200"/>
                      <wp:effectExtent l="0" t="0" r="25400" b="25400"/>
                      <wp:wrapNone/>
                      <wp:docPr id="371" name="Oval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9F7F1FA" id="Oval 371" o:spid="_x0000_s1026" style="position:absolute;left:0;text-align:left;margin-left:114pt;margin-top:118.5pt;width:16pt;height:16pt;rotation:-90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73808518" wp14:editId="247EE773">
                      <wp:simplePos x="0" y="0"/>
                      <wp:positionH relativeFrom="column">
                        <wp:posOffset>1710266</wp:posOffset>
                      </wp:positionH>
                      <wp:positionV relativeFrom="paragraph">
                        <wp:posOffset>882439</wp:posOffset>
                      </wp:positionV>
                      <wp:extent cx="203200" cy="203200"/>
                      <wp:effectExtent l="0" t="0" r="25400" b="25400"/>
                      <wp:wrapNone/>
                      <wp:docPr id="361" name="Oval 3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B593B1" id="Oval 361" o:spid="_x0000_s1026" style="position:absolute;left:0;text-align:left;margin-left:134.65pt;margin-top:69.5pt;width:16pt;height:16pt;rotation:-9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3381F8D3" wp14:editId="1C338C86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362" name="Oval 3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5A3483" id="Oval 362" o:spid="_x0000_s1026" style="position:absolute;left:0;text-align:left;margin-left:203pt;margin-top:59.65pt;width:16pt;height:16pt;rotation:-90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4qg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ZEi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00A2AA4E" wp14:editId="7B6C1998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363" name="Oval 3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86E6C3" id="Oval 363" o:spid="_x0000_s1026" style="position:absolute;left:0;text-align:left;margin-left:124.65pt;margin-top:20pt;width:16pt;height:16pt;rotation:-90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c4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7D1EE350" wp14:editId="25036CA0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364" name="Oval 3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BAA78D" id="Oval 364" o:spid="_x0000_s1026" style="position:absolute;left:0;text-align:left;margin-left:174pt;margin-top:9.65pt;width:16pt;height:16pt;rotation:-90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aRE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ZES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0F6AF3A5" wp14:editId="1511B94A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65" name="Oval 3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A5800C4" id="Oval 365" o:spid="_x0000_s1026" style="position:absolute;left:0;text-align:left;margin-left:94.35pt;margin-top:69.5pt;width:16pt;height:16pt;rotation:-90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Hnc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63FE1623" wp14:editId="25A416C8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366" name="Oval 3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948E4AA" id="Oval 366" o:spid="_x0000_s1026" style="position:absolute;left:0;text-align:left;margin-left:114pt;margin-top:118.5pt;width:16pt;height:16pt;rotation:-90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BcMW6u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230AB6DF" wp14:editId="6D165609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67" name="Oval 3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DF11BA" id="Oval 367" o:spid="_x0000_s1026" style="position:absolute;left:0;text-align:left;margin-left:134.65pt;margin-top:69.5pt;width:16pt;height:16pt;rotation:-90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LM2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0CEF8CFC" wp14:editId="5D0060CF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368" name="Oval 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1E42C1" id="Oval 368" o:spid="_x0000_s1026" style="position:absolute;left:0;text-align:left;margin-left:123.65pt;margin-top:19.8pt;width:16pt;height:16pt;rotation:-90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728EC70E" wp14:editId="6A774677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369" name="Oval 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53E95F" id="Oval 369" o:spid="_x0000_s1026" style="position:absolute;left:0;text-align:left;margin-left:94.85pt;margin-top:69.3pt;width:16pt;height:16pt;rotation:-90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CD73019" wp14:editId="665D2C5C">
                  <wp:extent cx="3648724" cy="1806854"/>
                  <wp:effectExtent l="0" t="0" r="0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8494A" w14:textId="01E58761" w:rsidR="00941061" w:rsidRPr="00A131F2" w:rsidRDefault="00941061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lastRenderedPageBreak/>
              <w:t>Q = 2, 5, 8</w:t>
            </w:r>
          </w:p>
        </w:tc>
      </w:tr>
      <w:tr w:rsidR="00AE18B2" w:rsidRPr="00A131F2" w14:paraId="019B61BD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79AE911" w14:textId="411BFE6A" w:rsidR="00AE18B2" w:rsidRPr="00A131F2" w:rsidRDefault="00AE18B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02304" behindDoc="0" locked="0" layoutInCell="1" allowOverlap="1" wp14:anchorId="69FBF768" wp14:editId="752FE7E8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386" name="Oval 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07DE6F" id="Oval 386" o:spid="_x0000_s1026" style="position:absolute;left:0;text-align:left;margin-left:174pt;margin-top:10pt;width:16pt;height:16pt;rotation:-90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n6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5F1024CC" wp14:editId="38341525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385" name="Oval 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3FABC0D" id="Oval 385" o:spid="_x0000_s1026" style="position:absolute;left:0;text-align:left;margin-left:243pt;margin-top:10pt;width:16pt;height:16pt;rotation:-90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 wp14:anchorId="41014A08" wp14:editId="6981DB7D">
                      <wp:simplePos x="0" y="0"/>
                      <wp:positionH relativeFrom="column">
                        <wp:posOffset>2451100</wp:posOffset>
                      </wp:positionH>
                      <wp:positionV relativeFrom="paragraph">
                        <wp:posOffset>1504737</wp:posOffset>
                      </wp:positionV>
                      <wp:extent cx="203200" cy="203200"/>
                      <wp:effectExtent l="0" t="0" r="25400" b="25400"/>
                      <wp:wrapNone/>
                      <wp:docPr id="373" name="Oval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3480DD" id="Oval 373" o:spid="_x0000_s1026" style="position:absolute;left:0;text-align:left;margin-left:193pt;margin-top:118.5pt;width:16pt;height:16pt;rotation:-90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nG8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35CE33C3" wp14:editId="42A48227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1504738</wp:posOffset>
                      </wp:positionV>
                      <wp:extent cx="203200" cy="203200"/>
                      <wp:effectExtent l="0" t="0" r="25400" b="25400"/>
                      <wp:wrapNone/>
                      <wp:docPr id="374" name="Oval 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5FB7907" id="Oval 374" o:spid="_x0000_s1026" style="position:absolute;left:0;text-align:left;margin-left:114pt;margin-top:118.5pt;width:16pt;height:16pt;rotation:-90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YLA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A8GYLA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 wp14:anchorId="3C21E27E" wp14:editId="7AFACAD2">
                      <wp:simplePos x="0" y="0"/>
                      <wp:positionH relativeFrom="column">
                        <wp:posOffset>1710266</wp:posOffset>
                      </wp:positionH>
                      <wp:positionV relativeFrom="paragraph">
                        <wp:posOffset>882439</wp:posOffset>
                      </wp:positionV>
                      <wp:extent cx="203200" cy="203200"/>
                      <wp:effectExtent l="0" t="0" r="25400" b="25400"/>
                      <wp:wrapNone/>
                      <wp:docPr id="375" name="Oval 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92CF69" id="Oval 375" o:spid="_x0000_s1026" style="position:absolute;left:0;text-align:left;margin-left:134.65pt;margin-top:69.5pt;width:16pt;height:16pt;rotation:-90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F9Y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/ZgSzToU6W7FFIk80FlbP4HQg713PedBxlQ30nXEGUBanqAU+CUEkBPZJIC3e4DFJhCOy+HgGJKU&#10;cDz1NIwW2Va0aZ0PH4XpSCQqKpRqrY8QsAlb3fiQpXdS8dob1dbXrVKJcYv5pXIE8cPBWfxnXWUb&#10;lm/Ho7I8jYnBq8/imT60ozRZV/RsPAQknK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0243CC56" wp14:editId="7E029E09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376" name="Oval 3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204A6E" id="Oval 376" o:spid="_x0000_s1026" style="position:absolute;left:0;text-align:left;margin-left:203pt;margin-top:59.65pt;width:16pt;height:16pt;rotation:-90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Ugq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4575B236" wp14:editId="4F42A499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377" name="Oval 3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F5F285" id="Oval 377" o:spid="_x0000_s1026" style="position:absolute;left:0;text-align:left;margin-left:124.65pt;margin-top:20pt;width:16pt;height:16pt;rotation:-90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4AB15966" wp14:editId="10BF7367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378" name="Oval 3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9A2D8B" id="Oval 378" o:spid="_x0000_s1026" style="position:absolute;left:0;text-align:left;margin-left:174pt;margin-top:9.65pt;width:16pt;height:16pt;rotation:-90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1BBAE5A0" wp14:editId="6C07EF3C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79" name="Oval 3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E8A618" id="Oval 379" o:spid="_x0000_s1026" style="position:absolute;left:0;text-align:left;margin-left:94.35pt;margin-top:69.5pt;width:16pt;height:16pt;rotation:-90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0771AEE9" wp14:editId="2F4FD984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380" name="Oval 3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0FE18B" id="Oval 380" o:spid="_x0000_s1026" style="position:absolute;left:0;text-align:left;margin-left:114pt;margin-top:118.5pt;width:16pt;height:16pt;rotation:-90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 wp14:anchorId="255871A0" wp14:editId="4D0BC457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81" name="Oval 3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5A940E5" id="Oval 381" o:spid="_x0000_s1026" style="position:absolute;left:0;text-align:left;margin-left:134.65pt;margin-top:69.5pt;width:16pt;height:16pt;rotation:-90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577826CE" wp14:editId="37758793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382" name="Oval 3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79752D" id="Oval 382" o:spid="_x0000_s1026" style="position:absolute;left:0;text-align:left;margin-left:123.65pt;margin-top:19.8pt;width:16pt;height:16pt;rotation:-90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q30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dEi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32DEEAF8" wp14:editId="2CE8FA65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383" name="Oval 3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BB001A" id="Oval 383" o:spid="_x0000_s1026" style="position:absolute;left:0;text-align:left;margin-left:94.85pt;margin-top:69.3pt;width:16pt;height:16pt;rotation:-90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3Bs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00DAC76B" wp14:editId="6420F55D">
                  <wp:extent cx="3648724" cy="1806854"/>
                  <wp:effectExtent l="0" t="0" r="0" b="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BEACB" w14:textId="4C9B7D13" w:rsidR="00AE18B2" w:rsidRPr="00A131F2" w:rsidRDefault="00AE18B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5, 8, 3</w:t>
            </w:r>
          </w:p>
        </w:tc>
      </w:tr>
      <w:tr w:rsidR="00AE18B2" w:rsidRPr="00A131F2" w14:paraId="6E84E289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14EAA22" w14:textId="0333050A" w:rsidR="00AE18B2" w:rsidRPr="00A131F2" w:rsidRDefault="00AE18B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5755108C" wp14:editId="0C7270BD">
                      <wp:simplePos x="0" y="0"/>
                      <wp:positionH relativeFrom="column">
                        <wp:posOffset>3344333</wp:posOffset>
                      </wp:positionH>
                      <wp:positionV relativeFrom="paragraph">
                        <wp:posOffset>1513205</wp:posOffset>
                      </wp:positionV>
                      <wp:extent cx="203200" cy="203200"/>
                      <wp:effectExtent l="0" t="0" r="25400" b="25400"/>
                      <wp:wrapNone/>
                      <wp:docPr id="403" name="Oval 4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1F67AAE" id="Oval 403" o:spid="_x0000_s1026" style="position:absolute;left:0;text-align:left;margin-left:263.35pt;margin-top:119.15pt;width:16pt;height:16pt;rotation:-90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yP4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1F5FBB84" wp14:editId="12D15192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763905</wp:posOffset>
                      </wp:positionV>
                      <wp:extent cx="203200" cy="203200"/>
                      <wp:effectExtent l="0" t="0" r="25400" b="25400"/>
                      <wp:wrapNone/>
                      <wp:docPr id="402" name="Oval 4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AB30AE0" id="Oval 402" o:spid="_x0000_s1026" style="position:absolute;left:0;text-align:left;margin-left:253pt;margin-top:60.15pt;width:16pt;height:16pt;rotation:-90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v5g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GFK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18688" behindDoc="0" locked="0" layoutInCell="1" allowOverlap="1" wp14:anchorId="6410FEBF" wp14:editId="3CA9B725">
                      <wp:simplePos x="0" y="0"/>
                      <wp:positionH relativeFrom="column">
                        <wp:posOffset>2586566</wp:posOffset>
                      </wp:positionH>
                      <wp:positionV relativeFrom="paragraph">
                        <wp:posOffset>759672</wp:posOffset>
                      </wp:positionV>
                      <wp:extent cx="203200" cy="203200"/>
                      <wp:effectExtent l="0" t="0" r="25400" b="25400"/>
                      <wp:wrapNone/>
                      <wp:docPr id="401" name="Oval 4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784FEF" id="Oval 401" o:spid="_x0000_s1026" style="position:absolute;left:0;text-align:left;margin-left:203.65pt;margin-top:59.8pt;width:16pt;height:16pt;rotation:-90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7AF3880B" wp14:editId="6BB70BF3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387" name="Oval 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D3D90D" id="Oval 387" o:spid="_x0000_s1026" style="position:absolute;left:0;text-align:left;margin-left:174pt;margin-top:10pt;width:16pt;height:16pt;rotation:-90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ZRi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68525027" wp14:editId="38D9D125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388" name="Oval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98C6D9" id="Oval 388" o:spid="_x0000_s1026" style="position:absolute;left:0;text-align:left;margin-left:243pt;margin-top:10pt;width:16pt;height:16pt;rotation:-90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allowOverlap="1" wp14:anchorId="17393E47" wp14:editId="0A16E85D">
                      <wp:simplePos x="0" y="0"/>
                      <wp:positionH relativeFrom="column">
                        <wp:posOffset>2451100</wp:posOffset>
                      </wp:positionH>
                      <wp:positionV relativeFrom="paragraph">
                        <wp:posOffset>1504737</wp:posOffset>
                      </wp:positionV>
                      <wp:extent cx="203200" cy="203200"/>
                      <wp:effectExtent l="0" t="0" r="25400" b="25400"/>
                      <wp:wrapNone/>
                      <wp:docPr id="389" name="Oval 3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C89764A" id="Oval 389" o:spid="_x0000_s1026" style="position:absolute;left:0;text-align:left;margin-left:193pt;margin-top:118.5pt;width:16pt;height:16pt;rotation:-90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13568" behindDoc="0" locked="0" layoutInCell="1" allowOverlap="1" wp14:anchorId="2BDCDE99" wp14:editId="535470DE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1504738</wp:posOffset>
                      </wp:positionV>
                      <wp:extent cx="203200" cy="203200"/>
                      <wp:effectExtent l="0" t="0" r="25400" b="25400"/>
                      <wp:wrapNone/>
                      <wp:docPr id="390" name="Oval 3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D914022" id="Oval 390" o:spid="_x0000_s1026" style="position:absolute;left:0;text-align:left;margin-left:114pt;margin-top:118.5pt;width:16pt;height:16pt;rotation:-90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697AD3F4" wp14:editId="282239A5">
                      <wp:simplePos x="0" y="0"/>
                      <wp:positionH relativeFrom="column">
                        <wp:posOffset>1710266</wp:posOffset>
                      </wp:positionH>
                      <wp:positionV relativeFrom="paragraph">
                        <wp:posOffset>882439</wp:posOffset>
                      </wp:positionV>
                      <wp:extent cx="203200" cy="203200"/>
                      <wp:effectExtent l="0" t="0" r="25400" b="25400"/>
                      <wp:wrapNone/>
                      <wp:docPr id="391" name="Oval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4D6C30" id="Oval 391" o:spid="_x0000_s1026" style="position:absolute;left:0;text-align:left;margin-left:134.65pt;margin-top:69.5pt;width:16pt;height:16pt;rotation:-90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440A2809" wp14:editId="54AECAD8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392" name="Oval 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CCC9EAE" id="Oval 392" o:spid="_x0000_s1026" style="position:absolute;left:0;text-align:left;margin-left:203pt;margin-top:59.65pt;width:16pt;height:16pt;rotation:-90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50A897AF" wp14:editId="6ECFFEE5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393" name="Oval 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BB69DB" id="Oval 393" o:spid="_x0000_s1026" style="position:absolute;left:0;text-align:left;margin-left:124.65pt;margin-top:20pt;width:16pt;height:16pt;rotation:-90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allowOverlap="1" wp14:anchorId="3C728DBB" wp14:editId="11B40033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394" name="Oval 3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5D92F7" id="Oval 394" o:spid="_x0000_s1026" style="position:absolute;left:0;text-align:left;margin-left:174pt;margin-top:9.65pt;width:16pt;height:16pt;rotation:-90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41786005" wp14:editId="42088233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95" name="Oval 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9AF51A" id="Oval 395" o:spid="_x0000_s1026" style="position:absolute;left:0;text-align:left;margin-left:94.35pt;margin-top:69.5pt;width:16pt;height:16pt;rotation:-90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5B77A4F5" wp14:editId="18004152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396" name="Oval 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D0E2AC9" id="Oval 396" o:spid="_x0000_s1026" style="position:absolute;left:0;text-align:left;margin-left:114pt;margin-top:118.5pt;width:16pt;height:16pt;rotation:-90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B1HG9+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5CD692FF" wp14:editId="2ED220EC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397" name="Oval 3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5727E5" id="Oval 397" o:spid="_x0000_s1026" style="position:absolute;left:0;text-align:left;margin-left:134.65pt;margin-top:69.5pt;width:16pt;height:16pt;rotation:-90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05376" behindDoc="0" locked="0" layoutInCell="1" allowOverlap="1" wp14:anchorId="4E45C0DF" wp14:editId="6504FB42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398" name="Oval 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4DA565" id="Oval 398" o:spid="_x0000_s1026" style="position:absolute;left:0;text-align:left;margin-left:123.65pt;margin-top:19.8pt;width:16pt;height:16pt;rotation:-90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0B28016D" wp14:editId="18CB5C09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399" name="Oval 3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09878E6" id="Oval 399" o:spid="_x0000_s1026" style="position:absolute;left:0;text-align:left;margin-left:94.85pt;margin-top:69.3pt;width:16pt;height:16pt;rotation:-90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4C9689E7" wp14:editId="46354B71">
                  <wp:extent cx="3648724" cy="1806854"/>
                  <wp:effectExtent l="0" t="0" r="0" b="0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1CD12" w14:textId="4962148B" w:rsidR="00AE18B2" w:rsidRPr="00A131F2" w:rsidRDefault="00AE18B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8, 3, 6, 9</w:t>
            </w:r>
          </w:p>
        </w:tc>
      </w:tr>
      <w:tr w:rsidR="00AE18B2" w:rsidRPr="00A131F2" w14:paraId="4F44AB2E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0E0371B8" w14:textId="65291908" w:rsidR="00AE18B2" w:rsidRPr="00A131F2" w:rsidRDefault="00AE18B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42240" behindDoc="0" locked="0" layoutInCell="1" allowOverlap="1" wp14:anchorId="74B232C0" wp14:editId="4918792C">
                      <wp:simplePos x="0" y="0"/>
                      <wp:positionH relativeFrom="column">
                        <wp:posOffset>2459567</wp:posOffset>
                      </wp:positionH>
                      <wp:positionV relativeFrom="paragraph">
                        <wp:posOffset>1517439</wp:posOffset>
                      </wp:positionV>
                      <wp:extent cx="203200" cy="203200"/>
                      <wp:effectExtent l="0" t="0" r="25400" b="25400"/>
                      <wp:wrapNone/>
                      <wp:docPr id="421" name="Oval 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A846B0" id="Oval 421" o:spid="_x0000_s1026" style="position:absolute;left:0;text-align:left;margin-left:193.65pt;margin-top:119.5pt;width:16pt;height:16pt;rotation:-90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 wp14:anchorId="1867F694" wp14:editId="676B50B3">
                      <wp:simplePos x="0" y="0"/>
                      <wp:positionH relativeFrom="column">
                        <wp:posOffset>3344333</wp:posOffset>
                      </wp:positionH>
                      <wp:positionV relativeFrom="paragraph">
                        <wp:posOffset>1513205</wp:posOffset>
                      </wp:positionV>
                      <wp:extent cx="203200" cy="203200"/>
                      <wp:effectExtent l="0" t="0" r="25400" b="25400"/>
                      <wp:wrapNone/>
                      <wp:docPr id="404" name="Oval 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82A181" id="Oval 404" o:spid="_x0000_s1026" style="position:absolute;left:0;text-align:left;margin-left:263.35pt;margin-top:119.15pt;width:16pt;height:16pt;rotation:-90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NCE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GFG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39168" behindDoc="0" locked="0" layoutInCell="1" allowOverlap="1" wp14:anchorId="1B03C111" wp14:editId="7A125B13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763905</wp:posOffset>
                      </wp:positionV>
                      <wp:extent cx="203200" cy="203200"/>
                      <wp:effectExtent l="0" t="0" r="25400" b="25400"/>
                      <wp:wrapNone/>
                      <wp:docPr id="405" name="Oval 4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E36D90" id="Oval 405" o:spid="_x0000_s1026" style="position:absolute;left:0;text-align:left;margin-left:253pt;margin-top:60.15pt;width:16pt;height:16pt;rotation:-90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Q0c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2D3CE70F" wp14:editId="1478E75E">
                      <wp:simplePos x="0" y="0"/>
                      <wp:positionH relativeFrom="column">
                        <wp:posOffset>2586566</wp:posOffset>
                      </wp:positionH>
                      <wp:positionV relativeFrom="paragraph">
                        <wp:posOffset>759672</wp:posOffset>
                      </wp:positionV>
                      <wp:extent cx="203200" cy="203200"/>
                      <wp:effectExtent l="0" t="0" r="25400" b="25400"/>
                      <wp:wrapNone/>
                      <wp:docPr id="406" name="Oval 4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5062B5" id="Oval 406" o:spid="_x0000_s1026" style="position:absolute;left:0;text-align:left;margin-left:203.65pt;margin-top:59.8pt;width:16pt;height:16pt;rotation:-90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7D50CE79" wp14:editId="200DE32F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07" name="Oval 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63EBB7" id="Oval 407" o:spid="_x0000_s1026" style="position:absolute;left:0;text-align:left;margin-left:174pt;margin-top:10pt;width:16pt;height:16pt;rotation:-90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cf23g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4FD132DA" wp14:editId="2798B88D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08" name="Oval 4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A96AAF" id="Oval 408" o:spid="_x0000_s1026" style="position:absolute;left:0;text-align:left;margin-left:243pt;margin-top:10pt;width:16pt;height:16pt;rotation:-90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 wp14:anchorId="28ECCD85" wp14:editId="1F95280F">
                      <wp:simplePos x="0" y="0"/>
                      <wp:positionH relativeFrom="column">
                        <wp:posOffset>2451100</wp:posOffset>
                      </wp:positionH>
                      <wp:positionV relativeFrom="paragraph">
                        <wp:posOffset>1504737</wp:posOffset>
                      </wp:positionV>
                      <wp:extent cx="203200" cy="203200"/>
                      <wp:effectExtent l="0" t="0" r="25400" b="25400"/>
                      <wp:wrapNone/>
                      <wp:docPr id="409" name="Oval 4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CF2454" id="Oval 409" o:spid="_x0000_s1026" style="position:absolute;left:0;text-align:left;margin-left:193pt;margin-top:118.5pt;width:16pt;height:16pt;rotation:-90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iEP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382E7887" wp14:editId="69D2ABE8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1504738</wp:posOffset>
                      </wp:positionV>
                      <wp:extent cx="203200" cy="203200"/>
                      <wp:effectExtent l="0" t="0" r="25400" b="25400"/>
                      <wp:wrapNone/>
                      <wp:docPr id="410" name="Oval 4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27448E" id="Oval 410" o:spid="_x0000_s1026" style="position:absolute;left:0;text-align:left;margin-left:114pt;margin-top:118.5pt;width:16pt;height:16pt;rotation:-90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hIO3Q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5219CD74" wp14:editId="42EBC3BE">
                      <wp:simplePos x="0" y="0"/>
                      <wp:positionH relativeFrom="column">
                        <wp:posOffset>1710266</wp:posOffset>
                      </wp:positionH>
                      <wp:positionV relativeFrom="paragraph">
                        <wp:posOffset>882439</wp:posOffset>
                      </wp:positionV>
                      <wp:extent cx="203200" cy="203200"/>
                      <wp:effectExtent l="0" t="0" r="25400" b="25400"/>
                      <wp:wrapNone/>
                      <wp:docPr id="411" name="Oval 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008A77" id="Oval 411" o:spid="_x0000_s1026" style="position:absolute;left:0;text-align:left;margin-left:134.65pt;margin-top:69.5pt;width:16pt;height:16pt;rotation:-90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69C11960" wp14:editId="2FF77169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412" name="Oval 4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E9C2D6" id="Oval 412" o:spid="_x0000_s1026" style="position:absolute;left:0;text-align:left;margin-left:203pt;margin-top:59.65pt;width:16pt;height:16pt;rotation:-90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tjk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42C69473" wp14:editId="5739C84F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413" name="Oval 4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55FA3B7" id="Oval 413" o:spid="_x0000_s1026" style="position:absolute;left:0;text-align:left;margin-left:124.65pt;margin-top:20pt;width:16pt;height:16pt;rotation:-90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wV8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5EC651F1" wp14:editId="7942832F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414" name="Oval 4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CA60F7" id="Oval 414" o:spid="_x0000_s1026" style="position:absolute;left:0;text-align:left;margin-left:174pt;margin-top:9.65pt;width:16pt;height:16pt;rotation:-90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YA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07AF8CDA" wp14:editId="74BB3486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415" name="Oval 4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0B9B86" id="Oval 415" o:spid="_x0000_s1026" style="position:absolute;left:0;text-align:left;margin-left:94.35pt;margin-top:69.5pt;width:16pt;height:16pt;rotation:-90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SuY3Q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4CDAF4C3" wp14:editId="06ECAEE4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416" name="Oval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3462F27" id="Oval 416" o:spid="_x0000_s1026" style="position:absolute;left:0;text-align:left;margin-left:114pt;margin-top:118.5pt;width:16pt;height:16pt;rotation:-90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Dzq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U&#10;HlO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D0/Dzq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40FE1055" wp14:editId="6DC56CDC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417" name="Oval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28E4590" id="Oval 417" o:spid="_x0000_s1026" style="position:absolute;left:0;text-align:left;margin-left:134.65pt;margin-top:69.5pt;width:16pt;height:16pt;rotation:-90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49EE27E9" wp14:editId="507DF660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418" name="Oval 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8A27A3" id="Oval 418" o:spid="_x0000_s1026" style="position:absolute;left:0;text-align:left;margin-left:123.65pt;margin-top:19.8pt;width:16pt;height:16pt;rotation:-90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0B61ADD3" wp14:editId="3D562F2D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419" name="Oval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603DB3A" id="Oval 419" o:spid="_x0000_s1026" style="position:absolute;left:0;text-align:left;margin-left:94.85pt;margin-top:69.3pt;width:16pt;height:16pt;rotation:-90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geL3Q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E5C9BAE" wp14:editId="31CD1CE2">
                  <wp:extent cx="3648724" cy="1806854"/>
                  <wp:effectExtent l="0" t="0" r="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E60CF" w14:textId="47493927" w:rsidR="00AE18B2" w:rsidRPr="00A131F2" w:rsidRDefault="00AE18B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3, 6, 9</w:t>
            </w:r>
          </w:p>
        </w:tc>
      </w:tr>
      <w:tr w:rsidR="00AE18B2" w:rsidRPr="00A131F2" w14:paraId="2E035ED7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129E8A8" w14:textId="5C323AE0" w:rsidR="00AE18B2" w:rsidRPr="00A131F2" w:rsidRDefault="00AE18B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064768" behindDoc="0" locked="0" layoutInCell="1" allowOverlap="1" wp14:anchorId="0E097D84" wp14:editId="4A1CB612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122766</wp:posOffset>
                      </wp:positionV>
                      <wp:extent cx="203200" cy="203200"/>
                      <wp:effectExtent l="0" t="0" r="25400" b="25400"/>
                      <wp:wrapNone/>
                      <wp:docPr id="441" name="Oval 4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6CEA4E" id="Oval 441" o:spid="_x0000_s1026" style="position:absolute;left:0;text-align:left;margin-left:243pt;margin-top:9.65pt;width:16pt;height:16pt;rotation:-90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 wp14:anchorId="10DE53ED" wp14:editId="56F6FC19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745066</wp:posOffset>
                      </wp:positionV>
                      <wp:extent cx="203200" cy="203200"/>
                      <wp:effectExtent l="0" t="0" r="25400" b="25400"/>
                      <wp:wrapNone/>
                      <wp:docPr id="440" name="Oval 4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C225FE" id="Oval 440" o:spid="_x0000_s1026" style="position:absolute;left:0;text-align:left;margin-left:343pt;margin-top:58.65pt;width:16pt;height:16pt;rotation:-90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60672" behindDoc="0" locked="0" layoutInCell="1" allowOverlap="1" wp14:anchorId="525A3B3E" wp14:editId="6A9F8AE5">
                      <wp:simplePos x="0" y="0"/>
                      <wp:positionH relativeFrom="column">
                        <wp:posOffset>2459567</wp:posOffset>
                      </wp:positionH>
                      <wp:positionV relativeFrom="paragraph">
                        <wp:posOffset>1517439</wp:posOffset>
                      </wp:positionV>
                      <wp:extent cx="203200" cy="203200"/>
                      <wp:effectExtent l="0" t="0" r="25400" b="25400"/>
                      <wp:wrapNone/>
                      <wp:docPr id="422" name="Oval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19FDD2" id="Oval 422" o:spid="_x0000_s1026" style="position:absolute;left:0;text-align:left;margin-left:193.65pt;margin-top:119.5pt;width:16pt;height:16pt;rotation:-90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MKz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HFK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9648" behindDoc="0" locked="0" layoutInCell="1" allowOverlap="1" wp14:anchorId="05A05713" wp14:editId="73392C3F">
                      <wp:simplePos x="0" y="0"/>
                      <wp:positionH relativeFrom="column">
                        <wp:posOffset>3344333</wp:posOffset>
                      </wp:positionH>
                      <wp:positionV relativeFrom="paragraph">
                        <wp:posOffset>1513205</wp:posOffset>
                      </wp:positionV>
                      <wp:extent cx="203200" cy="203200"/>
                      <wp:effectExtent l="0" t="0" r="25400" b="25400"/>
                      <wp:wrapNone/>
                      <wp:docPr id="423" name="Oval 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1433D5A" id="Oval 423" o:spid="_x0000_s1026" style="position:absolute;left:0;text-align:left;margin-left:263.35pt;margin-top:119.15pt;width:16pt;height:16pt;rotation:-90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R8r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Q0&#10;PKZ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8624" behindDoc="0" locked="0" layoutInCell="1" allowOverlap="1" wp14:anchorId="73635D80" wp14:editId="4606F801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763905</wp:posOffset>
                      </wp:positionV>
                      <wp:extent cx="203200" cy="203200"/>
                      <wp:effectExtent l="0" t="0" r="25400" b="25400"/>
                      <wp:wrapNone/>
                      <wp:docPr id="424" name="Oval 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1BEE274" id="Oval 424" o:spid="_x0000_s1026" style="position:absolute;left:0;text-align:left;margin-left:253pt;margin-top:60.15pt;width:16pt;height:16pt;rotation:-90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uxX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HFG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allowOverlap="1" wp14:anchorId="146505A0" wp14:editId="029574A4">
                      <wp:simplePos x="0" y="0"/>
                      <wp:positionH relativeFrom="column">
                        <wp:posOffset>2586566</wp:posOffset>
                      </wp:positionH>
                      <wp:positionV relativeFrom="paragraph">
                        <wp:posOffset>759672</wp:posOffset>
                      </wp:positionV>
                      <wp:extent cx="203200" cy="203200"/>
                      <wp:effectExtent l="0" t="0" r="25400" b="25400"/>
                      <wp:wrapNone/>
                      <wp:docPr id="425" name="Oval 4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EF489E4" id="Oval 425" o:spid="_x0000_s1026" style="position:absolute;left:0;text-align:left;margin-left:203.65pt;margin-top:59.8pt;width:16pt;height:16pt;rotation:-90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zHP3Q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6576" behindDoc="0" locked="0" layoutInCell="1" allowOverlap="1" wp14:anchorId="3AA85CD1" wp14:editId="67FDA254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26" name="Oval 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919BC60" id="Oval 426" o:spid="_x0000_s1026" style="position:absolute;left:0;text-align:left;margin-left:174pt;margin-top:10pt;width:16pt;height:16pt;rotation:-90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ia9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PKZ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5552" behindDoc="0" locked="0" layoutInCell="1" allowOverlap="1" wp14:anchorId="084970A6" wp14:editId="047334A6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27" name="Oval 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D101DD" id="Oval 427" o:spid="_x0000_s1026" style="position:absolute;left:0;text-align:left;margin-left:243pt;margin-top:10pt;width:16pt;height:16pt;rotation:-90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/sl3g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4528" behindDoc="0" locked="0" layoutInCell="1" allowOverlap="1" wp14:anchorId="52B77B73" wp14:editId="6407DEFD">
                      <wp:simplePos x="0" y="0"/>
                      <wp:positionH relativeFrom="column">
                        <wp:posOffset>2451100</wp:posOffset>
                      </wp:positionH>
                      <wp:positionV relativeFrom="paragraph">
                        <wp:posOffset>1504737</wp:posOffset>
                      </wp:positionV>
                      <wp:extent cx="203200" cy="203200"/>
                      <wp:effectExtent l="0" t="0" r="25400" b="25400"/>
                      <wp:wrapNone/>
                      <wp:docPr id="428" name="Oval 4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55A271" id="Oval 428" o:spid="_x0000_s1026" style="position:absolute;left:0;text-align:left;margin-left:193pt;margin-top:118.5pt;width:16pt;height:16pt;rotation:-90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3504" behindDoc="0" locked="0" layoutInCell="1" allowOverlap="1" wp14:anchorId="1D02858D" wp14:editId="04CA2C72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1504738</wp:posOffset>
                      </wp:positionV>
                      <wp:extent cx="203200" cy="203200"/>
                      <wp:effectExtent l="0" t="0" r="25400" b="25400"/>
                      <wp:wrapNone/>
                      <wp:docPr id="429" name="Oval 4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ED1363" id="Oval 429" o:spid="_x0000_s1026" style="position:absolute;left:0;text-align:left;margin-left:114pt;margin-top:118.5pt;width:16pt;height:16pt;rotation:-90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B3c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BZgB3c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2480" behindDoc="0" locked="0" layoutInCell="1" allowOverlap="1" wp14:anchorId="5B17CA0F" wp14:editId="3AAF8794">
                      <wp:simplePos x="0" y="0"/>
                      <wp:positionH relativeFrom="column">
                        <wp:posOffset>1710266</wp:posOffset>
                      </wp:positionH>
                      <wp:positionV relativeFrom="paragraph">
                        <wp:posOffset>882439</wp:posOffset>
                      </wp:positionV>
                      <wp:extent cx="203200" cy="203200"/>
                      <wp:effectExtent l="0" t="0" r="25400" b="25400"/>
                      <wp:wrapNone/>
                      <wp:docPr id="430" name="Oval 4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E2425F" id="Oval 430" o:spid="_x0000_s1026" style="position:absolute;left:0;text-align:left;margin-left:134.65pt;margin-top:69.5pt;width:16pt;height:16pt;rotation:-90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C7d3Q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1456" behindDoc="0" locked="0" layoutInCell="1" allowOverlap="1" wp14:anchorId="7AF10258" wp14:editId="0AF3D20C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431" name="Oval 4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1864E5" id="Oval 431" o:spid="_x0000_s1026" style="position:absolute;left:0;text-align:left;margin-left:203pt;margin-top:59.65pt;width:16pt;height:16pt;rotation:-90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50432" behindDoc="0" locked="0" layoutInCell="1" allowOverlap="1" wp14:anchorId="46CDD560" wp14:editId="617F947F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432" name="Oval 4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9D2862" id="Oval 432" o:spid="_x0000_s1026" style="position:absolute;left:0;text-align:left;margin-left:124.65pt;margin-top:20pt;width:16pt;height:16pt;rotation:-90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OQ3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R0&#10;PKR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49408" behindDoc="0" locked="0" layoutInCell="1" allowOverlap="1" wp14:anchorId="7670B70E" wp14:editId="5D2B9C01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433" name="Oval 4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459110" id="Oval 433" o:spid="_x0000_s1026" style="position:absolute;left:0;text-align:left;margin-left:174pt;margin-top:9.65pt;width:16pt;height:16pt;rotation:-90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48384" behindDoc="0" locked="0" layoutInCell="1" allowOverlap="1" wp14:anchorId="6D0CBF62" wp14:editId="1D16F775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434" name="Oval 4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159B026" id="Oval 434" o:spid="_x0000_s1026" style="position:absolute;left:0;text-align:left;margin-left:94.35pt;margin-top:69.5pt;width:16pt;height:16pt;rotation:-9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srT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R0&#10;PKJ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47360" behindDoc="0" locked="0" layoutInCell="1" allowOverlap="1" wp14:anchorId="152009DD" wp14:editId="09272C45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435" name="Oval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80EE84D" id="Oval 435" o:spid="_x0000_s1026" style="position:absolute;left:0;text-align:left;margin-left:114pt;margin-top:118.5pt;width:16pt;height:16pt;rotation:-90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xdL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DPrxdL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46336" behindDoc="0" locked="0" layoutInCell="1" allowOverlap="1" wp14:anchorId="3EDA0365" wp14:editId="4CC11999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436" name="Oval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7936EED" id="Oval 436" o:spid="_x0000_s1026" style="position:absolute;left:0;text-align:left;margin-left:134.65pt;margin-top:69.5pt;width:16pt;height:16pt;rotation:-9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gA5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R0&#10;fEK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45312" behindDoc="0" locked="0" layoutInCell="1" allowOverlap="1" wp14:anchorId="26FFEF9B" wp14:editId="4397CBCD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437" name="Oval 4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B52BB0" id="Oval 437" o:spid="_x0000_s1026" style="position:absolute;left:0;text-align:left;margin-left:123.65pt;margin-top:19.8pt;width:16pt;height:16pt;rotation:-90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92h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44288" behindDoc="0" locked="0" layoutInCell="1" allowOverlap="1" wp14:anchorId="31723DAF" wp14:editId="06B51D9F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438" name="Oval 4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6B10CA3" id="Oval 438" o:spid="_x0000_s1026" style="position:absolute;left:0;text-align:left;margin-left:94.85pt;margin-top:69.3pt;width:16pt;height:16pt;rotation:-90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D3E1555" wp14:editId="01C53D0B">
                  <wp:extent cx="3648724" cy="1806854"/>
                  <wp:effectExtent l="0" t="0" r="0" b="0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F47D3" w14:textId="513C1A4C" w:rsidR="00AE18B2" w:rsidRPr="00A131F2" w:rsidRDefault="00AE18B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6, 9, 10</w:t>
            </w:r>
          </w:p>
        </w:tc>
      </w:tr>
      <w:tr w:rsidR="00A131F2" w:rsidRPr="00A131F2" w14:paraId="3B19F614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759949A" w14:textId="4D4C9F4C" w:rsidR="00A131F2" w:rsidRPr="00A131F2" w:rsidRDefault="00A131F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87296" behindDoc="0" locked="0" layoutInCell="1" allowOverlap="1" wp14:anchorId="0F880EC3" wp14:editId="54EEA903">
                      <wp:simplePos x="0" y="0"/>
                      <wp:positionH relativeFrom="column">
                        <wp:posOffset>3225800</wp:posOffset>
                      </wp:positionH>
                      <wp:positionV relativeFrom="paragraph">
                        <wp:posOffset>755438</wp:posOffset>
                      </wp:positionV>
                      <wp:extent cx="203200" cy="203200"/>
                      <wp:effectExtent l="0" t="0" r="25400" b="25400"/>
                      <wp:wrapNone/>
                      <wp:docPr id="462" name="Oval 4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CE9516" id="Oval 462" o:spid="_x0000_s1026" style="position:absolute;left:0;text-align:left;margin-left:254pt;margin-top:59.5pt;width:16pt;height:16pt;rotation:-90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svO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0&#10;PKR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85248" behindDoc="0" locked="0" layoutInCell="1" allowOverlap="1" wp14:anchorId="6E02305C" wp14:editId="6506241E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122766</wp:posOffset>
                      </wp:positionV>
                      <wp:extent cx="203200" cy="203200"/>
                      <wp:effectExtent l="0" t="0" r="25400" b="25400"/>
                      <wp:wrapNone/>
                      <wp:docPr id="442" name="Oval 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44D874" id="Oval 442" o:spid="_x0000_s1026" style="position:absolute;left:0;text-align:left;margin-left:243pt;margin-top:9.65pt;width:16pt;height:16pt;rotation:-90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cd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GlK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84224" behindDoc="0" locked="0" layoutInCell="1" allowOverlap="1" wp14:anchorId="37A485EA" wp14:editId="3DB234E1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745066</wp:posOffset>
                      </wp:positionV>
                      <wp:extent cx="203200" cy="203200"/>
                      <wp:effectExtent l="0" t="0" r="25400" b="25400"/>
                      <wp:wrapNone/>
                      <wp:docPr id="443" name="Oval 4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A68A645" id="Oval 443" o:spid="_x0000_s1026" style="position:absolute;left:0;text-align:left;margin-left:343pt;margin-top:58.65pt;width:16pt;height:16pt;rotation:-90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SqF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Q0&#10;OqZ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83200" behindDoc="0" locked="0" layoutInCell="1" allowOverlap="1" wp14:anchorId="78A37187" wp14:editId="3147476C">
                      <wp:simplePos x="0" y="0"/>
                      <wp:positionH relativeFrom="column">
                        <wp:posOffset>2459567</wp:posOffset>
                      </wp:positionH>
                      <wp:positionV relativeFrom="paragraph">
                        <wp:posOffset>1517439</wp:posOffset>
                      </wp:positionV>
                      <wp:extent cx="203200" cy="203200"/>
                      <wp:effectExtent l="0" t="0" r="25400" b="25400"/>
                      <wp:wrapNone/>
                      <wp:docPr id="444" name="Oval 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FB48D7" id="Oval 444" o:spid="_x0000_s1026" style="position:absolute;left:0;text-align:left;margin-left:193.65pt;margin-top:119.5pt;width:16pt;height:16pt;rotation:-90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tn5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GlG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82176" behindDoc="0" locked="0" layoutInCell="1" allowOverlap="1" wp14:anchorId="168BCBFC" wp14:editId="0C1D3C8B">
                      <wp:simplePos x="0" y="0"/>
                      <wp:positionH relativeFrom="column">
                        <wp:posOffset>3344333</wp:posOffset>
                      </wp:positionH>
                      <wp:positionV relativeFrom="paragraph">
                        <wp:posOffset>1513205</wp:posOffset>
                      </wp:positionV>
                      <wp:extent cx="203200" cy="203200"/>
                      <wp:effectExtent l="0" t="0" r="25400" b="25400"/>
                      <wp:wrapNone/>
                      <wp:docPr id="445" name="Oval 4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02F8747" id="Oval 445" o:spid="_x0000_s1026" style="position:absolute;left:0;text-align:left;margin-left:263.35pt;margin-top:119.15pt;width:16pt;height:16pt;rotation:-90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wRh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81152" behindDoc="0" locked="0" layoutInCell="1" allowOverlap="1" wp14:anchorId="58A86A99" wp14:editId="500E6212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763905</wp:posOffset>
                      </wp:positionV>
                      <wp:extent cx="203200" cy="203200"/>
                      <wp:effectExtent l="0" t="0" r="25400" b="25400"/>
                      <wp:wrapNone/>
                      <wp:docPr id="446" name="Oval 4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F5B9A56" id="Oval 446" o:spid="_x0000_s1026" style="position:absolute;left:0;text-align:left;margin-left:253pt;margin-top:60.15pt;width:16pt;height:16pt;rotation:-90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MT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OqZ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80128" behindDoc="0" locked="0" layoutInCell="1" allowOverlap="1" wp14:anchorId="52D53B5B" wp14:editId="595304B3">
                      <wp:simplePos x="0" y="0"/>
                      <wp:positionH relativeFrom="column">
                        <wp:posOffset>2586566</wp:posOffset>
                      </wp:positionH>
                      <wp:positionV relativeFrom="paragraph">
                        <wp:posOffset>759672</wp:posOffset>
                      </wp:positionV>
                      <wp:extent cx="203200" cy="203200"/>
                      <wp:effectExtent l="0" t="0" r="25400" b="25400"/>
                      <wp:wrapNone/>
                      <wp:docPr id="447" name="Oval 4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33E44A" id="Oval 447" o:spid="_x0000_s1026" style="position:absolute;left:0;text-align:left;margin-left:203.65pt;margin-top:59.8pt;width:16pt;height:16pt;rotation:-90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79104" behindDoc="0" locked="0" layoutInCell="1" allowOverlap="1" wp14:anchorId="60E81D6B" wp14:editId="43BD7C45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48" name="Oval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A0FE91" id="Oval 448" o:spid="_x0000_s1026" style="position:absolute;left:0;text-align:left;margin-left:174pt;margin-top:10pt;width:16pt;height:16pt;rotation:-90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78080" behindDoc="0" locked="0" layoutInCell="1" allowOverlap="1" wp14:anchorId="57553A35" wp14:editId="7BA6E69B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49" name="Oval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71FCCAB" id="Oval 449" o:spid="_x0000_s1026" style="position:absolute;left:0;text-align:left;margin-left:243pt;margin-top:10pt;width:16pt;height:16pt;rotation:-90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Chy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77056" behindDoc="0" locked="0" layoutInCell="1" allowOverlap="1" wp14:anchorId="4CE9C2F7" wp14:editId="3EE964E8">
                      <wp:simplePos x="0" y="0"/>
                      <wp:positionH relativeFrom="column">
                        <wp:posOffset>2451100</wp:posOffset>
                      </wp:positionH>
                      <wp:positionV relativeFrom="paragraph">
                        <wp:posOffset>1504737</wp:posOffset>
                      </wp:positionV>
                      <wp:extent cx="203200" cy="203200"/>
                      <wp:effectExtent l="0" t="0" r="25400" b="25400"/>
                      <wp:wrapNone/>
                      <wp:docPr id="450" name="Oval 4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5B0AC4" id="Oval 450" o:spid="_x0000_s1026" style="position:absolute;left:0;text-align:left;margin-left:193pt;margin-top:118.5pt;width:16pt;height:16pt;rotation:-90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76032" behindDoc="0" locked="0" layoutInCell="1" allowOverlap="1" wp14:anchorId="1AD0F6B2" wp14:editId="5D94B90B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1504738</wp:posOffset>
                      </wp:positionV>
                      <wp:extent cx="203200" cy="203200"/>
                      <wp:effectExtent l="0" t="0" r="25400" b="25400"/>
                      <wp:wrapNone/>
                      <wp:docPr id="451" name="Oval 4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AD037A" id="Oval 451" o:spid="_x0000_s1026" style="position:absolute;left:0;text-align:left;margin-left:114pt;margin-top:118.5pt;width:16pt;height:16pt;rotation:-90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75008" behindDoc="0" locked="0" layoutInCell="1" allowOverlap="1" wp14:anchorId="2D8BC58C" wp14:editId="66264A93">
                      <wp:simplePos x="0" y="0"/>
                      <wp:positionH relativeFrom="column">
                        <wp:posOffset>1710266</wp:posOffset>
                      </wp:positionH>
                      <wp:positionV relativeFrom="paragraph">
                        <wp:posOffset>882439</wp:posOffset>
                      </wp:positionV>
                      <wp:extent cx="203200" cy="203200"/>
                      <wp:effectExtent l="0" t="0" r="25400" b="25400"/>
                      <wp:wrapNone/>
                      <wp:docPr id="452" name="Oval 4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02D46F" id="Oval 452" o:spid="_x0000_s1026" style="position:absolute;left:0;text-align:left;margin-left:134.65pt;margin-top:69.5pt;width:16pt;height:16pt;rotation:-90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NGZ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HlK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73984" behindDoc="0" locked="0" layoutInCell="1" allowOverlap="1" wp14:anchorId="6607C483" wp14:editId="530AD0FF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453" name="Oval 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2DAC4A" id="Oval 453" o:spid="_x0000_s1026" style="position:absolute;left:0;text-align:left;margin-left:203pt;margin-top:59.65pt;width:16pt;height:16pt;rotation:-90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QwB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6100A6B1" wp14:editId="7107CF41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454" name="Oval 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127DBE7" id="Oval 454" o:spid="_x0000_s1026" style="position:absolute;left:0;text-align:left;margin-left:124.65pt;margin-top:20pt;width:16pt;height:16pt;rotation:-90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v99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HlG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71936" behindDoc="0" locked="0" layoutInCell="1" allowOverlap="1" wp14:anchorId="53A6F396" wp14:editId="46DBAED0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455" name="Oval 4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6D2552" id="Oval 455" o:spid="_x0000_s1026" style="position:absolute;left:0;text-align:left;margin-left:174pt;margin-top:9.65pt;width:16pt;height:16pt;rotation:-90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 wp14:anchorId="74CE3BEC" wp14:editId="26DDCF30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456" name="Oval 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8C8205" id="Oval 456" o:spid="_x0000_s1026" style="position:absolute;left:0;text-align:left;margin-left:94.35pt;margin-top:69.5pt;width:16pt;height:16pt;rotation:-90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WX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0&#10;PqZ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 wp14:anchorId="2662210E" wp14:editId="1D9AEDE8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457" name="Oval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5F60E3" id="Oval 457" o:spid="_x0000_s1026" style="position:absolute;left:0;text-align:left;margin-left:114pt;margin-top:118.5pt;width:16pt;height:16pt;rotation:-90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5BA58C43" wp14:editId="7902BBE8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458" name="Oval 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DAEB49" id="Oval 458" o:spid="_x0000_s1026" style="position:absolute;left:0;text-align:left;margin-left:134.65pt;margin-top:69.5pt;width:16pt;height:16pt;rotation:-90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78EF9DC0" wp14:editId="1B83D34D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459" name="Oval 4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6C1B78" id="Oval 459" o:spid="_x0000_s1026" style="position:absolute;left:0;text-align:left;margin-left:123.65pt;margin-top:19.8pt;width:16pt;height:16pt;rotation:-90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 wp14:anchorId="2B4DF0E3" wp14:editId="681F0BFB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460" name="Oval 4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4EF6F2" id="Oval 460" o:spid="_x0000_s1026" style="position:absolute;left:0;text-align:left;margin-left:94.85pt;margin-top:69.3pt;width:16pt;height:16pt;rotation:-90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gEk3Q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0A1B7C05" wp14:editId="5B718B81">
                  <wp:extent cx="3648724" cy="1806854"/>
                  <wp:effectExtent l="0" t="0" r="0" b="0"/>
                  <wp:docPr id="461" name="Picture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6911E" w14:textId="5F1DAD9D" w:rsidR="00A131F2" w:rsidRPr="00A131F2" w:rsidRDefault="00A131F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9, 10</w:t>
            </w:r>
          </w:p>
        </w:tc>
      </w:tr>
      <w:tr w:rsidR="00A131F2" w:rsidRPr="00A131F2" w14:paraId="03C852A5" w14:textId="77777777" w:rsidTr="00A131F2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2A9938A" w14:textId="28BB29AE" w:rsidR="00A131F2" w:rsidRPr="00A131F2" w:rsidRDefault="00A131F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10848" behindDoc="0" locked="0" layoutInCell="1" allowOverlap="1" wp14:anchorId="58CF4FA4" wp14:editId="4119FBA9">
                      <wp:simplePos x="0" y="0"/>
                      <wp:positionH relativeFrom="column">
                        <wp:posOffset>3344332</wp:posOffset>
                      </wp:positionH>
                      <wp:positionV relativeFrom="paragraph">
                        <wp:posOffset>1508971</wp:posOffset>
                      </wp:positionV>
                      <wp:extent cx="203200" cy="203200"/>
                      <wp:effectExtent l="0" t="0" r="25400" b="25400"/>
                      <wp:wrapNone/>
                      <wp:docPr id="484" name="Oval 4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07C398" id="Oval 484" o:spid="_x0000_s1026" style="position:absolute;left:0;text-align:left;margin-left:263.35pt;margin-top:118.8pt;width:16pt;height:16pt;rotation:-90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08800" behindDoc="0" locked="0" layoutInCell="1" allowOverlap="1" wp14:anchorId="371737CB" wp14:editId="10C434E6">
                      <wp:simplePos x="0" y="0"/>
                      <wp:positionH relativeFrom="column">
                        <wp:posOffset>3225800</wp:posOffset>
                      </wp:positionH>
                      <wp:positionV relativeFrom="paragraph">
                        <wp:posOffset>755438</wp:posOffset>
                      </wp:positionV>
                      <wp:extent cx="203200" cy="203200"/>
                      <wp:effectExtent l="0" t="0" r="25400" b="25400"/>
                      <wp:wrapNone/>
                      <wp:docPr id="463" name="Oval 4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7E7BF2" id="Oval 463" o:spid="_x0000_s1026" style="position:absolute;left:0;text-align:left;margin-left:254pt;margin-top:59.5pt;width:16pt;height:16pt;rotation:-90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xZW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R0&#10;cky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07776" behindDoc="0" locked="0" layoutInCell="1" allowOverlap="1" wp14:anchorId="522E2057" wp14:editId="4E9B79B4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122766</wp:posOffset>
                      </wp:positionV>
                      <wp:extent cx="203200" cy="203200"/>
                      <wp:effectExtent l="0" t="0" r="25400" b="25400"/>
                      <wp:wrapNone/>
                      <wp:docPr id="464" name="Oval 4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6164F7" id="Oval 464" o:spid="_x0000_s1026" style="position:absolute;left:0;text-align:left;margin-left:243pt;margin-top:9.65pt;width:16pt;height:16pt;rotation:-90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OUq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0&#10;PKJ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06752" behindDoc="0" locked="0" layoutInCell="1" allowOverlap="1" wp14:anchorId="3D98CEE6" wp14:editId="2A462599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745066</wp:posOffset>
                      </wp:positionV>
                      <wp:extent cx="203200" cy="203200"/>
                      <wp:effectExtent l="0" t="0" r="25400" b="25400"/>
                      <wp:wrapNone/>
                      <wp:docPr id="465" name="Oval 4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B07AD2" id="Oval 465" o:spid="_x0000_s1026" style="position:absolute;left:0;text-align:left;margin-left:343pt;margin-top:58.65pt;width:16pt;height:16pt;rotation:-90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Tiy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05728" behindDoc="0" locked="0" layoutInCell="1" allowOverlap="1" wp14:anchorId="601D2277" wp14:editId="58C01ECC">
                      <wp:simplePos x="0" y="0"/>
                      <wp:positionH relativeFrom="column">
                        <wp:posOffset>2459567</wp:posOffset>
                      </wp:positionH>
                      <wp:positionV relativeFrom="paragraph">
                        <wp:posOffset>1517439</wp:posOffset>
                      </wp:positionV>
                      <wp:extent cx="203200" cy="203200"/>
                      <wp:effectExtent l="0" t="0" r="25400" b="25400"/>
                      <wp:wrapNone/>
                      <wp:docPr id="466" name="Oval 4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DDE1EF7" id="Oval 466" o:spid="_x0000_s1026" style="position:absolute;left:0;text-align:left;margin-left:193.65pt;margin-top:119.5pt;width:16pt;height:16pt;rotation:-90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04704" behindDoc="0" locked="0" layoutInCell="1" allowOverlap="1" wp14:anchorId="5D6A63B4" wp14:editId="557FEA4C">
                      <wp:simplePos x="0" y="0"/>
                      <wp:positionH relativeFrom="column">
                        <wp:posOffset>3344333</wp:posOffset>
                      </wp:positionH>
                      <wp:positionV relativeFrom="paragraph">
                        <wp:posOffset>1513205</wp:posOffset>
                      </wp:positionV>
                      <wp:extent cx="203200" cy="203200"/>
                      <wp:effectExtent l="0" t="0" r="25400" b="25400"/>
                      <wp:wrapNone/>
                      <wp:docPr id="467" name="Oval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0397AE" id="Oval 467" o:spid="_x0000_s1026" style="position:absolute;left:0;text-align:left;margin-left:263.35pt;margin-top:119.15pt;width:16pt;height:16pt;rotation:-90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03680" behindDoc="0" locked="0" layoutInCell="1" allowOverlap="1" wp14:anchorId="274C53C1" wp14:editId="3635ED67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763905</wp:posOffset>
                      </wp:positionV>
                      <wp:extent cx="203200" cy="203200"/>
                      <wp:effectExtent l="0" t="0" r="25400" b="25400"/>
                      <wp:wrapNone/>
                      <wp:docPr id="468" name="Oval 4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A086DAA" id="Oval 468" o:spid="_x0000_s1026" style="position:absolute;left:0;text-align:left;margin-left:253pt;margin-top:60.15pt;width:16pt;height:16pt;rotation:-90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02656" behindDoc="0" locked="0" layoutInCell="1" allowOverlap="1" wp14:anchorId="4DE15D89" wp14:editId="59CE37CB">
                      <wp:simplePos x="0" y="0"/>
                      <wp:positionH relativeFrom="column">
                        <wp:posOffset>2586566</wp:posOffset>
                      </wp:positionH>
                      <wp:positionV relativeFrom="paragraph">
                        <wp:posOffset>759672</wp:posOffset>
                      </wp:positionV>
                      <wp:extent cx="203200" cy="203200"/>
                      <wp:effectExtent l="0" t="0" r="25400" b="25400"/>
                      <wp:wrapNone/>
                      <wp:docPr id="469" name="Oval 4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7BE675" id="Oval 469" o:spid="_x0000_s1026" style="position:absolute;left:0;text-align:left;margin-left:203.65pt;margin-top:59.8pt;width:16pt;height:16pt;rotation:-90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hSh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01632" behindDoc="0" locked="0" layoutInCell="1" allowOverlap="1" wp14:anchorId="573F5D95" wp14:editId="34F5FA1E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70" name="Oval 4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1D2037" id="Oval 470" o:spid="_x0000_s1026" style="position:absolute;left:0;text-align:left;margin-left:174pt;margin-top:10pt;width:16pt;height:16pt;rotation:-90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ieg3Q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00608" behindDoc="0" locked="0" layoutInCell="1" allowOverlap="1" wp14:anchorId="5B891455" wp14:editId="34DDED00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71" name="Oval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5E1A8F" id="Oval 471" o:spid="_x0000_s1026" style="position:absolute;left:0;text-align:left;margin-left:243pt;margin-top:10pt;width:16pt;height:16pt;rotation:-90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9584" behindDoc="0" locked="0" layoutInCell="1" allowOverlap="1" wp14:anchorId="40D9F6F6" wp14:editId="04E40CAB">
                      <wp:simplePos x="0" y="0"/>
                      <wp:positionH relativeFrom="column">
                        <wp:posOffset>2451100</wp:posOffset>
                      </wp:positionH>
                      <wp:positionV relativeFrom="paragraph">
                        <wp:posOffset>1504737</wp:posOffset>
                      </wp:positionV>
                      <wp:extent cx="203200" cy="203200"/>
                      <wp:effectExtent l="0" t="0" r="25400" b="25400"/>
                      <wp:wrapNone/>
                      <wp:docPr id="472" name="Oval 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A596668" id="Oval 472" o:spid="_x0000_s1026" style="position:absolute;left:0;text-align:left;margin-left:193pt;margin-top:118.5pt;width:16pt;height:16pt;rotation:-90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u1K3g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8560" behindDoc="0" locked="0" layoutInCell="1" allowOverlap="1" wp14:anchorId="3BC6B2AB" wp14:editId="50C12CF3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1504738</wp:posOffset>
                      </wp:positionV>
                      <wp:extent cx="203200" cy="203200"/>
                      <wp:effectExtent l="0" t="0" r="25400" b="25400"/>
                      <wp:wrapNone/>
                      <wp:docPr id="473" name="Oval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8C0B76" id="Oval 473" o:spid="_x0000_s1026" style="position:absolute;left:0;text-align:left;margin-left:114pt;margin-top:118.5pt;width:16pt;height:16pt;rotation:-90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zDS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D4DzDS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7536" behindDoc="0" locked="0" layoutInCell="1" allowOverlap="1" wp14:anchorId="1DE65686" wp14:editId="289209E7">
                      <wp:simplePos x="0" y="0"/>
                      <wp:positionH relativeFrom="column">
                        <wp:posOffset>1710266</wp:posOffset>
                      </wp:positionH>
                      <wp:positionV relativeFrom="paragraph">
                        <wp:posOffset>882439</wp:posOffset>
                      </wp:positionV>
                      <wp:extent cx="203200" cy="203200"/>
                      <wp:effectExtent l="0" t="0" r="25400" b="25400"/>
                      <wp:wrapNone/>
                      <wp:docPr id="474" name="Oval 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DE6421" id="Oval 474" o:spid="_x0000_s1026" style="position:absolute;left:0;text-align:left;margin-left:134.65pt;margin-top:69.5pt;width:16pt;height:16pt;rotation:-90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6512" behindDoc="0" locked="0" layoutInCell="1" allowOverlap="1" wp14:anchorId="0592B7BE" wp14:editId="689F98D0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475" name="Oval 4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CA41059" id="Oval 475" o:spid="_x0000_s1026" style="position:absolute;left:0;text-align:left;margin-left:203pt;margin-top:59.65pt;width:16pt;height:16pt;rotation:-90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R423Q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5488" behindDoc="0" locked="0" layoutInCell="1" allowOverlap="1" wp14:anchorId="4DB64485" wp14:editId="646F7DCD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476" name="Oval 4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E61015A" id="Oval 476" o:spid="_x0000_s1026" style="position:absolute;left:0;text-align:left;margin-left:124.65pt;margin-top:20pt;width:16pt;height:16pt;rotation:-90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4464" behindDoc="0" locked="0" layoutInCell="1" allowOverlap="1" wp14:anchorId="243A195C" wp14:editId="63EBA9DF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477" name="Oval 4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066F57" id="Oval 477" o:spid="_x0000_s1026" style="position:absolute;left:0;text-align:left;margin-left:174pt;margin-top:9.65pt;width:16pt;height:16pt;rotation:-90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3440" behindDoc="0" locked="0" layoutInCell="1" allowOverlap="1" wp14:anchorId="62E0CCD7" wp14:editId="651F4578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478" name="Oval 4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F079F1" id="Oval 478" o:spid="_x0000_s1026" style="position:absolute;left:0;text-align:left;margin-left:94.35pt;margin-top:69.5pt;width:16pt;height:16pt;rotation:-90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2416" behindDoc="0" locked="0" layoutInCell="1" allowOverlap="1" wp14:anchorId="7BB905F9" wp14:editId="04272B8E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479" name="Oval 4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D18D26" id="Oval 479" o:spid="_x0000_s1026" style="position:absolute;left:0;text-align:left;margin-left:114pt;margin-top:118.5pt;width:16pt;height:16pt;rotation:-90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1392" behindDoc="0" locked="0" layoutInCell="1" allowOverlap="1" wp14:anchorId="6DBE9111" wp14:editId="42D03901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480" name="Oval 4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C0B8DED" id="Oval 480" o:spid="_x0000_s1026" style="position:absolute;left:0;text-align:left;margin-left:134.65pt;margin-top:69.5pt;width:16pt;height:16pt;rotation:-90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90368" behindDoc="0" locked="0" layoutInCell="1" allowOverlap="1" wp14:anchorId="4927B0B5" wp14:editId="12B2E553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481" name="Oval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0670EC9" id="Oval 481" o:spid="_x0000_s1026" style="position:absolute;left:0;text-align:left;margin-left:123.65pt;margin-top:19.8pt;width:16pt;height:16pt;rotation:-90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089344" behindDoc="0" locked="0" layoutInCell="1" allowOverlap="1" wp14:anchorId="74146542" wp14:editId="4D7D9973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482" name="Oval 4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00BDE8C" id="Oval 482" o:spid="_x0000_s1026" style="position:absolute;left:0;text-align:left;margin-left:94.85pt;margin-top:69.3pt;width:16pt;height:16pt;rotation:-90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+ya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0&#10;MqR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674B002" wp14:editId="5C61D026">
                  <wp:extent cx="3648724" cy="1806854"/>
                  <wp:effectExtent l="0" t="0" r="0" b="0"/>
                  <wp:docPr id="483" name="Picture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8DDF9C" w14:textId="6F72D97C" w:rsidR="00A131F2" w:rsidRPr="00A131F2" w:rsidRDefault="00A131F2" w:rsidP="00387C50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lang w:bidi="fa-IR"/>
              </w:rPr>
              <w:t>Q = 10</w:t>
            </w:r>
          </w:p>
        </w:tc>
      </w:tr>
      <w:tr w:rsidR="00A131F2" w:rsidRPr="00A131F2" w14:paraId="5A9B1C39" w14:textId="77777777" w:rsidTr="00646769">
        <w:tc>
          <w:tcPr>
            <w:tcW w:w="953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407EC6BD" w14:textId="2AC32D19" w:rsidR="00A131F2" w:rsidRPr="00A131F2" w:rsidRDefault="00A131F2" w:rsidP="00A131F2">
            <w:pPr>
              <w:jc w:val="center"/>
              <w:rPr>
                <w:rFonts w:ascii="IRANSans" w:hAnsi="IRANSans" w:cs="IRANSans"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35424" behindDoc="0" locked="0" layoutInCell="1" allowOverlap="1" wp14:anchorId="53CC7733" wp14:editId="15D6DC99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753533</wp:posOffset>
                      </wp:positionV>
                      <wp:extent cx="203200" cy="203200"/>
                      <wp:effectExtent l="0" t="0" r="25400" b="25400"/>
                      <wp:wrapNone/>
                      <wp:docPr id="507" name="Oval 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349752" id="Oval 507" o:spid="_x0000_s1026" style="position:absolute;left:0;text-align:left;margin-left:343pt;margin-top:59.35pt;width:16pt;height:16pt;rotation:-90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do3g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33376" behindDoc="0" locked="0" layoutInCell="1" allowOverlap="1" wp14:anchorId="0B968F33" wp14:editId="2A005EDC">
                      <wp:simplePos x="0" y="0"/>
                      <wp:positionH relativeFrom="column">
                        <wp:posOffset>3344332</wp:posOffset>
                      </wp:positionH>
                      <wp:positionV relativeFrom="paragraph">
                        <wp:posOffset>1508971</wp:posOffset>
                      </wp:positionV>
                      <wp:extent cx="203200" cy="203200"/>
                      <wp:effectExtent l="0" t="0" r="25400" b="25400"/>
                      <wp:wrapNone/>
                      <wp:docPr id="485" name="Oval 4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93C743D" id="Oval 485" o:spid="_x0000_s1026" style="position:absolute;left:0;text-align:left;margin-left:263.35pt;margin-top:118.8pt;width:16pt;height:16pt;rotation:-90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32352" behindDoc="0" locked="0" layoutInCell="1" allowOverlap="1" wp14:anchorId="6B43F4C3" wp14:editId="2911CAB0">
                      <wp:simplePos x="0" y="0"/>
                      <wp:positionH relativeFrom="column">
                        <wp:posOffset>3225800</wp:posOffset>
                      </wp:positionH>
                      <wp:positionV relativeFrom="paragraph">
                        <wp:posOffset>755438</wp:posOffset>
                      </wp:positionV>
                      <wp:extent cx="203200" cy="203200"/>
                      <wp:effectExtent l="0" t="0" r="25400" b="25400"/>
                      <wp:wrapNone/>
                      <wp:docPr id="486" name="Oval 4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207B980" id="Oval 486" o:spid="_x0000_s1026" style="position:absolute;left:0;text-align:left;margin-left:254pt;margin-top:59.5pt;width:16pt;height:16pt;rotation:-90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31328" behindDoc="0" locked="0" layoutInCell="1" allowOverlap="1" wp14:anchorId="2A998081" wp14:editId="5DE3A20A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122766</wp:posOffset>
                      </wp:positionV>
                      <wp:extent cx="203200" cy="203200"/>
                      <wp:effectExtent l="0" t="0" r="25400" b="25400"/>
                      <wp:wrapNone/>
                      <wp:docPr id="487" name="Oval 4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5C1D15" id="Oval 487" o:spid="_x0000_s1026" style="position:absolute;left:0;text-align:left;margin-left:243pt;margin-top:9.65pt;width:16pt;height:16pt;rotation:-90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30304" behindDoc="0" locked="0" layoutInCell="1" allowOverlap="1" wp14:anchorId="00CC36EC" wp14:editId="3563B4AE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745066</wp:posOffset>
                      </wp:positionV>
                      <wp:extent cx="203200" cy="203200"/>
                      <wp:effectExtent l="0" t="0" r="25400" b="25400"/>
                      <wp:wrapNone/>
                      <wp:docPr id="488" name="Oval 4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4F5C07" id="Oval 488" o:spid="_x0000_s1026" style="position:absolute;left:0;text-align:left;margin-left:343pt;margin-top:58.65pt;width:16pt;height:16pt;rotation:-90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9280" behindDoc="0" locked="0" layoutInCell="1" allowOverlap="1" wp14:anchorId="4D1752D9" wp14:editId="12D239C2">
                      <wp:simplePos x="0" y="0"/>
                      <wp:positionH relativeFrom="column">
                        <wp:posOffset>2459567</wp:posOffset>
                      </wp:positionH>
                      <wp:positionV relativeFrom="paragraph">
                        <wp:posOffset>1517439</wp:posOffset>
                      </wp:positionV>
                      <wp:extent cx="203200" cy="203200"/>
                      <wp:effectExtent l="0" t="0" r="25400" b="25400"/>
                      <wp:wrapNone/>
                      <wp:docPr id="489" name="Oval 4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7E2C4D" id="Oval 489" o:spid="_x0000_s1026" style="position:absolute;left:0;text-align:left;margin-left:193.65pt;margin-top:119.5pt;width:16pt;height:16pt;rotation:-90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zP1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8256" behindDoc="0" locked="0" layoutInCell="1" allowOverlap="1" wp14:anchorId="25FE82AC" wp14:editId="2FE7C6FE">
                      <wp:simplePos x="0" y="0"/>
                      <wp:positionH relativeFrom="column">
                        <wp:posOffset>3344333</wp:posOffset>
                      </wp:positionH>
                      <wp:positionV relativeFrom="paragraph">
                        <wp:posOffset>1513205</wp:posOffset>
                      </wp:positionV>
                      <wp:extent cx="203200" cy="203200"/>
                      <wp:effectExtent l="0" t="0" r="25400" b="25400"/>
                      <wp:wrapNone/>
                      <wp:docPr id="490" name="Oval 4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71E7D4" id="Oval 490" o:spid="_x0000_s1026" style="position:absolute;left:0;text-align:left;margin-left:263.35pt;margin-top:119.15pt;width:16pt;height:16pt;rotation:-90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wD03Q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7232" behindDoc="0" locked="0" layoutInCell="1" allowOverlap="1" wp14:anchorId="69C9D530" wp14:editId="7F04873F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763905</wp:posOffset>
                      </wp:positionV>
                      <wp:extent cx="203200" cy="203200"/>
                      <wp:effectExtent l="0" t="0" r="25400" b="25400"/>
                      <wp:wrapNone/>
                      <wp:docPr id="491" name="Oval 4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3CDAE6" id="Oval 491" o:spid="_x0000_s1026" style="position:absolute;left:0;text-align:left;margin-left:253pt;margin-top:60.15pt;width:16pt;height:16pt;rotation:-90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6208" behindDoc="0" locked="0" layoutInCell="1" allowOverlap="1" wp14:anchorId="6BC582E8" wp14:editId="133BE469">
                      <wp:simplePos x="0" y="0"/>
                      <wp:positionH relativeFrom="column">
                        <wp:posOffset>2586566</wp:posOffset>
                      </wp:positionH>
                      <wp:positionV relativeFrom="paragraph">
                        <wp:posOffset>759672</wp:posOffset>
                      </wp:positionV>
                      <wp:extent cx="203200" cy="203200"/>
                      <wp:effectExtent l="0" t="0" r="25400" b="25400"/>
                      <wp:wrapNone/>
                      <wp:docPr id="492" name="Oval 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793ED9" id="Oval 492" o:spid="_x0000_s1026" style="position:absolute;left:0;text-align:left;margin-left:203.65pt;margin-top:59.8pt;width:16pt;height:16pt;rotation:-90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8oe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5184" behindDoc="0" locked="0" layoutInCell="1" allowOverlap="1" wp14:anchorId="7BB659CC" wp14:editId="1D9FD628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93" name="Oval 4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A7D602F" id="Oval 493" o:spid="_x0000_s1026" style="position:absolute;left:0;text-align:left;margin-left:174pt;margin-top:10pt;width:16pt;height:16pt;rotation:-90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4160" behindDoc="0" locked="0" layoutInCell="1" allowOverlap="1" wp14:anchorId="17E77781" wp14:editId="25E04178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127000</wp:posOffset>
                      </wp:positionV>
                      <wp:extent cx="203200" cy="203200"/>
                      <wp:effectExtent l="0" t="0" r="25400" b="25400"/>
                      <wp:wrapNone/>
                      <wp:docPr id="494" name="Oval 4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9B461D" id="Oval 494" o:spid="_x0000_s1026" style="position:absolute;left:0;text-align:left;margin-left:243pt;margin-top:10pt;width:16pt;height:16pt;rotation:-90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eT6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3136" behindDoc="0" locked="0" layoutInCell="1" allowOverlap="1" wp14:anchorId="273C5583" wp14:editId="50A94FEA">
                      <wp:simplePos x="0" y="0"/>
                      <wp:positionH relativeFrom="column">
                        <wp:posOffset>2451100</wp:posOffset>
                      </wp:positionH>
                      <wp:positionV relativeFrom="paragraph">
                        <wp:posOffset>1504737</wp:posOffset>
                      </wp:positionV>
                      <wp:extent cx="203200" cy="203200"/>
                      <wp:effectExtent l="0" t="0" r="25400" b="25400"/>
                      <wp:wrapNone/>
                      <wp:docPr id="495" name="Oval 4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EEF66C" id="Oval 495" o:spid="_x0000_s1026" style="position:absolute;left:0;text-align:left;margin-left:193pt;margin-top:118.5pt;width:16pt;height:16pt;rotation:-90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Dli3Q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2112" behindDoc="0" locked="0" layoutInCell="1" allowOverlap="1" wp14:anchorId="0A6BAF3C" wp14:editId="602E4180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1504738</wp:posOffset>
                      </wp:positionV>
                      <wp:extent cx="203200" cy="203200"/>
                      <wp:effectExtent l="0" t="0" r="25400" b="25400"/>
                      <wp:wrapNone/>
                      <wp:docPr id="496" name="Oval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617578" id="Oval 496" o:spid="_x0000_s1026" style="position:absolute;left:0;text-align:left;margin-left:114pt;margin-top:118.5pt;width:16pt;height:16pt;rotation:-90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S4Q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BKCS4Q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1088" behindDoc="0" locked="0" layoutInCell="1" allowOverlap="1" wp14:anchorId="6993A7E2" wp14:editId="609C87E1">
                      <wp:simplePos x="0" y="0"/>
                      <wp:positionH relativeFrom="column">
                        <wp:posOffset>1710266</wp:posOffset>
                      </wp:positionH>
                      <wp:positionV relativeFrom="paragraph">
                        <wp:posOffset>882439</wp:posOffset>
                      </wp:positionV>
                      <wp:extent cx="203200" cy="203200"/>
                      <wp:effectExtent l="0" t="0" r="25400" b="25400"/>
                      <wp:wrapNone/>
                      <wp:docPr id="497" name="Oval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A66D63" id="Oval 497" o:spid="_x0000_s1026" style="position:absolute;left:0;text-align:left;margin-left:134.65pt;margin-top:69.5pt;width:16pt;height:16pt;rotation:-90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20064" behindDoc="0" locked="0" layoutInCell="1" allowOverlap="1" wp14:anchorId="7015A976" wp14:editId="0A131532">
                      <wp:simplePos x="0" y="0"/>
                      <wp:positionH relativeFrom="column">
                        <wp:posOffset>2578100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498" name="Oval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8538CE4" id="Oval 498" o:spid="_x0000_s1026" style="position:absolute;left:0;text-align:left;margin-left:203pt;margin-top:59.65pt;width:16pt;height:16pt;rotation:-90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19040" behindDoc="0" locked="0" layoutInCell="1" allowOverlap="1" wp14:anchorId="1920E66C" wp14:editId="1E348D1C">
                      <wp:simplePos x="0" y="0"/>
                      <wp:positionH relativeFrom="column">
                        <wp:posOffset>1583266</wp:posOffset>
                      </wp:positionH>
                      <wp:positionV relativeFrom="paragraph">
                        <wp:posOffset>254000</wp:posOffset>
                      </wp:positionV>
                      <wp:extent cx="203200" cy="203200"/>
                      <wp:effectExtent l="0" t="0" r="25400" b="25400"/>
                      <wp:wrapNone/>
                      <wp:docPr id="499" name="Oval 4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4131E8" id="Oval 499" o:spid="_x0000_s1026" style="position:absolute;left:0;text-align:left;margin-left:124.65pt;margin-top:20pt;width:16pt;height:16pt;rotation:-9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xVx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18016" behindDoc="0" locked="0" layoutInCell="1" allowOverlap="1" wp14:anchorId="611636C6" wp14:editId="2C402E56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122767</wp:posOffset>
                      </wp:positionV>
                      <wp:extent cx="203200" cy="203200"/>
                      <wp:effectExtent l="0" t="0" r="25400" b="25400"/>
                      <wp:wrapNone/>
                      <wp:docPr id="500" name="Oval 5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95439DB" id="Oval 500" o:spid="_x0000_s1026" style="position:absolute;left:0;text-align:left;margin-left:174pt;margin-top:9.65pt;width:16pt;height:16pt;rotation:-90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dQU3Q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16992" behindDoc="0" locked="0" layoutInCell="1" allowOverlap="1" wp14:anchorId="353E5C01" wp14:editId="345C6622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501" name="Oval 5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D1AF1B" id="Oval 501" o:spid="_x0000_s1026" style="position:absolute;left:0;text-align:left;margin-left:94.35pt;margin-top:69.5pt;width:16pt;height:16pt;rotation:-90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15968" behindDoc="0" locked="0" layoutInCell="1" allowOverlap="1" wp14:anchorId="57C70309" wp14:editId="08CC6490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1504739</wp:posOffset>
                      </wp:positionV>
                      <wp:extent cx="203200" cy="203200"/>
                      <wp:effectExtent l="0" t="0" r="25400" b="25400"/>
                      <wp:wrapNone/>
                      <wp:docPr id="502" name="Oval 5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9CD0ABC" id="Oval 502" o:spid="_x0000_s1026" style="position:absolute;left:0;text-align:left;margin-left:114pt;margin-top:118.5pt;width:16pt;height:16pt;rotation:-90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R7+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GFK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14944" behindDoc="0" locked="0" layoutInCell="1" allowOverlap="1" wp14:anchorId="243A9832" wp14:editId="76ED6C42">
                      <wp:simplePos x="0" y="0"/>
                      <wp:positionH relativeFrom="column">
                        <wp:posOffset>1710267</wp:posOffset>
                      </wp:positionH>
                      <wp:positionV relativeFrom="paragraph">
                        <wp:posOffset>882438</wp:posOffset>
                      </wp:positionV>
                      <wp:extent cx="203200" cy="203200"/>
                      <wp:effectExtent l="0" t="0" r="25400" b="25400"/>
                      <wp:wrapNone/>
                      <wp:docPr id="503" name="Oval 5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3FD460" id="Oval 503" o:spid="_x0000_s1026" style="position:absolute;left:0;text-align:left;margin-left:134.65pt;margin-top:69.5pt;width:16pt;height:16pt;rotation:-90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MNm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13920" behindDoc="0" locked="0" layoutInCell="1" allowOverlap="1" wp14:anchorId="0D5F25BA" wp14:editId="16370CE4">
                      <wp:simplePos x="0" y="0"/>
                      <wp:positionH relativeFrom="column">
                        <wp:posOffset>1570566</wp:posOffset>
                      </wp:positionH>
                      <wp:positionV relativeFrom="paragraph">
                        <wp:posOffset>251671</wp:posOffset>
                      </wp:positionV>
                      <wp:extent cx="203200" cy="203200"/>
                      <wp:effectExtent l="0" t="0" r="25400" b="25400"/>
                      <wp:wrapNone/>
                      <wp:docPr id="504" name="Oval 5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E29BD1" id="Oval 504" o:spid="_x0000_s1026" style="position:absolute;left:0;text-align:left;margin-left:123.65pt;margin-top:19.8pt;width:16pt;height:16pt;rotation:-90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zAa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GFG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12896" behindDoc="0" locked="0" layoutInCell="1" allowOverlap="1" wp14:anchorId="58F642C5" wp14:editId="7A6C6564">
                      <wp:simplePos x="0" y="0"/>
                      <wp:positionH relativeFrom="column">
                        <wp:posOffset>1204383</wp:posOffset>
                      </wp:positionH>
                      <wp:positionV relativeFrom="paragraph">
                        <wp:posOffset>879899</wp:posOffset>
                      </wp:positionV>
                      <wp:extent cx="203200" cy="203200"/>
                      <wp:effectExtent l="0" t="0" r="25400" b="25400"/>
                      <wp:wrapNone/>
                      <wp:docPr id="505" name="Oval 5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5774034" id="Oval 505" o:spid="_x0000_s1026" style="position:absolute;left:0;text-align:left;margin-left:94.85pt;margin-top:69.3pt;width:16pt;height:16pt;rotation:-90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u2C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B7AA7C3" wp14:editId="1B82B630">
                  <wp:extent cx="3648724" cy="1806854"/>
                  <wp:effectExtent l="0" t="0" r="0" b="0"/>
                  <wp:docPr id="506" name="Pictur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1061" w:rsidRPr="00A131F2" w14:paraId="72605838" w14:textId="77777777" w:rsidTr="00646769">
        <w:tc>
          <w:tcPr>
            <w:tcW w:w="95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4AE9F3A1" w14:textId="77777777" w:rsidR="00941061" w:rsidRDefault="00A131F2" w:rsidP="00A131F2">
            <w:pPr>
              <w:rPr>
                <w:rFonts w:ascii="IRANSans" w:hAnsi="IRANSans" w:cs="IRANSans"/>
                <w:b/>
                <w:bCs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 w:hint="cs"/>
                <w:b/>
                <w:bCs/>
                <w:noProof/>
                <w:lang w:val="fa-IR" w:bidi="fa-IR"/>
              </w:rPr>
              <w:lastRenderedPageBreak/>
              <w:t>DFS:</w:t>
            </w:r>
          </w:p>
          <w:p w14:paraId="5F9BAD9D" w14:textId="6070B32C" w:rsidR="00A131F2" w:rsidRPr="00A131F2" w:rsidRDefault="00A131F2" w:rsidP="00A131F2">
            <w:pPr>
              <w:jc w:val="center"/>
              <w:rPr>
                <w:rFonts w:ascii="IRANSans" w:hAnsi="IRANSans" w:cs="IRANSans"/>
                <w:b/>
                <w:bCs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37472" behindDoc="0" locked="0" layoutInCell="1" allowOverlap="1" wp14:anchorId="5E969AB0" wp14:editId="56B4CEE1">
                      <wp:simplePos x="0" y="0"/>
                      <wp:positionH relativeFrom="column">
                        <wp:posOffset>1202267</wp:posOffset>
                      </wp:positionH>
                      <wp:positionV relativeFrom="paragraph">
                        <wp:posOffset>872278</wp:posOffset>
                      </wp:positionV>
                      <wp:extent cx="203200" cy="203200"/>
                      <wp:effectExtent l="0" t="0" r="25400" b="25400"/>
                      <wp:wrapNone/>
                      <wp:docPr id="511" name="Oval 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1F5630" id="Oval 511" o:spid="_x0000_s1026" style="position:absolute;left:0;text-align:left;margin-left:94.65pt;margin-top:68.7pt;width:16pt;height:16pt;rotation:-90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150A3A90" wp14:editId="44757211">
                  <wp:extent cx="3648724" cy="1806854"/>
                  <wp:effectExtent l="0" t="0" r="0" b="0"/>
                  <wp:docPr id="508" name="Picture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1061" w:rsidRPr="00A131F2" w14:paraId="494427F9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5818C4D6" w14:textId="570E4A0D" w:rsidR="00941061" w:rsidRPr="00A131F2" w:rsidRDefault="00A131F2" w:rsidP="00941061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41568" behindDoc="0" locked="0" layoutInCell="1" allowOverlap="1" wp14:anchorId="5A3BC7D0" wp14:editId="296CDA59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513" name="Oval 5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5B5FED6" id="Oval 513" o:spid="_x0000_s1026" style="position:absolute;left:0;text-align:left;margin-left:125pt;margin-top:19.65pt;width:16pt;height:16pt;rotation:-90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OXi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39520" behindDoc="0" locked="0" layoutInCell="1" allowOverlap="1" wp14:anchorId="50B855B8" wp14:editId="7AF9D272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512" name="Oval 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60ADBB" id="Oval 512" o:spid="_x0000_s1026" style="position:absolute;left:0;text-align:left;margin-left:94.35pt;margin-top:69.35pt;width:16pt;height:16pt;rotation:-90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Th6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D13762B" wp14:editId="5EA91AB3">
                  <wp:extent cx="3648724" cy="1806854"/>
                  <wp:effectExtent l="0" t="0" r="0" b="0"/>
                  <wp:docPr id="509" name="Picture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1F2" w:rsidRPr="00A131F2" w14:paraId="52E0C045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0EBF104B" w14:textId="525D8A0D" w:rsidR="00A131F2" w:rsidRPr="00A131F2" w:rsidRDefault="00A131F2" w:rsidP="00387C50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46688" behindDoc="0" locked="0" layoutInCell="1" allowOverlap="1" wp14:anchorId="6985E498" wp14:editId="4C472F58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517" name="Oval 5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884FF1" id="Oval 517" o:spid="_x0000_s1026" style="position:absolute;left:0;text-align:left;margin-left:174.35pt;margin-top:10.1pt;width:16pt;height:16pt;rotation:-90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44640" behindDoc="0" locked="0" layoutInCell="1" allowOverlap="1" wp14:anchorId="133D0BA8" wp14:editId="27F4F7C9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514" name="Oval 5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2A673B9" id="Oval 514" o:spid="_x0000_s1026" style="position:absolute;left:0;text-align:left;margin-left:125pt;margin-top:19.65pt;width:16pt;height:16pt;rotation:-90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xae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43616" behindDoc="0" locked="0" layoutInCell="1" allowOverlap="1" wp14:anchorId="7BD2A5FE" wp14:editId="5B370885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515" name="Oval 5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19CA5C" id="Oval 515" o:spid="_x0000_s1026" style="position:absolute;left:0;text-align:left;margin-left:94.35pt;margin-top:69.35pt;width:16pt;height:16pt;rotation:-90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ssG3Q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94EAAE9" wp14:editId="09FF8942">
                  <wp:extent cx="3648724" cy="1806854"/>
                  <wp:effectExtent l="0" t="0" r="0" b="0"/>
                  <wp:docPr id="516" name="Picture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1F2" w:rsidRPr="00A131F2" w14:paraId="5686CD17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F93DCB5" w14:textId="21C8FEB1" w:rsidR="00A131F2" w:rsidRPr="00A131F2" w:rsidRDefault="00A131F2" w:rsidP="00387C50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52832" behindDoc="0" locked="0" layoutInCell="1" allowOverlap="1" wp14:anchorId="36DFA398" wp14:editId="63D8AD11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522" name="Oval 5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707C557" id="Oval 522" o:spid="_x0000_s1026" style="position:absolute;left:0;text-align:left;margin-left:243pt;margin-top:9.2pt;width:16pt;height:16pt;rotation:-90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yIt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HFK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50784" behindDoc="0" locked="0" layoutInCell="1" allowOverlap="1" wp14:anchorId="0C76D42F" wp14:editId="45B6C6F9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518" name="Oval 5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9260481" id="Oval 518" o:spid="_x0000_s1026" style="position:absolute;left:0;text-align:left;margin-left:174.35pt;margin-top:10.1pt;width:16pt;height:16pt;rotation:-90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49760" behindDoc="0" locked="0" layoutInCell="1" allowOverlap="1" wp14:anchorId="0FFC0544" wp14:editId="5262CE21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519" name="Oval 5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235E03" id="Oval 519" o:spid="_x0000_s1026" style="position:absolute;left:0;text-align:left;margin-left:125pt;margin-top:19.65pt;width:16pt;height:16pt;rotation:-90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ecV3Q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48736" behindDoc="0" locked="0" layoutInCell="1" allowOverlap="1" wp14:anchorId="338AAC51" wp14:editId="6A018194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520" name="Oval 5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A01ED3" id="Oval 520" o:spid="_x0000_s1026" style="position:absolute;left:0;text-align:left;margin-left:94.35pt;margin-top:69.35pt;width:16pt;height:16pt;rotation:-90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56D50905" wp14:editId="45C7E121">
                  <wp:extent cx="3648724" cy="1806854"/>
                  <wp:effectExtent l="0" t="0" r="0" b="0"/>
                  <wp:docPr id="521" name="Picture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1F2" w:rsidRPr="00A131F2" w14:paraId="591DEC2D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08FC7B96" w14:textId="4AFA92A0" w:rsidR="00A131F2" w:rsidRPr="00A131F2" w:rsidRDefault="00A131F2" w:rsidP="00387C50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160000" behindDoc="0" locked="0" layoutInCell="1" allowOverlap="1" wp14:anchorId="09D7E60F" wp14:editId="165AC5E9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528" name="Oval 5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CF027F6" id="Oval 528" o:spid="_x0000_s1026" style="position:absolute;left:0;text-align:left;margin-left:343pt;margin-top:59.65pt;width:16pt;height:16pt;rotation:-90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57952" behindDoc="0" locked="0" layoutInCell="1" allowOverlap="1" wp14:anchorId="6BFA6D83" wp14:editId="01481B67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523" name="Oval 5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C1EAD2" id="Oval 523" o:spid="_x0000_s1026" style="position:absolute;left:0;text-align:left;margin-left:243pt;margin-top:9.2pt;width:16pt;height:16pt;rotation:-90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+1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Q8&#10;PKZ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56928" behindDoc="0" locked="0" layoutInCell="1" allowOverlap="1" wp14:anchorId="464FE59B" wp14:editId="02284514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524" name="Oval 5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D3B05C" id="Oval 524" o:spid="_x0000_s1026" style="position:absolute;left:0;text-align:left;margin-left:174.35pt;margin-top:10.1pt;width:16pt;height:16pt;rotation:-90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QzJ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HFG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55904" behindDoc="0" locked="0" layoutInCell="1" allowOverlap="1" wp14:anchorId="5DEEC012" wp14:editId="2B4B4809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525" name="Oval 5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105CC7" id="Oval 525" o:spid="_x0000_s1026" style="position:absolute;left:0;text-align:left;margin-left:125pt;margin-top:19.65pt;width:16pt;height:16pt;rotation:-90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54880" behindDoc="0" locked="0" layoutInCell="1" allowOverlap="1" wp14:anchorId="0217556B" wp14:editId="54349CAC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526" name="Oval 5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639FC7D" id="Oval 526" o:spid="_x0000_s1026" style="position:absolute;left:0;text-align:left;margin-left:94.35pt;margin-top:69.35pt;width:16pt;height:16pt;rotation:-90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cYj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PKZ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016B522D" wp14:editId="0D3C2ABE">
                  <wp:extent cx="3648724" cy="1806854"/>
                  <wp:effectExtent l="0" t="0" r="0" b="0"/>
                  <wp:docPr id="527" name="Picture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1F2" w:rsidRPr="00A131F2" w14:paraId="61DEE343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5C4BC55A" w14:textId="0568E06D" w:rsidR="00A131F2" w:rsidRPr="00A131F2" w:rsidRDefault="00A131F2" w:rsidP="00387C50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68192" behindDoc="0" locked="0" layoutInCell="1" allowOverlap="1" wp14:anchorId="5ED9B773" wp14:editId="23765EE3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535" name="Oval 5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3CE031A" id="Oval 535" o:spid="_x0000_s1026" style="position:absolute;left:0;text-align:left;margin-left:343pt;margin-top:59.4pt;width:16pt;height:16pt;rotation:-90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fV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66144" behindDoc="0" locked="0" layoutInCell="1" allowOverlap="1" wp14:anchorId="3EC16BD0" wp14:editId="1D51E8AD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529" name="Oval 5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EC6A6E8" id="Oval 529" o:spid="_x0000_s1026" style="position:absolute;left:0;text-align:left;margin-left:343pt;margin-top:59.65pt;width:16pt;height:16pt;rotation:-90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/1C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65120" behindDoc="0" locked="0" layoutInCell="1" allowOverlap="1" wp14:anchorId="6A57EDB7" wp14:editId="4A478083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530" name="Oval 5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E139C8D" id="Oval 530" o:spid="_x0000_s1026" style="position:absolute;left:0;text-align:left;margin-left:243pt;margin-top:9.2pt;width:16pt;height:16pt;rotation:-90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85D3Q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64096" behindDoc="0" locked="0" layoutInCell="1" allowOverlap="1" wp14:anchorId="341A052C" wp14:editId="65452BD2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531" name="Oval 5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7117064" id="Oval 531" o:spid="_x0000_s1026" style="position:absolute;left:0;text-align:left;margin-left:174.35pt;margin-top:10.1pt;width:16pt;height:16pt;rotation:-90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63072" behindDoc="0" locked="0" layoutInCell="1" allowOverlap="1" wp14:anchorId="29AEF207" wp14:editId="3787CF1C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532" name="Oval 5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775401B" id="Oval 532" o:spid="_x0000_s1026" style="position:absolute;left:0;text-align:left;margin-left:125pt;margin-top:19.65pt;width:16pt;height:16pt;rotation:-90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wSp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R8&#10;PKR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62048" behindDoc="0" locked="0" layoutInCell="1" allowOverlap="1" wp14:anchorId="70213378" wp14:editId="44C07BAE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533" name="Oval 5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34E535" id="Oval 533" o:spid="_x0000_s1026" style="position:absolute;left:0;text-align:left;margin-left:94.35pt;margin-top:69.35pt;width:16pt;height:16pt;rotation:-90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tkx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R8&#10;fEy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7558A12" wp14:editId="179E8F6F">
                  <wp:extent cx="3648724" cy="1806854"/>
                  <wp:effectExtent l="0" t="0" r="0" b="0"/>
                  <wp:docPr id="534" name="Picture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1F2" w:rsidRPr="00A131F2" w14:paraId="71644582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9D1D1A4" w14:textId="6EBBA451" w:rsidR="00A131F2" w:rsidRPr="00A131F2" w:rsidRDefault="00A131F2" w:rsidP="00387C50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84576" behindDoc="0" locked="0" layoutInCell="1" allowOverlap="1" wp14:anchorId="71E36A8B" wp14:editId="2F9BA619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543" name="Oval 5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A18246" id="Oval 543" o:spid="_x0000_s1026" style="position:absolute;left:0;text-align:left;margin-left:243pt;margin-top:9.05pt;width:16pt;height:16pt;rotation:-90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83552" behindDoc="0" locked="0" layoutInCell="1" allowOverlap="1" wp14:anchorId="5E2AD747" wp14:editId="2C91B6AE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544" name="Oval 5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098E9E3" id="Oval 544" o:spid="_x0000_s1026" style="position:absolute;left:0;text-align:left;margin-left:343pt;margin-top:59.4pt;width:16pt;height:16pt;rotation:-90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Tln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GlG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82528" behindDoc="0" locked="0" layoutInCell="1" allowOverlap="1" wp14:anchorId="6D19FCA9" wp14:editId="18FEDC3A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545" name="Oval 5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71406F3" id="Oval 545" o:spid="_x0000_s1026" style="position:absolute;left:0;text-align:left;margin-left:343pt;margin-top:59.65pt;width:16pt;height:16pt;rotation:-90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81504" behindDoc="0" locked="0" layoutInCell="1" allowOverlap="1" wp14:anchorId="0453683A" wp14:editId="0ED233AB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546" name="Oval 5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4F8703" id="Oval 546" o:spid="_x0000_s1026" style="position:absolute;left:0;text-align:left;margin-left:243pt;margin-top:9.2pt;width:16pt;height:16pt;rotation:-90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fON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OqZ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80480" behindDoc="0" locked="0" layoutInCell="1" allowOverlap="1" wp14:anchorId="3114DC3F" wp14:editId="08522E6A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547" name="Oval 5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623648" id="Oval 547" o:spid="_x0000_s1026" style="position:absolute;left:0;text-align:left;margin-left:174.35pt;margin-top:10.1pt;width:16pt;height:16pt;rotation:-90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C4V3g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79456" behindDoc="0" locked="0" layoutInCell="1" allowOverlap="1" wp14:anchorId="53CB3D99" wp14:editId="3706ED0D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548" name="Oval 5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FFD54D" id="Oval 548" o:spid="_x0000_s1026" style="position:absolute;left:0;text-align:left;margin-left:125pt;margin-top:19.65pt;width:16pt;height:16pt;rotation:-90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78432" behindDoc="0" locked="0" layoutInCell="1" allowOverlap="1" wp14:anchorId="1FC0D6BA" wp14:editId="43FA7097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549" name="Oval 5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0CEABCE" id="Oval 549" o:spid="_x0000_s1026" style="position:absolute;left:0;text-align:left;margin-left:94.35pt;margin-top:69.35pt;width:16pt;height:16pt;rotation:-90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9BE3495" wp14:editId="10F42F45">
                  <wp:extent cx="3648724" cy="1806854"/>
                  <wp:effectExtent l="0" t="0" r="0" b="0"/>
                  <wp:docPr id="55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1F2" w:rsidRPr="00A131F2" w14:paraId="6EAAAD77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3178498E" w14:textId="3BE5B431" w:rsidR="00A131F2" w:rsidRPr="00A131F2" w:rsidRDefault="00A131F2" w:rsidP="00387C50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0432B097" wp14:editId="763E7F7F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553" name="Oval 5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6413CD" id="Oval 553" o:spid="_x0000_s1026" style="position:absolute;left:0;text-align:left;margin-left:174pt;margin-top:9.05pt;width:16pt;height:16pt;rotation:-90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uyf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Q8&#10;PqZEsw5FulsxRSIPdNbWTyD0YO9dz3mQMdWNdB1xBpCWJygFfgkB5EQ2CeDtHmCxCYTjcjg4hi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95840" behindDoc="0" locked="0" layoutInCell="1" allowOverlap="1" wp14:anchorId="3AA23F64" wp14:editId="7D66B6FE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554" name="Oval 5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DD2B98B" id="Oval 554" o:spid="_x0000_s1026" style="position:absolute;left:0;text-align:left;margin-left:243pt;margin-top:9.05pt;width:16pt;height:16pt;rotation:-90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R/j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68871C0B" wp14:editId="224BAFE2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555" name="Oval 5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65994E0" id="Oval 555" o:spid="_x0000_s1026" style="position:absolute;left:0;text-align:left;margin-left:343pt;margin-top:59.4pt;width:16pt;height:16pt;rotation:-90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MJ7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73B6E" wp14:editId="469FCBFE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556" name="Oval 5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159E96" id="Oval 556" o:spid="_x0000_s1026" style="position:absolute;left:0;text-align:left;margin-left:343pt;margin-top:59.65pt;width:16pt;height:16pt;rotation:-90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dUJ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Q8&#10;PqZ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92768" behindDoc="0" locked="0" layoutInCell="1" allowOverlap="1" wp14:anchorId="7B61B1BA" wp14:editId="6DEC2055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557" name="Oval 5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064F8E" id="Oval 557" o:spid="_x0000_s1026" style="position:absolute;left:0;text-align:left;margin-left:243pt;margin-top:9.2pt;width:16pt;height:16pt;rotation:-90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91744" behindDoc="0" locked="0" layoutInCell="1" allowOverlap="1" wp14:anchorId="16A14F26" wp14:editId="4566186E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558" name="Oval 5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7ED81D" id="Oval 558" o:spid="_x0000_s1026" style="position:absolute;left:0;text-align:left;margin-left:174.35pt;margin-top:10.1pt;width:16pt;height:16pt;rotation:-90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90720" behindDoc="0" locked="0" layoutInCell="1" allowOverlap="1" wp14:anchorId="78C41391" wp14:editId="152F9930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559" name="Oval 5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6B7726" id="Oval 559" o:spid="_x0000_s1026" style="position:absolute;left:0;text-align:left;margin-left:125pt;margin-top:19.65pt;width:16pt;height:16pt;rotation:-90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+5o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189696" behindDoc="0" locked="0" layoutInCell="1" allowOverlap="1" wp14:anchorId="5E14957C" wp14:editId="56B7A816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560" name="Oval 5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CEF75D6" id="Oval 560" o:spid="_x0000_s1026" style="position:absolute;left:0;text-align:left;margin-left:94.35pt;margin-top:69.35pt;width:16pt;height:16pt;rotation:-90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eG63Q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5EB83F5D" wp14:editId="5D63B7C9">
                  <wp:extent cx="3648724" cy="1806854"/>
                  <wp:effectExtent l="0" t="0" r="0" b="0"/>
                  <wp:docPr id="561" name="Picture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1F2" w:rsidRPr="00A131F2" w14:paraId="570C5E54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4175961B" w14:textId="56AE1C6D" w:rsidR="00A131F2" w:rsidRPr="00F01964" w:rsidRDefault="00A131F2" w:rsidP="00387C50">
            <w:pPr>
              <w:jc w:val="center"/>
              <w:rPr>
                <w:rFonts w:ascii="IRANSans" w:hAnsi="IRANSans" w:cs="IRANSans"/>
                <w:noProof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209152" behindDoc="0" locked="0" layoutInCell="1" allowOverlap="1" wp14:anchorId="36EC9F72" wp14:editId="252D4D08">
                      <wp:simplePos x="0" y="0"/>
                      <wp:positionH relativeFrom="column">
                        <wp:posOffset>2593372</wp:posOffset>
                      </wp:positionH>
                      <wp:positionV relativeFrom="paragraph">
                        <wp:posOffset>756156</wp:posOffset>
                      </wp:positionV>
                      <wp:extent cx="203200" cy="203200"/>
                      <wp:effectExtent l="0" t="0" r="25400" b="25400"/>
                      <wp:wrapNone/>
                      <wp:docPr id="563" name="Oval 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147C70" id="Oval 563" o:spid="_x0000_s1026" style="position:absolute;left:0;text-align:left;margin-left:204.2pt;margin-top:59.55pt;width:16pt;height:16pt;rotation:-90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PbI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08128" behindDoc="0" locked="0" layoutInCell="1" allowOverlap="1" wp14:anchorId="59798F53" wp14:editId="277C587E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564" name="Oval 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55CF2F" id="Oval 564" o:spid="_x0000_s1026" style="position:absolute;left:0;text-align:left;margin-left:174pt;margin-top:9.05pt;width:16pt;height:16pt;rotation:-90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wW0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8&#10;PKJ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07104" behindDoc="0" locked="0" layoutInCell="1" allowOverlap="1" wp14:anchorId="685B9E7B" wp14:editId="1DDBC42E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565" name="Oval 5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03D9B3" id="Oval 565" o:spid="_x0000_s1026" style="position:absolute;left:0;text-align:left;margin-left:243pt;margin-top:9.05pt;width:16pt;height:16pt;rotation:-90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tgs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06080" behindDoc="0" locked="0" layoutInCell="1" allowOverlap="1" wp14:anchorId="1301D6FB" wp14:editId="48A10C7C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566" name="Oval 5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2F5673" id="Oval 566" o:spid="_x0000_s1026" style="position:absolute;left:0;text-align:left;margin-left:343pt;margin-top:59.4pt;width:16pt;height:16pt;rotation:-90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05056" behindDoc="0" locked="0" layoutInCell="1" allowOverlap="1" wp14:anchorId="6568DED1" wp14:editId="0338D5BD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567" name="Oval 5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955452" id="Oval 567" o:spid="_x0000_s1026" style="position:absolute;left:0;text-align:left;margin-left:343pt;margin-top:59.65pt;width:16pt;height:16pt;rotation:-90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hLG3g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0f&#10;n1CiWYci3a2YIpEHOmvrJxB6sPeu5zzImOpGuo44A0jLY5QCv4QAciKbBPB2D7DYBMJxORy8hy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04032" behindDoc="0" locked="0" layoutInCell="1" allowOverlap="1" wp14:anchorId="366C7706" wp14:editId="7A1EDFF8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568" name="Oval 5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5060CC" id="Oval 568" o:spid="_x0000_s1026" style="position:absolute;left:0;text-align:left;margin-left:243pt;margin-top:9.2pt;width:16pt;height:16pt;rotation:-90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03008" behindDoc="0" locked="0" layoutInCell="1" allowOverlap="1" wp14:anchorId="0D83262E" wp14:editId="7B5C7A90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569" name="Oval 5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0DF410" id="Oval 569" o:spid="_x0000_s1026" style="position:absolute;left:0;text-align:left;margin-left:174.35pt;margin-top:10.1pt;width:16pt;height:16pt;rotation:-90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01984" behindDoc="0" locked="0" layoutInCell="1" allowOverlap="1" wp14:anchorId="25D6EDEF" wp14:editId="4172BAF9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570" name="Oval 5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3C4050" id="Oval 570" o:spid="_x0000_s1026" style="position:absolute;left:0;text-align:left;margin-left:125pt;margin-top:19.65pt;width:16pt;height:16pt;rotation:-90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cc+3Q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00960" behindDoc="0" locked="0" layoutInCell="1" allowOverlap="1" wp14:anchorId="697BB16E" wp14:editId="4952B409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571" name="Oval 5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F55341" id="Oval 571" o:spid="_x0000_s1026" style="position:absolute;left:0;text-align:left;margin-left:94.35pt;margin-top:69.35pt;width:16pt;height:16pt;rotation:-90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04D18667" wp14:editId="751DDBAE">
                  <wp:extent cx="3648724" cy="1806854"/>
                  <wp:effectExtent l="0" t="0" r="0" b="0"/>
                  <wp:docPr id="572" name="Picture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1F2" w:rsidRPr="00A131F2" w14:paraId="53949248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3354B445" w14:textId="11E26268" w:rsidR="00F01964" w:rsidRPr="00A131F2" w:rsidRDefault="00F01964" w:rsidP="00F01964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21440" behindDoc="0" locked="0" layoutInCell="1" allowOverlap="1" wp14:anchorId="05BCBE7C" wp14:editId="4CB0D865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573" name="Oval 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F97E0B" id="Oval 573" o:spid="_x0000_s1026" style="position:absolute;left:0;text-align:left;margin-left:253.8pt;margin-top:59.1pt;width:16pt;height:16pt;rotation:-90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20416" behindDoc="0" locked="0" layoutInCell="1" allowOverlap="1" wp14:anchorId="34326D09" wp14:editId="6BBE9D65">
                      <wp:simplePos x="0" y="0"/>
                      <wp:positionH relativeFrom="column">
                        <wp:posOffset>2587585</wp:posOffset>
                      </wp:positionH>
                      <wp:positionV relativeFrom="paragraph">
                        <wp:posOffset>733007</wp:posOffset>
                      </wp:positionV>
                      <wp:extent cx="203200" cy="203200"/>
                      <wp:effectExtent l="0" t="0" r="25400" b="25400"/>
                      <wp:wrapNone/>
                      <wp:docPr id="574" name="Oval 5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6B023E" id="Oval 574" o:spid="_x0000_s1026" style="position:absolute;left:0;text-align:left;margin-left:203.75pt;margin-top:57.7pt;width:16pt;height:16pt;rotation:-90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yMw3g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="00A131F2"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19392" behindDoc="0" locked="0" layoutInCell="1" allowOverlap="1" wp14:anchorId="12F90A10" wp14:editId="7703CD7E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575" name="Oval 5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3577F3" id="Oval 575" o:spid="_x0000_s1026" style="position:absolute;left:0;text-align:left;margin-left:174pt;margin-top:9.05pt;width:16pt;height:16pt;rotation:-90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v6o3Q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="00A131F2"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18368" behindDoc="0" locked="0" layoutInCell="1" allowOverlap="1" wp14:anchorId="67EF5820" wp14:editId="6414BF7B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576" name="Oval 5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DCACD3" id="Oval 576" o:spid="_x0000_s1026" style="position:absolute;left:0;text-align:left;margin-left:243pt;margin-top:9.05pt;width:16pt;height:16pt;rotation:-90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+na3g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2f&#10;HFOiWYci3a2YIpEHOmvrJxB6sPeu5zzImOpGuo44A0jLY5QCv4QAciKbBPB2D7DYBMJxORy8hy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="00A131F2"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17344" behindDoc="0" locked="0" layoutInCell="1" allowOverlap="1" wp14:anchorId="0B02B531" wp14:editId="01EDD4AC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577" name="Oval 5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482E97" id="Oval 577" o:spid="_x0000_s1026" style="position:absolute;left:0;text-align:left;margin-left:343pt;margin-top:59.4pt;width:16pt;height:16pt;rotation:-90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="00A131F2"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16320" behindDoc="0" locked="0" layoutInCell="1" allowOverlap="1" wp14:anchorId="1C0482FC" wp14:editId="7421AF60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578" name="Oval 5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6D6D373" id="Oval 578" o:spid="_x0000_s1026" style="position:absolute;left:0;text-align:left;margin-left:343pt;margin-top:59.65pt;width:16pt;height:16pt;rotation:-90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="00A131F2"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15296" behindDoc="0" locked="0" layoutInCell="1" allowOverlap="1" wp14:anchorId="4B51DEB3" wp14:editId="1ED9575D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579" name="Oval 5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3CE0F92" id="Oval 579" o:spid="_x0000_s1026" style="position:absolute;left:0;text-align:left;margin-left:243pt;margin-top:9.2pt;width:16pt;height:16pt;rotation:-90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="00A131F2"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14272" behindDoc="0" locked="0" layoutInCell="1" allowOverlap="1" wp14:anchorId="12F95890" wp14:editId="02C7549F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580" name="Oval 5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F47B28" id="Oval 580" o:spid="_x0000_s1026" style="position:absolute;left:0;text-align:left;margin-left:174.35pt;margin-top:10.1pt;width:16pt;height:16pt;rotation:-90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Mbu3Q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="00A131F2"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13248" behindDoc="0" locked="0" layoutInCell="1" allowOverlap="1" wp14:anchorId="3406161A" wp14:editId="688AC214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581" name="Oval 5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96A4F6" id="Oval 581" o:spid="_x0000_s1026" style="position:absolute;left:0;text-align:left;margin-left:125pt;margin-top:19.65pt;width:16pt;height:16pt;rotation:-90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="00A131F2"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212224" behindDoc="0" locked="0" layoutInCell="1" allowOverlap="1" wp14:anchorId="2E4479EB" wp14:editId="1406017E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582" name="Oval 5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E8E93C" id="Oval 582" o:spid="_x0000_s1026" style="position:absolute;left:0;text-align:left;margin-left:94.35pt;margin-top:69.35pt;width:16pt;height:16pt;rotation:-90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="00A131F2"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4573FF70" wp14:editId="0E1B3C2A">
                  <wp:extent cx="3648724" cy="1806854"/>
                  <wp:effectExtent l="0" t="0" r="0" b="0"/>
                  <wp:docPr id="583" name="Picture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964" w:rsidRPr="00A131F2" w14:paraId="288E0BD4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17D8CC3" w14:textId="0332B8E7" w:rsidR="00F01964" w:rsidRPr="00A131F2" w:rsidRDefault="00F01964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95232" behindDoc="0" locked="0" layoutInCell="1" allowOverlap="1" wp14:anchorId="17D2BE4F" wp14:editId="678B99ED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082" name="Oval 10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117F20" id="Oval 1082" o:spid="_x0000_s1026" style="position:absolute;left:0;text-align:left;margin-left:254.9pt;margin-top:60pt;width:16pt;height:16pt;rotation:-90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+iE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93184" behindDoc="0" locked="0" layoutInCell="1" allowOverlap="1" wp14:anchorId="6C688893" wp14:editId="014C50F7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071" name="Oval 10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0CFA0D4" id="Oval 1071" o:spid="_x0000_s1026" style="position:absolute;left:0;text-align:left;margin-left:253.8pt;margin-top:59.1pt;width:16pt;height:16pt;rotation:-90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6Pd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5OSEs06sHS3YoqkC+Cztr6C2oO9d/3JQ4zFbqTriDMAtTwGGfhLGKAqskkQb/cQi00gHJfDwXt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92160" behindDoc="0" locked="0" layoutInCell="1" allowOverlap="1" wp14:anchorId="67CAB406" wp14:editId="66692F08">
                      <wp:simplePos x="0" y="0"/>
                      <wp:positionH relativeFrom="column">
                        <wp:posOffset>2587585</wp:posOffset>
                      </wp:positionH>
                      <wp:positionV relativeFrom="paragraph">
                        <wp:posOffset>733007</wp:posOffset>
                      </wp:positionV>
                      <wp:extent cx="203200" cy="203200"/>
                      <wp:effectExtent l="0" t="0" r="25400" b="25400"/>
                      <wp:wrapNone/>
                      <wp:docPr id="1072" name="Oval 10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303F9D" id="Oval 1072" o:spid="_x0000_s1026" style="position:absolute;left:0;text-align:left;margin-left:203.75pt;margin-top:57.7pt;width:16pt;height:16pt;rotation:-90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1jB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5Mh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91136" behindDoc="0" locked="0" layoutInCell="1" allowOverlap="1" wp14:anchorId="6C3E3DF0" wp14:editId="2ADB1FF1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073" name="Oval 10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C440F2" id="Oval 1073" o:spid="_x0000_s1026" style="position:absolute;left:0;text-align:left;margin-left:174pt;margin-top:9.05pt;width:16pt;height:16pt;rotation:-90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/HK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/fHlGjWgaW7FVMkXQCftfUV1B7svetPHmIsdiNdR5wBqOUJyMBfwgBVkU2CeLuHWGwC4bgcDo6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90112" behindDoc="0" locked="0" layoutInCell="1" allowOverlap="1" wp14:anchorId="33652EDA" wp14:editId="4BC333EA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074" name="Oval 10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BA956F" id="Oval 1074" o:spid="_x0000_s1026" style="position:absolute;left:0;text-align:left;margin-left:243pt;margin-top:9.05pt;width:16pt;height:16pt;rotation:-90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6/4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5MR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89088" behindDoc="0" locked="0" layoutInCell="1" allowOverlap="1" wp14:anchorId="1AAB863B" wp14:editId="41494054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075" name="Oval 10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69444A" id="Oval 1075" o:spid="_x0000_s1026" style="position:absolute;left:0;text-align:left;margin-left:343pt;margin-top:59.4pt;width:16pt;height:16pt;rotation:-90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wbz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5MxJZp1YOluxRRJF8BnbX0FtQd77/qThxiL3UjXEWcAankMMvCXMEBVZJMg3u4hFptAOC6Hg/fQ&#10;pITjqZfhtMi+ok/rfPgoTEeiMKFCqdb6CAKr2OrGh6y904rX3qi2vm6VSge3mF8qR1AAApzF/2yr&#10;bMPy7XhUlqeReET1WT3Lh36UJusJPRsPgQln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88064" behindDoc="0" locked="0" layoutInCell="1" allowOverlap="1" wp14:anchorId="3235A784" wp14:editId="4F6833FE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076" name="Oval 10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BB1422" id="Oval 1076" o:spid="_x0000_s1026" style="position:absolute;left:0;text-align:left;margin-left:343pt;margin-top:59.65pt;width:16pt;height:16pt;rotation:-90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/3v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5NjSjTrwNLdiimSLoDP2voKag/23vUnDzEWu5GuI84A1PIYZOAvYYCqyCZBvN1DLDaBcFwOB++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87040" behindDoc="0" locked="0" layoutInCell="1" allowOverlap="1" wp14:anchorId="6B9F6439" wp14:editId="5CD4CD73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077" name="Oval 10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0F11EF" id="Oval 1077" o:spid="_x0000_s1026" style="position:absolute;left:0;text-align:left;margin-left:243pt;margin-top:9.2pt;width:16pt;height:16pt;rotation:-90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1Tk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5MTSjTrwNLdiimSLoDP2voKag/23vUnDzEWu5GuI84A1PIYZOAvYYCqyCZBvN1DLDaBcFwOB++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86016" behindDoc="0" locked="0" layoutInCell="1" allowOverlap="1" wp14:anchorId="6ADAA099" wp14:editId="604FF608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078" name="Oval 10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825BF1" id="Oval 1078" o:spid="_x0000_s1026" style="position:absolute;left:0;text-align:left;margin-left:174.35pt;margin-top:10.1pt;width:16pt;height:16pt;rotation:-90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0CL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84992" behindDoc="0" locked="0" layoutInCell="1" allowOverlap="1" wp14:anchorId="769E72D6" wp14:editId="37A86518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079" name="Oval 10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64A570" id="Oval 1079" o:spid="_x0000_s1026" style="position:absolute;left:0;text-align:left;margin-left:125pt;margin-top:19.65pt;width:16pt;height:16pt;rotation:-90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83968" behindDoc="0" locked="0" layoutInCell="1" allowOverlap="1" wp14:anchorId="523B0C2E" wp14:editId="3E4F1EF9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080" name="Oval 10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90C8DCC" id="Oval 1080" o:spid="_x0000_s1026" style="position:absolute;left:0;text-align:left;margin-left:94.35pt;margin-top:69.35pt;width:16pt;height:16pt;rotation:-90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7qT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C63FD43" wp14:editId="76E17ABA">
                  <wp:extent cx="3648724" cy="1806854"/>
                  <wp:effectExtent l="0" t="0" r="0" b="0"/>
                  <wp:docPr id="1081" name="Picture 1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964" w:rsidRPr="00A131F2" w14:paraId="5CB1C3B7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51950370" w14:textId="57AE1F04" w:rsidR="00F01964" w:rsidRPr="00A131F2" w:rsidRDefault="00F01964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09568" behindDoc="0" locked="0" layoutInCell="1" allowOverlap="1" wp14:anchorId="323375F7" wp14:editId="4164D8CE">
                      <wp:simplePos x="0" y="0"/>
                      <wp:positionH relativeFrom="column">
                        <wp:posOffset>3341836</wp:posOffset>
                      </wp:positionH>
                      <wp:positionV relativeFrom="paragraph">
                        <wp:posOffset>1484172</wp:posOffset>
                      </wp:positionV>
                      <wp:extent cx="203200" cy="203200"/>
                      <wp:effectExtent l="0" t="0" r="25400" b="25400"/>
                      <wp:wrapNone/>
                      <wp:docPr id="1095" name="Oval 10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584458A" id="Oval 1095" o:spid="_x0000_s1026" style="position:absolute;left:0;text-align:left;margin-left:263.15pt;margin-top:116.85pt;width:16pt;height:16pt;rotation:-90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9ko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07520" behindDoc="0" locked="0" layoutInCell="1" allowOverlap="1" wp14:anchorId="2AAE3021" wp14:editId="6AACC8F3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083" name="Oval 10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94C45A" id="Oval 1083" o:spid="_x0000_s1026" style="position:absolute;left:0;text-align:left;margin-left:254.9pt;margin-top:60pt;width:16pt;height:16pt;rotation:-90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0GP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g9NjSjTrwNLdiimSLoDP2voKag/23vUnDzEWu5GuI84A1PIEZOAvYYCqyCZBvN1DLDaBcFwOB8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06496" behindDoc="0" locked="0" layoutInCell="1" allowOverlap="1" wp14:anchorId="7D66EECF" wp14:editId="70E48118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084" name="Oval 10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CAB20EC" id="Oval 1084" o:spid="_x0000_s1026" style="position:absolute;left:0;text-align:left;margin-left:253.8pt;margin-top:59.1pt;width:16pt;height:16pt;rotation:-90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x+9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05472" behindDoc="0" locked="0" layoutInCell="1" allowOverlap="1" wp14:anchorId="09396657" wp14:editId="7A17CB61">
                      <wp:simplePos x="0" y="0"/>
                      <wp:positionH relativeFrom="column">
                        <wp:posOffset>2587585</wp:posOffset>
                      </wp:positionH>
                      <wp:positionV relativeFrom="paragraph">
                        <wp:posOffset>733007</wp:posOffset>
                      </wp:positionV>
                      <wp:extent cx="203200" cy="203200"/>
                      <wp:effectExtent l="0" t="0" r="25400" b="25400"/>
                      <wp:wrapNone/>
                      <wp:docPr id="1085" name="Oval 10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0861AE" id="Oval 1085" o:spid="_x0000_s1026" style="position:absolute;left:0;text-align:left;margin-left:203.75pt;margin-top:57.7pt;width:16pt;height:16pt;rotation:-90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7a2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BlTYlgHlm5WTJN8AXzWLkygdudufX8KEFOxG+k74i1ArY9BBv4yBqiKbDLE2z3EYhMJx+Vw8Baa&#10;lHA89TKcVsVX8ul8iB+E7UgSplRorVxIILAJW12HWLR3Wuk6WK2aK6V1PvjF44X2BAUgwGn6L7ba&#10;tazcjkd1fZKIR9RQ1It86Ecbsp7S0/EQmHC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04448" behindDoc="0" locked="0" layoutInCell="1" allowOverlap="1" wp14:anchorId="7DE235C8" wp14:editId="6A362913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086" name="Oval 10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9679DA1" id="Oval 1086" o:spid="_x0000_s1026" style="position:absolute;left:0;text-align:left;margin-left:174pt;margin-top:9.05pt;width:16pt;height:16pt;rotation:-90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02q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03424" behindDoc="0" locked="0" layoutInCell="1" allowOverlap="1" wp14:anchorId="3AD29BA3" wp14:editId="3CA99EF9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087" name="Oval 10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C5B148" id="Oval 1087" o:spid="_x0000_s1026" style="position:absolute;left:0;text-align:left;margin-left:243pt;margin-top:9.05pt;width:16pt;height:16pt;rotation:-90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+Sh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g9MTSjTrwNLdiimSLoDP2voKag/23vUnDzEWu5GuI84A1PIYZOAvYYCqyCZBvN1DLDaBcFwOB++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02400" behindDoc="0" locked="0" layoutInCell="1" allowOverlap="1" wp14:anchorId="5244795E" wp14:editId="27F0ECDB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088" name="Oval 10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DAF0E1" id="Oval 1088" o:spid="_x0000_s1026" style="position:absolute;left:0;text-align:left;margin-left:343pt;margin-top:59.4pt;width:16pt;height:16pt;rotation:-90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/DO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01376" behindDoc="0" locked="0" layoutInCell="1" allowOverlap="1" wp14:anchorId="60BB6200" wp14:editId="0FAB8F0B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089" name="Oval 10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1820E5" id="Oval 1089" o:spid="_x0000_s1026" style="position:absolute;left:0;text-align:left;margin-left:343pt;margin-top:59.65pt;width:16pt;height:16pt;rotation:-90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1nF4A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00352" behindDoc="0" locked="0" layoutInCell="1" allowOverlap="1" wp14:anchorId="439B41D5" wp14:editId="363961FE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090" name="Oval 10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8543A6" id="Oval 1090" o:spid="_x0000_s1026" style="position:absolute;left:0;text-align:left;margin-left:243pt;margin-top:9.2pt;width:16pt;height:16pt;rotation:-90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9UN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99328" behindDoc="0" locked="0" layoutInCell="1" allowOverlap="1" wp14:anchorId="52713067" wp14:editId="5B5AC52B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091" name="Oval 10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A54A21" id="Oval 1091" o:spid="_x0000_s1026" style="position:absolute;left:0;text-align:left;margin-left:174.35pt;margin-top:10.1pt;width:16pt;height:16pt;rotation:-90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3wG4A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0lJiWYdWLpdM0XSBfDZWD+F2r29c/3JQ4zFbqXriDMAtTwFGfhLGKAqsk0Q7w4Qi20gHJfDwVto&#10;UsLx1MtwWmRf0ad1PnwQpiNRqKhQqrU+gsCmbH3jQ9bea8Vrb1RbX7dKpYNbLi6VIygAASbxP9sq&#10;27B8Ox6V5VkkHlF9Vs/ysR+lyaaik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98304" behindDoc="0" locked="0" layoutInCell="1" allowOverlap="1" wp14:anchorId="444AF616" wp14:editId="0ACF8050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092" name="Oval 10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F41705" id="Oval 1092" o:spid="_x0000_s1026" style="position:absolute;left:0;text-align:left;margin-left:125pt;margin-top:19.65pt;width:16pt;height:16pt;rotation:-90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4ca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8mQ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897280" behindDoc="0" locked="0" layoutInCell="1" allowOverlap="1" wp14:anchorId="557A3A21" wp14:editId="4D14DF40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093" name="Oval 10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3CFA4C" id="Oval 1093" o:spid="_x0000_s1026" style="position:absolute;left:0;text-align:left;margin-left:94.35pt;margin-top:69.35pt;width:16pt;height:16pt;rotation:-90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34C57D3B" wp14:editId="0A2AEB43">
                  <wp:extent cx="3648724" cy="1806854"/>
                  <wp:effectExtent l="0" t="0" r="0" b="0"/>
                  <wp:docPr id="1094" name="Picture 1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964" w:rsidRPr="00A131F2" w14:paraId="08E9FD2A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08964BE3" w14:textId="6178B953" w:rsidR="00F01964" w:rsidRPr="00A131F2" w:rsidRDefault="00F01964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924928" behindDoc="0" locked="0" layoutInCell="1" allowOverlap="1" wp14:anchorId="3E4BD827" wp14:editId="25310A16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109" name="Oval 1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B63034" id="Oval 1109" o:spid="_x0000_s1026" style="position:absolute;left:0;text-align:left;margin-left:263.1pt;margin-top:118pt;width:16pt;height:16pt;rotation:-90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SzJ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WBCiWYdWLpdM0XSBfDZWD+F2r29c/3JQ4zFbqXriDMAtTwFGfhLGKAqsk0Q7w4Qi20gHJfDwVto&#10;UsLx1MtwWmRf0ad1PnwQpiNRqKhQqrU+gsCmbH3jQ9bea8Vrb1RbX7dKpYNbLi6VIygAASbxP9sq&#10;27B8Ox6V5VkkHlF9Vs/ysR+lyaaik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19808" behindDoc="0" locked="0" layoutInCell="1" allowOverlap="1" wp14:anchorId="2FEADECB" wp14:editId="5C963038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099" name="Oval 10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2F88630" id="Oval 1099" o:spid="_x0000_s1026" style="position:absolute;left:0;text-align:left;margin-left:203.7pt;margin-top:60.45pt;width:16pt;height:16pt;rotation:-90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zZb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8mE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22880" behindDoc="0" locked="0" layoutInCell="1" allowOverlap="1" wp14:anchorId="13A1E27E" wp14:editId="5E069021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096" name="Oval 10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E3192AA" id="Oval 1096" o:spid="_x0000_s1026" style="position:absolute;left:0;text-align:left;margin-left:263.1pt;margin-top:117.75pt;width:16pt;height:16pt;rotation:-90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yI04A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21856" behindDoc="0" locked="0" layoutInCell="1" allowOverlap="1" wp14:anchorId="320C5723" wp14:editId="1E77B415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097" name="Oval 10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3A343B" id="Oval 1097" o:spid="_x0000_s1026" style="position:absolute;left:0;text-align:left;margin-left:254.9pt;margin-top:60pt;width:16pt;height:16pt;rotation:-90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20832" behindDoc="0" locked="0" layoutInCell="1" allowOverlap="1" wp14:anchorId="71443F5A" wp14:editId="108A0809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098" name="Oval 10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8E7255" id="Oval 1098" o:spid="_x0000_s1026" style="position:absolute;left:0;text-align:left;margin-left:253.8pt;margin-top:59.1pt;width:16pt;height:16pt;rotation:-90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59Q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18784" behindDoc="0" locked="0" layoutInCell="1" allowOverlap="1" wp14:anchorId="0D594BD0" wp14:editId="35BE3232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100" name="Oval 1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3BEC4C" id="Oval 1100" o:spid="_x0000_s1026" style="position:absolute;left:0;text-align:left;margin-left:174pt;margin-top:9.05pt;width:16pt;height:16pt;rotation:-90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c+f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17760" behindDoc="0" locked="0" layoutInCell="1" allowOverlap="1" wp14:anchorId="5C987484" wp14:editId="5FBAC950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101" name="Oval 1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BCB0AE" id="Oval 1101" o:spid="_x0000_s1026" style="position:absolute;left:0;text-align:left;margin-left:243pt;margin-top:9.05pt;width:16pt;height:16pt;rotation:-90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WaU3w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16736" behindDoc="0" locked="0" layoutInCell="1" allowOverlap="1" wp14:anchorId="1BC9E858" wp14:editId="2BE32920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102" name="Oval 1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C36DFC" id="Oval 1102" o:spid="_x0000_s1026" style="position:absolute;left:0;text-align:left;margin-left:343pt;margin-top:59.4pt;width:16pt;height:16pt;rotation:-90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Z2I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15712" behindDoc="0" locked="0" layoutInCell="1" allowOverlap="1" wp14:anchorId="44AD6A18" wp14:editId="4BCC00C5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103" name="Oval 1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5A5A15" id="Oval 1103" o:spid="_x0000_s1026" style="position:absolute;left:0;text-align:left;margin-left:343pt;margin-top:59.65pt;width:16pt;height:16pt;rotation:-90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TSD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eCYEs06sHS3YoqkC+Cztr6C2oO9d/3JQ4zFbqTriDMAtTwBGfhLGKAqskkQb/cQi00gHJfDwTE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14688" behindDoc="0" locked="0" layoutInCell="1" allowOverlap="1" wp14:anchorId="6C466E8A" wp14:editId="650B9054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104" name="Oval 1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CFA0F48" id="Oval 1104" o:spid="_x0000_s1026" style="position:absolute;left:0;text-align:left;margin-left:243pt;margin-top:9.2pt;width:16pt;height:16pt;rotation:-90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Wqx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13664" behindDoc="0" locked="0" layoutInCell="1" allowOverlap="1" wp14:anchorId="07ACCB73" wp14:editId="0B05A198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105" name="Oval 1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C18EDD4" id="Oval 1105" o:spid="_x0000_s1026" style="position:absolute;left:0;text-align:left;margin-left:174.35pt;margin-top:10.1pt;width:16pt;height:16pt;rotation:-90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cO6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12640" behindDoc="0" locked="0" layoutInCell="1" allowOverlap="1" wp14:anchorId="7214FB23" wp14:editId="29F37363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106" name="Oval 1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263A28" id="Oval 1106" o:spid="_x0000_s1026" style="position:absolute;left:0;text-align:left;margin-left:125pt;margin-top:19.65pt;width:16pt;height:16pt;rotation:-90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Tim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11616" behindDoc="0" locked="0" layoutInCell="1" allowOverlap="1" wp14:anchorId="7B9E7899" wp14:editId="09858B68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107" name="Oval 1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0A0803E" id="Oval 1107" o:spid="_x0000_s1026" style="position:absolute;left:0;text-align:left;margin-left:94.35pt;margin-top:69.35pt;width:16pt;height:16pt;rotation:-90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ZGt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eCEEs06sHS3YoqkC+Cztr6C2oO9d/3JQ4zFbqTriDMAtTwGGfhLGKAqskkQb/cQi00gHJfDwXt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341D824" wp14:editId="6337137E">
                  <wp:extent cx="3648724" cy="1806854"/>
                  <wp:effectExtent l="0" t="0" r="0" b="0"/>
                  <wp:docPr id="1108" name="Picture 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C55" w:rsidRPr="00A131F2" w14:paraId="2CA206A8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126AF768" w14:textId="4A31FC2C" w:rsidR="00195C55" w:rsidRPr="00A131F2" w:rsidRDefault="00195C55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41312" behindDoc="0" locked="0" layoutInCell="1" allowOverlap="1" wp14:anchorId="077A8517" wp14:editId="3521C572">
                      <wp:simplePos x="0" y="0"/>
                      <wp:positionH relativeFrom="column">
                        <wp:posOffset>2606843</wp:posOffset>
                      </wp:positionH>
                      <wp:positionV relativeFrom="paragraph">
                        <wp:posOffset>762659</wp:posOffset>
                      </wp:positionV>
                      <wp:extent cx="203200" cy="203200"/>
                      <wp:effectExtent l="0" t="0" r="25400" b="25400"/>
                      <wp:wrapNone/>
                      <wp:docPr id="1124" name="Oval 1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8F6E04" id="Oval 1124" o:spid="_x0000_s1026" style="position:absolute;left:0;text-align:left;margin-left:205.25pt;margin-top:60.05pt;width:16pt;height:16pt;rotation:-90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sVW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D0eUGNaBpZsV0yRfAJ+1CxOo3blb358CxFTsRvqOeAtQ62OQgb+MAaoimwzxdg+x2ETCcTkcvIUm&#10;JRxPvQynVfGVfDof4gdhO5KEKRVaKxcSCGzCVtchFu2dVroOVqvmSmmdD37xeKE9QQEIcJr+i612&#10;LSu341FdnyTiETUU9SIf+tGGrKf0dDwcI1e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9264" behindDoc="0" locked="0" layoutInCell="1" allowOverlap="1" wp14:anchorId="5EE62582" wp14:editId="3E39DB32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110" name="Oval 1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E27AB1" id="Oval 1110" o:spid="_x0000_s1026" style="position:absolute;left:0;text-align:left;margin-left:263.1pt;margin-top:118pt;width:16pt;height:16pt;rotation:-90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aAB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5168" behindDoc="0" locked="0" layoutInCell="1" allowOverlap="1" wp14:anchorId="4C9AE761" wp14:editId="6DAB4263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111" name="Oval 1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7F88C1" id="Oval 1111" o:spid="_x0000_s1026" style="position:absolute;left:0;text-align:left;margin-left:203.7pt;margin-top:60.45pt;width:16pt;height:16pt;rotation:-90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8240" behindDoc="0" locked="0" layoutInCell="1" allowOverlap="1" wp14:anchorId="5E1EBB1C" wp14:editId="5BFD17C8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112" name="Oval 1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896B38" id="Oval 1112" o:spid="_x0000_s1026" style="position:absolute;left:0;text-align:left;margin-left:263.1pt;margin-top:117.75pt;width:16pt;height:16pt;rotation:-90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fIW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7216" behindDoc="0" locked="0" layoutInCell="1" allowOverlap="1" wp14:anchorId="1786421A" wp14:editId="14A2AF3F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113" name="Oval 1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9F18F7" id="Oval 1113" o:spid="_x0000_s1026" style="position:absolute;left:0;text-align:left;margin-left:254.9pt;margin-top:60pt;width:16pt;height:16pt;rotation:-90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Vsd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6192" behindDoc="0" locked="0" layoutInCell="1" allowOverlap="1" wp14:anchorId="4029C885" wp14:editId="1DFE7ED8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114" name="Oval 1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4A34ED" id="Oval 1114" o:spid="_x0000_s1026" style="position:absolute;left:0;text-align:left;margin-left:253.8pt;margin-top:59.1pt;width:16pt;height:16pt;rotation:-90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QUv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4144" behindDoc="0" locked="0" layoutInCell="1" allowOverlap="1" wp14:anchorId="4754E6DB" wp14:editId="1F2936DA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115" name="Oval 1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812D22" id="Oval 1115" o:spid="_x0000_s1026" style="position:absolute;left:0;text-align:left;margin-left:174pt;margin-top:9.05pt;width:16pt;height:16pt;rotation:-90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awk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d1&#10;PabEMA2WblZMkXwBfNYuTKB25259fwoQU7Eb6TXxFqDWxyADfxkDVEU2GeLtHmKxiYTjcjh4C01K&#10;OJ56GU6r4iv5dD7ED8JqkoQpFUp1LiQQ2IStrkMs2jutdB2s6pqrTql88IvHC+UJCkCA0/RfbJVr&#10;Wbkdj+r6JBGPqKGoF/nQjzJkPaWn4yEw4Q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3120" behindDoc="0" locked="0" layoutInCell="1" allowOverlap="1" wp14:anchorId="0B2A1421" wp14:editId="6852DBAD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116" name="Oval 1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437A24" id="Oval 1116" o:spid="_x0000_s1026" style="position:absolute;left:0;text-align:left;margin-left:243pt;margin-top:9.05pt;width:16pt;height:16pt;rotation:-90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Vc4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18eUGNaBpZsV0yRfAJ+1CxOo3blb358CxFTsRvqOeAtQ62OQgb+MAaoimwzxdg+x2ETCcTkcvIUm&#10;JRxPvQynVfGVfDof4gdhO5KEKRVaKxcSCGzCVtchFu2dVroOVqvmSmmdD37xeKE9QQEIcJr+i612&#10;LSu341FdnyTiETUU9SIf+tGGrKf0dDwcI1e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2096" behindDoc="0" locked="0" layoutInCell="1" allowOverlap="1" wp14:anchorId="4DC263B3" wp14:editId="35779A6D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117" name="Oval 1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F3FF9B3" id="Oval 1117" o:spid="_x0000_s1026" style="position:absolute;left:0;text-align:left;margin-left:343pt;margin-top:59.4pt;width:16pt;height:16pt;rotation:-90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f4z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ZXlCiWYdWLpbMUXSBfBZW19B7cHeu/7kIcZiN9J1xBmAWh6DDPwlDFAV2SSIt3uIxSYQjsvh4D0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1072" behindDoc="0" locked="0" layoutInCell="1" allowOverlap="1" wp14:anchorId="486C1D9D" wp14:editId="76B8FDF4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118" name="Oval 1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8D5F8F" id="Oval 1118" o:spid="_x0000_s1026" style="position:absolute;left:0;text-align:left;margin-left:343pt;margin-top:59.65pt;width:16pt;height:16pt;rotation:-90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30048" behindDoc="0" locked="0" layoutInCell="1" allowOverlap="1" wp14:anchorId="31F36564" wp14:editId="61856898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119" name="Oval 1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456BFA" id="Oval 1119" o:spid="_x0000_s1026" style="position:absolute;left:0;text-align:left;margin-left:243pt;margin-top:9.2pt;width:16pt;height:16pt;rotation:-90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UNX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29024" behindDoc="0" locked="0" layoutInCell="1" allowOverlap="1" wp14:anchorId="560A830F" wp14:editId="6C52A93E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120" name="Oval 1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6283FF" id="Oval 1120" o:spid="_x0000_s1026" style="position:absolute;left:0;text-align:left;margin-left:174.35pt;margin-top:10.1pt;width:16pt;height:16pt;rotation:-90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mB4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28000" behindDoc="0" locked="0" layoutInCell="1" allowOverlap="1" wp14:anchorId="3A33A4B6" wp14:editId="6A42B740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121" name="Oval 1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23E2E3" id="Oval 1121" o:spid="_x0000_s1026" style="position:absolute;left:0;text-align:left;margin-left:125pt;margin-top:19.65pt;width:16pt;height:16pt;rotation:-90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slz3w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26976" behindDoc="0" locked="0" layoutInCell="1" allowOverlap="1" wp14:anchorId="1C7D09FD" wp14:editId="03F4EC6E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122" name="Oval 1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5F9169" id="Oval 1122" o:spid="_x0000_s1026" style="position:absolute;left:0;text-align:left;margin-left:94.35pt;margin-top:69.35pt;width:16pt;height:16pt;rotation:-90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jJv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61EF04E" wp14:editId="0201016E">
                  <wp:extent cx="3648724" cy="1806854"/>
                  <wp:effectExtent l="0" t="0" r="0" b="0"/>
                  <wp:docPr id="1123" name="Picture 1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C55" w:rsidRPr="00A131F2" w14:paraId="08492756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F14B3F8" w14:textId="24FC1B40" w:rsidR="00195C55" w:rsidRPr="00A131F2" w:rsidRDefault="00195C55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58720" behindDoc="0" locked="0" layoutInCell="1" allowOverlap="1" wp14:anchorId="6B062B9A" wp14:editId="08DFB37C">
                      <wp:simplePos x="0" y="0"/>
                      <wp:positionH relativeFrom="column">
                        <wp:posOffset>1727168</wp:posOffset>
                      </wp:positionH>
                      <wp:positionV relativeFrom="paragraph">
                        <wp:posOffset>883558</wp:posOffset>
                      </wp:positionV>
                      <wp:extent cx="203200" cy="203200"/>
                      <wp:effectExtent l="0" t="0" r="25400" b="25400"/>
                      <wp:wrapNone/>
                      <wp:docPr id="1140" name="Oval 1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73C43F7" id="Oval 1140" o:spid="_x0000_s1026" style="position:absolute;left:0;text-align:left;margin-left:136pt;margin-top:69.55pt;width:16pt;height:16pt;rotation:-90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OCL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56672" behindDoc="0" locked="0" layoutInCell="1" allowOverlap="1" wp14:anchorId="7976B3A1" wp14:editId="59D619D4">
                      <wp:simplePos x="0" y="0"/>
                      <wp:positionH relativeFrom="column">
                        <wp:posOffset>2606843</wp:posOffset>
                      </wp:positionH>
                      <wp:positionV relativeFrom="paragraph">
                        <wp:posOffset>762659</wp:posOffset>
                      </wp:positionV>
                      <wp:extent cx="203200" cy="203200"/>
                      <wp:effectExtent l="0" t="0" r="25400" b="25400"/>
                      <wp:wrapNone/>
                      <wp:docPr id="1125" name="Oval 1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303169A" id="Oval 1125" o:spid="_x0000_s1026" style="position:absolute;left:0;text-align:left;margin-left:205.25pt;margin-top:60.05pt;width:16pt;height:16pt;rotation:-90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mxd3Q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55648" behindDoc="0" locked="0" layoutInCell="1" allowOverlap="1" wp14:anchorId="05A9BB0D" wp14:editId="5B799DD0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126" name="Oval 1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1FFAE0" id="Oval 1126" o:spid="_x0000_s1026" style="position:absolute;left:0;text-align:left;margin-left:263.1pt;margin-top:118pt;width:16pt;height:16pt;rotation:-90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pdB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51552" behindDoc="0" locked="0" layoutInCell="1" allowOverlap="1" wp14:anchorId="63A82853" wp14:editId="451FEA58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127" name="Oval 1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0E0F09B" id="Oval 1127" o:spid="_x0000_s1026" style="position:absolute;left:0;text-align:left;margin-left:203.7pt;margin-top:60.45pt;width:16pt;height:16pt;rotation:-90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5K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fCEEs06sHS3YoqkC+Cztr6C2oO9d/3JQ4zFbqTriDMAtTwGGfhLGKAqskkQb/cQi00gHJfDwXt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54624" behindDoc="0" locked="0" layoutInCell="1" allowOverlap="1" wp14:anchorId="746E04E9" wp14:editId="3BBF61C5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128" name="Oval 1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279316" id="Oval 1128" o:spid="_x0000_s1026" style="position:absolute;left:0;text-align:left;margin-left:263.1pt;margin-top:117.75pt;width:16pt;height:16pt;rotation:-90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iol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53600" behindDoc="0" locked="0" layoutInCell="1" allowOverlap="1" wp14:anchorId="3816979C" wp14:editId="55C31BBB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129" name="Oval 1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1D239A9" id="Oval 1129" o:spid="_x0000_s1026" style="position:absolute;left:0;text-align:left;margin-left:254.9pt;margin-top:60pt;width:16pt;height:16pt;rotation:-90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oMu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XBCiWYdWLpdM0XSBfDZWD+F2r29c/3JQ4zFbqXriDMAtTwFGfhLGKAqsk0Q7w4Qi20gHJfDwVto&#10;UsLx1MtwWmRf0ad1PnwQpiNRqKhQqrU+gsCmbH3jQ9bea8Vrb1RbX7dKpYNbLi6VIygAASbxP9sq&#10;27B8Ox6V5VkkHlF9Vs/ysR+lyaaik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52576" behindDoc="0" locked="0" layoutInCell="1" allowOverlap="1" wp14:anchorId="390BA987" wp14:editId="0F737CA8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130" name="Oval 1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D2428B" id="Oval 1130" o:spid="_x0000_s1026" style="position:absolute;left:0;text-align:left;margin-left:253.8pt;margin-top:59.1pt;width:16pt;height:16pt;rotation:-90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g/m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50528" behindDoc="0" locked="0" layoutInCell="1" allowOverlap="1" wp14:anchorId="5C81FFFD" wp14:editId="02466747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131" name="Oval 1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543649" id="Oval 1131" o:spid="_x0000_s1026" style="position:absolute;left:0;text-align:left;margin-left:174pt;margin-top:9.05pt;width:16pt;height:16pt;rotation:-90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qbt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49504" behindDoc="0" locked="0" layoutInCell="1" allowOverlap="1" wp14:anchorId="61F4C484" wp14:editId="0623DEDD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132" name="Oval 1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E00163" id="Oval 1132" o:spid="_x0000_s1026" style="position:absolute;left:0;text-align:left;margin-left:243pt;margin-top:9.05pt;width:16pt;height:16pt;rotation:-90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l3x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fGQEs06sHS3YoqkC+Cztr6C2oO9d/3JQ4zFbqTriDMAtTwBGfhLGKAqskkQb/cQi00gHJfDwTE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48480" behindDoc="0" locked="0" layoutInCell="1" allowOverlap="1" wp14:anchorId="292985C6" wp14:editId="38FDCD54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133" name="Oval 1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EF13704" id="Oval 1133" o:spid="_x0000_s1026" style="position:absolute;left:0;text-align:left;margin-left:343pt;margin-top:59.4pt;width:16pt;height:16pt;rotation:-90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vT6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fEx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47456" behindDoc="0" locked="0" layoutInCell="1" allowOverlap="1" wp14:anchorId="7BBAE588" wp14:editId="4C048053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134" name="Oval 1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2FAFDE" id="Oval 1134" o:spid="_x0000_s1026" style="position:absolute;left:0;text-align:left;margin-left:343pt;margin-top:59.65pt;width:16pt;height:16pt;rotation:-90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qrI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fGIEs06sHS3YoqkC+Cztr6C2oO9d/3JQ4zFbqTriDMAtTwBGfhLGKAqskkQb/cQi00gHJfDwTE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46432" behindDoc="0" locked="0" layoutInCell="1" allowOverlap="1" wp14:anchorId="63BBDBF9" wp14:editId="38F2C7E8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135" name="Oval 1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E92F1F" id="Oval 1135" o:spid="_x0000_s1026" style="position:absolute;left:0;text-align:left;margin-left:243pt;margin-top:9.2pt;width:16pt;height:16pt;rotation:-90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gPD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45408" behindDoc="0" locked="0" layoutInCell="1" allowOverlap="1" wp14:anchorId="54EBF110" wp14:editId="7A8BCE39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136" name="Oval 1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FF8F6F" id="Oval 1136" o:spid="_x0000_s1026" style="position:absolute;left:0;text-align:left;margin-left:174.35pt;margin-top:10.1pt;width:16pt;height:16pt;rotation:-90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vjf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fEJ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44384" behindDoc="0" locked="0" layoutInCell="1" allowOverlap="1" wp14:anchorId="6073519F" wp14:editId="430F36C6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137" name="Oval 1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2A9C6F" id="Oval 1137" o:spid="_x0000_s1026" style="position:absolute;left:0;text-align:left;margin-left:125pt;margin-top:19.65pt;width:16pt;height:16pt;rotation:-90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lHU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fF7SjTrwNLdiimSLoDP2voKag/23vUnDzEWu5GuI84A1PIEZOAvYYCqyCZBvN1DLDaBcFwOB8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43360" behindDoc="0" locked="0" layoutInCell="1" allowOverlap="1" wp14:anchorId="39B526FE" wp14:editId="75A5A8AD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138" name="Oval 1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D91AA68" id="Oval 1138" o:spid="_x0000_s1026" style="position:absolute;left:0;text-align:left;margin-left:94.35pt;margin-top:69.35pt;width:16pt;height:16pt;rotation:-90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kW7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F44DCD8" wp14:editId="3BA9BD5A">
                  <wp:extent cx="3648724" cy="1806854"/>
                  <wp:effectExtent l="0" t="0" r="0" b="0"/>
                  <wp:docPr id="1139" name="Picture 1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C55" w:rsidRPr="00A131F2" w14:paraId="3DBE7A8B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4D292007" w14:textId="08614F5C" w:rsidR="00195C55" w:rsidRPr="00A131F2" w:rsidRDefault="00195C55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77152" behindDoc="0" locked="0" layoutInCell="1" allowOverlap="1" wp14:anchorId="2EF8F19A" wp14:editId="54EA5285">
                      <wp:simplePos x="0" y="0"/>
                      <wp:positionH relativeFrom="column">
                        <wp:posOffset>1715593</wp:posOffset>
                      </wp:positionH>
                      <wp:positionV relativeFrom="paragraph">
                        <wp:posOffset>876501</wp:posOffset>
                      </wp:positionV>
                      <wp:extent cx="203200" cy="203200"/>
                      <wp:effectExtent l="0" t="0" r="25400" b="25400"/>
                      <wp:wrapNone/>
                      <wp:docPr id="1157" name="Oval 1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8AF46B" id="Oval 1157" o:spid="_x0000_s1026" style="position:absolute;left:0;text-align:left;margin-left:135.1pt;margin-top:69pt;width:16pt;height:16pt;rotation:-90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NEn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fiEEs06sHS3YoqkC+Cztr6C2oO9d/3JQ4zFbqTriDMAtTwGGfhLGKAqskkQb/cQi00gHJfDwXt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75104" behindDoc="0" locked="0" layoutInCell="1" allowOverlap="1" wp14:anchorId="4F7003B5" wp14:editId="174B0F19">
                      <wp:simplePos x="0" y="0"/>
                      <wp:positionH relativeFrom="column">
                        <wp:posOffset>1727168</wp:posOffset>
                      </wp:positionH>
                      <wp:positionV relativeFrom="paragraph">
                        <wp:posOffset>883558</wp:posOffset>
                      </wp:positionV>
                      <wp:extent cx="203200" cy="203200"/>
                      <wp:effectExtent l="0" t="0" r="25400" b="25400"/>
                      <wp:wrapNone/>
                      <wp:docPr id="1141" name="Oval 1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8EE07D" id="Oval 1141" o:spid="_x0000_s1026" style="position:absolute;left:0;text-align:left;margin-left:136pt;margin-top:69.55pt;width:16pt;height:16pt;rotation:-90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EmA4A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74080" behindDoc="0" locked="0" layoutInCell="1" allowOverlap="1" wp14:anchorId="358EEB7A" wp14:editId="46EC8667">
                      <wp:simplePos x="0" y="0"/>
                      <wp:positionH relativeFrom="column">
                        <wp:posOffset>2606843</wp:posOffset>
                      </wp:positionH>
                      <wp:positionV relativeFrom="paragraph">
                        <wp:posOffset>762659</wp:posOffset>
                      </wp:positionV>
                      <wp:extent cx="203200" cy="203200"/>
                      <wp:effectExtent l="0" t="0" r="25400" b="25400"/>
                      <wp:wrapNone/>
                      <wp:docPr id="1142" name="Oval 1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E19E62" id="Oval 1142" o:spid="_x0000_s1026" style="position:absolute;left:0;text-align:left;margin-left:205.25pt;margin-top:60.05pt;width:16pt;height:16pt;rotation:-90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LKc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4aUGNaBpZsV0yRfAJ+1CxOo3blb358CxFTsRvqOeAtQ62OQgb+MAaoimwzxdg+x2ETCcTkcvIUm&#10;JRxPvQynVfGVfDof4gdhO5KEKRVaKxcSCGzCVtchFu2dVroOVqvmSmmdD37xeKE9QQEIcJr+i612&#10;LSu341FdnyTiETUU9SIf+tGGrKf0dDwcI1e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73056" behindDoc="0" locked="0" layoutInCell="1" allowOverlap="1" wp14:anchorId="7AED0A83" wp14:editId="72B92F69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143" name="Oval 1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36DA913" id="Oval 1143" o:spid="_x0000_s1026" style="position:absolute;left:0;text-align:left;margin-left:263.1pt;margin-top:118pt;width:16pt;height:16pt;rotation:-90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BuX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eiYEs06sHS3YoqkC+Cztr6C2oO9d/3JQ4zFbqTriDMAtTwBGfhLGKAqskkQb/cQi00gHJfDwTE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8960" behindDoc="0" locked="0" layoutInCell="1" allowOverlap="1" wp14:anchorId="455CB7AB" wp14:editId="10FF03F3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144" name="Oval 1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D7FDD3" id="Oval 1144" o:spid="_x0000_s1026" style="position:absolute;left:0;text-align:left;margin-left:203.7pt;margin-top:60.45pt;width:16pt;height:16pt;rotation:-90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EWl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72032" behindDoc="0" locked="0" layoutInCell="1" allowOverlap="1" wp14:anchorId="2247392D" wp14:editId="21693A28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145" name="Oval 1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D752FB" id="Oval 1145" o:spid="_x0000_s1026" style="position:absolute;left:0;text-align:left;margin-left:263.1pt;margin-top:117.75pt;width:16pt;height:16pt;rotation:-90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Oyu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71008" behindDoc="0" locked="0" layoutInCell="1" allowOverlap="1" wp14:anchorId="5CE8DCF5" wp14:editId="6C718755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146" name="Oval 1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4493C0" id="Oval 1146" o:spid="_x0000_s1026" style="position:absolute;left:0;text-align:left;margin-left:254.9pt;margin-top:60pt;width:16pt;height:16pt;rotation:-90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Bey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6Jg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9984" behindDoc="0" locked="0" layoutInCell="1" allowOverlap="1" wp14:anchorId="5A61AA09" wp14:editId="6FC4F34F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147" name="Oval 1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B951BF" id="Oval 1147" o:spid="_x0000_s1026" style="position:absolute;left:0;text-align:left;margin-left:253.8pt;margin-top:59.1pt;width:16pt;height:16pt;rotation:-90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L65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eiEEs06sHS3YoqkC+Cztr6C2oO9d/3JQ4zFbqTriDMAtTwGGfhLGKAqskkQb/cQi00gHJfDwXt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7936" behindDoc="0" locked="0" layoutInCell="1" allowOverlap="1" wp14:anchorId="71B707F2" wp14:editId="15B8BEA3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148" name="Oval 1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39E2D4" id="Oval 1148" o:spid="_x0000_s1026" style="position:absolute;left:0;text-align:left;margin-left:174pt;margin-top:9.05pt;width:16pt;height:16pt;rotation:-90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rW3g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6912" behindDoc="0" locked="0" layoutInCell="1" allowOverlap="1" wp14:anchorId="6B762018" wp14:editId="2DBA315B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149" name="Oval 1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514886" id="Oval 1149" o:spid="_x0000_s1026" style="position:absolute;left:0;text-align:left;margin-left:243pt;margin-top:9.05pt;width:16pt;height:16pt;rotation:-90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APd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WhCiWYdWLpdM0XSBfDZWD+F2r29c/3JQ4zFbqXriDMAtTwFGfhLGKAqsk0Q7w4Qi20gHJfDwVto&#10;UsLx1MtwWmRf0ad1PnwQpiNRqKhQqrU+gsCmbH3jQ9bea8Vrb1RbX7dKpYNbLi6VIygAASbxP9sq&#10;27B8Ox6V5VkkHlF9Vs/ysR+lyaaik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5888" behindDoc="0" locked="0" layoutInCell="1" allowOverlap="1" wp14:anchorId="5B04349E" wp14:editId="4B6372F4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150" name="Oval 1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EAFAB69" id="Oval 1150" o:spid="_x0000_s1026" style="position:absolute;left:0;text-align:left;margin-left:343pt;margin-top:59.4pt;width:16pt;height:16pt;rotation:-90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I8V3g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4864" behindDoc="0" locked="0" layoutInCell="1" allowOverlap="1" wp14:anchorId="413DE783" wp14:editId="7EE76381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151" name="Oval 1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6D900A" id="Oval 1151" o:spid="_x0000_s1026" style="position:absolute;left:0;text-align:left;margin-left:343pt;margin-top:59.65pt;width:16pt;height:16pt;rotation:-90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CYe4A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3840" behindDoc="0" locked="0" layoutInCell="1" allowOverlap="1" wp14:anchorId="0DE140AE" wp14:editId="157B0D95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152" name="Oval 1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736B34B" id="Oval 1152" o:spid="_x0000_s1026" style="position:absolute;left:0;text-align:left;margin-left:243pt;margin-top:9.2pt;width:16pt;height:16pt;rotation:-90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N0C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4eUGNaBpZsV0yRfAJ+1CxOo3blb358CxFTsRvqOeAtQ62OQgb+MAaoimwzxdg+x2ETCcTkcvIUm&#10;JRxPvQynVfGVfDof4gdhO5KEKRVaKxcSCGzCVtchFu2dVroOVqvmSmmdD37xeKE9QQEIcJr+i612&#10;LSu341FdnyTiETUU9SIf+tGGrKf0dDwcI1e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2816" behindDoc="0" locked="0" layoutInCell="1" allowOverlap="1" wp14:anchorId="2CC4D3B6" wp14:editId="15FACB01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153" name="Oval 1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4E9416" id="Oval 1153" o:spid="_x0000_s1026" style="position:absolute;left:0;text-align:left;margin-left:174.35pt;margin-top:10.1pt;width:16pt;height:16pt;rotation:-90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HQJ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fiYEs06sHS3YoqkC+Cztr6C2oO9d/3JQ4zFbqTriDMAtTwBGfhLGKAqskkQb/cQi00gHJfDwTE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1792" behindDoc="0" locked="0" layoutInCell="1" allowOverlap="1" wp14:anchorId="514AAFB1" wp14:editId="3942FA55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154" name="Oval 1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3773B8" id="Oval 1154" o:spid="_x0000_s1026" style="position:absolute;left:0;text-align:left;margin-left:125pt;margin-top:19.65pt;width:16pt;height:16pt;rotation:-90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Co7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0eUGNaBpZsV0yRfAJ+1CxOo3blb358CxFTsRvqOeAtQ62OQgb+MAaoimwzxdg+x2ETCcTkcvIUm&#10;JRxPvQynVfGVfDof4gdhO5KEKRVaKxcSCGzCVtchFu2dVroOVqvmSmmdD37xeKE9QQEIcJr+i612&#10;LSu341FdnyTiETUU9SIf+tGGrKf0dDwcI1e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60768" behindDoc="0" locked="0" layoutInCell="1" allowOverlap="1" wp14:anchorId="598A7155" wp14:editId="2F2ABDA5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155" name="Oval 1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0A7B48" id="Oval 1155" o:spid="_x0000_s1026" style="position:absolute;left:0;text-align:left;margin-left:94.35pt;margin-top:69.35pt;width:16pt;height:16pt;rotation:-90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IMw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15BA2EC6" wp14:editId="2F04DD75">
                  <wp:extent cx="3648724" cy="1806854"/>
                  <wp:effectExtent l="0" t="0" r="0" b="0"/>
                  <wp:docPr id="1156" name="Picture 1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C55" w:rsidRPr="00A131F2" w14:paraId="17828FF1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2BF2AA78" w14:textId="6DB38C79" w:rsidR="00195C55" w:rsidRPr="00A131F2" w:rsidRDefault="00195C55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996608" behindDoc="0" locked="0" layoutInCell="1" allowOverlap="1" wp14:anchorId="45109B98" wp14:editId="09447BDD">
                      <wp:simplePos x="0" y="0"/>
                      <wp:positionH relativeFrom="column">
                        <wp:posOffset>1588272</wp:posOffset>
                      </wp:positionH>
                      <wp:positionV relativeFrom="paragraph">
                        <wp:posOffset>248856</wp:posOffset>
                      </wp:positionV>
                      <wp:extent cx="203200" cy="203200"/>
                      <wp:effectExtent l="0" t="0" r="25400" b="25400"/>
                      <wp:wrapNone/>
                      <wp:docPr id="1175" name="Oval 1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D990DBB" id="Oval 1175" o:spid="_x0000_s1026" style="position:absolute;left:0;text-align:left;margin-left:125.05pt;margin-top:19.6pt;width:16pt;height:16pt;rotation:-90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yzX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94560" behindDoc="0" locked="0" layoutInCell="1" allowOverlap="1" wp14:anchorId="06D8DBEF" wp14:editId="487A08F6">
                      <wp:simplePos x="0" y="0"/>
                      <wp:positionH relativeFrom="column">
                        <wp:posOffset>1715593</wp:posOffset>
                      </wp:positionH>
                      <wp:positionV relativeFrom="paragraph">
                        <wp:posOffset>876501</wp:posOffset>
                      </wp:positionV>
                      <wp:extent cx="203200" cy="203200"/>
                      <wp:effectExtent l="0" t="0" r="25400" b="25400"/>
                      <wp:wrapNone/>
                      <wp:docPr id="1158" name="Oval 1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38E54F" id="Oval 1158" o:spid="_x0000_s1026" style="position:absolute;left:0;text-align:left;margin-left:135.1pt;margin-top:69pt;width:16pt;height:16pt;rotation:-90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MVI3g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93536" behindDoc="0" locked="0" layoutInCell="1" allowOverlap="1" wp14:anchorId="0CB6947F" wp14:editId="536B786B">
                      <wp:simplePos x="0" y="0"/>
                      <wp:positionH relativeFrom="column">
                        <wp:posOffset>1727168</wp:posOffset>
                      </wp:positionH>
                      <wp:positionV relativeFrom="paragraph">
                        <wp:posOffset>883558</wp:posOffset>
                      </wp:positionV>
                      <wp:extent cx="203200" cy="203200"/>
                      <wp:effectExtent l="0" t="0" r="25400" b="25400"/>
                      <wp:wrapNone/>
                      <wp:docPr id="1159" name="Oval 1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C64E0F" id="Oval 1159" o:spid="_x0000_s1026" style="position:absolute;left:0;text-align:left;margin-left:136pt;margin-top:69.55pt;width:16pt;height:16pt;rotation:-90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GxD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XhCiWYdWLpdM0XSBfDZWD+F2r29c/3JQ4zFbqXriDMAtTwFGfhLGKAqsk0Q7w4Qi20gHJfDwVto&#10;UsLx1MtwWmRf0ad1PnwQpiNRqKhQqrU+gsCmbH3jQ9bea8Vrb1RbX7dKpYNbLi6VIygAASbxP9sq&#10;27B8Ox6V5VkkHlF9Vs/ysR+lyaaik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92512" behindDoc="0" locked="0" layoutInCell="1" allowOverlap="1" wp14:anchorId="5CF7881F" wp14:editId="1F2DF2A4">
                      <wp:simplePos x="0" y="0"/>
                      <wp:positionH relativeFrom="column">
                        <wp:posOffset>2606843</wp:posOffset>
                      </wp:positionH>
                      <wp:positionV relativeFrom="paragraph">
                        <wp:posOffset>762659</wp:posOffset>
                      </wp:positionV>
                      <wp:extent cx="203200" cy="203200"/>
                      <wp:effectExtent l="0" t="0" r="25400" b="25400"/>
                      <wp:wrapNone/>
                      <wp:docPr id="1160" name="Oval 1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EF2FB5" id="Oval 1160" o:spid="_x0000_s1026" style="position:absolute;left:0;text-align:left;margin-left:205.25pt;margin-top:60.05pt;width:16pt;height:16pt;rotation:-90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09s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91488" behindDoc="0" locked="0" layoutInCell="1" allowOverlap="1" wp14:anchorId="40C24E34" wp14:editId="793EE572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161" name="Oval 1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C7B2DF" id="Oval 1161" o:spid="_x0000_s1026" style="position:absolute;left:0;text-align:left;margin-left:263.1pt;margin-top:118pt;width:16pt;height:16pt;rotation:-90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+Zn4A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H9eUGNaBpZsV0yRfAJ+1CxOo3blb358CxFTsRvqOeAtQ62OQgb+MAaoimwzxdg+x2ETCcTkcvIUm&#10;JRxPvQynVfGVfDof4gdhO5KEKRVaKxcSCGzCVtchFu2dVroOVqvmSmmdD37xeKE9QQEIcJr+i612&#10;LSu341FdnyTiETUU9SIf+tGGrKf0dDwcI1e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7392" behindDoc="0" locked="0" layoutInCell="1" allowOverlap="1" wp14:anchorId="7CF54E55" wp14:editId="69CAFFE6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162" name="Oval 1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16FBC1" id="Oval 1162" o:spid="_x0000_s1026" style="position:absolute;left:0;text-align:left;margin-left:203.7pt;margin-top:60.45pt;width:16pt;height:16pt;rotation:-90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x17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90464" behindDoc="0" locked="0" layoutInCell="1" allowOverlap="1" wp14:anchorId="2BC7FF7C" wp14:editId="32A10539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163" name="Oval 1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CEB148" id="Oval 1163" o:spid="_x0000_s1026" style="position:absolute;left:0;text-align:left;margin-left:263.1pt;margin-top:117.75pt;width:16pt;height:16pt;rotation:-90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7Rw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ckx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9440" behindDoc="0" locked="0" layoutInCell="1" allowOverlap="1" wp14:anchorId="665238FE" wp14:editId="7B614794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164" name="Oval 1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E49082" id="Oval 1164" o:spid="_x0000_s1026" style="position:absolute;left:0;text-align:left;margin-left:254.9pt;margin-top:60pt;width:16pt;height:16pt;rotation:-90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+pC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1&#10;8Yg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8416" behindDoc="0" locked="0" layoutInCell="1" allowOverlap="1" wp14:anchorId="5E03FAC4" wp14:editId="59B810BC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165" name="Oval 1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798AC3" id="Oval 1165" o:spid="_x0000_s1026" style="position:absolute;left:0;text-align:left;margin-left:253.8pt;margin-top:59.1pt;width:16pt;height:16pt;rotation:-90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0NJ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6368" behindDoc="0" locked="0" layoutInCell="1" allowOverlap="1" wp14:anchorId="0566ECD8" wp14:editId="5898C733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166" name="Oval 1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E2B812" id="Oval 1166" o:spid="_x0000_s1026" style="position:absolute;left:0;text-align:left;margin-left:174pt;margin-top:9.05pt;width:16pt;height:16pt;rotation:-90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5344" behindDoc="0" locked="0" layoutInCell="1" allowOverlap="1" wp14:anchorId="781EDA39" wp14:editId="52A6AFB9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167" name="Oval 1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54F5A7" id="Oval 1167" o:spid="_x0000_s1026" style="position:absolute;left:0;text-align:left;margin-left:243pt;margin-top:9.05pt;width:16pt;height:16pt;rotation:-90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xFe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fEJ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4320" behindDoc="0" locked="0" layoutInCell="1" allowOverlap="1" wp14:anchorId="5FB01F27" wp14:editId="02A7F7EF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168" name="Oval 1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F0B110A" id="Oval 1168" o:spid="_x0000_s1026" style="position:absolute;left:0;text-align:left;margin-left:343pt;margin-top:59.4pt;width:16pt;height:16pt;rotation:-90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Ux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3296" behindDoc="0" locked="0" layoutInCell="1" allowOverlap="1" wp14:anchorId="00DF3A5C" wp14:editId="0ECE8730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169" name="Oval 1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88D2159" id="Oval 1169" o:spid="_x0000_s1026" style="position:absolute;left:0;text-align:left;margin-left:343pt;margin-top:59.65pt;width:16pt;height:16pt;rotation:-90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6w6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emE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2272" behindDoc="0" locked="0" layoutInCell="1" allowOverlap="1" wp14:anchorId="2424E38C" wp14:editId="363A3188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170" name="Oval 1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3F7754" id="Oval 1170" o:spid="_x0000_s1026" style="position:absolute;left:0;text-align:left;margin-left:243pt;margin-top:9.2pt;width:16pt;height:16pt;rotation:-90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yDy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1248" behindDoc="0" locked="0" layoutInCell="1" allowOverlap="1" wp14:anchorId="718AF8E2" wp14:editId="7B7AE511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171" name="Oval 1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F0EC9E" id="Oval 1171" o:spid="_x0000_s1026" style="position:absolute;left:0;text-align:left;margin-left:174.35pt;margin-top:10.1pt;width:16pt;height:16pt;rotation:-90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4n5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UlJiWYdWLpbMUXSBfBZW19B7cHeu/7kIcZiN9J1xBmAWh6DDPwlDFAV2SSIt3uIxSYQjsvh4D0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80224" behindDoc="0" locked="0" layoutInCell="1" allowOverlap="1" wp14:anchorId="34B2BDD4" wp14:editId="48294335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172" name="Oval 1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EBBB83" id="Oval 1172" o:spid="_x0000_s1026" style="position:absolute;left:0;text-align:left;margin-left:125pt;margin-top:19.65pt;width:16pt;height:16pt;rotation:-90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3Ll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cmQEs06sHS3YoqkC+Cztr6C2oO9d/3JQ4zFbqTriDMAtTwGGfhLGKAqskkQb/cQi00gHJfDwXt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79200" behindDoc="0" locked="0" layoutInCell="1" allowOverlap="1" wp14:anchorId="7204363F" wp14:editId="26A2019B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173" name="Oval 1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CF7EA4" id="Oval 1173" o:spid="_x0000_s1026" style="position:absolute;left:0;text-align:left;margin-left:94.35pt;margin-top:69.35pt;width:16pt;height:16pt;rotation:-90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9vu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5ftjSjTrwNLdiimSLoDP2voKag/23vUnDzEWu5GuI84A1PIEZOAvYYCqyCZBvN1DLDaBcFwOB8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30244E62" wp14:editId="02F8823F">
                  <wp:extent cx="3648724" cy="1806854"/>
                  <wp:effectExtent l="0" t="0" r="0" b="0"/>
                  <wp:docPr id="1174" name="Picture 1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C55" w:rsidRPr="00A131F2" w14:paraId="6AA2E689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39256510" w14:textId="5E26C9ED" w:rsidR="00195C55" w:rsidRPr="00A131F2" w:rsidRDefault="00195C55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17088" behindDoc="0" locked="0" layoutInCell="1" allowOverlap="1" wp14:anchorId="25AA0169" wp14:editId="1271B097">
                      <wp:simplePos x="0" y="0"/>
                      <wp:positionH relativeFrom="column">
                        <wp:posOffset>1466737</wp:posOffset>
                      </wp:positionH>
                      <wp:positionV relativeFrom="paragraph">
                        <wp:posOffset>1509227</wp:posOffset>
                      </wp:positionV>
                      <wp:extent cx="203200" cy="203200"/>
                      <wp:effectExtent l="0" t="0" r="25400" b="25400"/>
                      <wp:wrapNone/>
                      <wp:docPr id="1194" name="Oval 1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C96C83" id="Oval 1194" o:spid="_x0000_s1026" style="position:absolute;left:0;text-align:left;margin-left:115.5pt;margin-top:118.85pt;width:16pt;height:16pt;rotation:-90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1oH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WREiWYdWLpdM0XSBfDZWD+F2r29c/3JQ4zFbqXriDMAtTwFGfhLGKAqsk0Q7w4Qi20gHJfDwVto&#10;UsLx1MtwWmRf0ad1PnwQpiNRqKhQqrU+gsCmbH3jQ9bea8Vrb1RbX7dKpYNbLi6VIygAASbxP9sq&#10;27B8Ox6V5VkkHlF9Vs/ysR+lyaaik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15040" behindDoc="0" locked="0" layoutInCell="1" allowOverlap="1" wp14:anchorId="0672F9CD" wp14:editId="03E5F3C2">
                      <wp:simplePos x="0" y="0"/>
                      <wp:positionH relativeFrom="column">
                        <wp:posOffset>1588272</wp:posOffset>
                      </wp:positionH>
                      <wp:positionV relativeFrom="paragraph">
                        <wp:posOffset>248856</wp:posOffset>
                      </wp:positionV>
                      <wp:extent cx="203200" cy="203200"/>
                      <wp:effectExtent l="0" t="0" r="25400" b="25400"/>
                      <wp:wrapNone/>
                      <wp:docPr id="1176" name="Oval 1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E1B67D" id="Oval 1176" o:spid="_x0000_s1026" style="position:absolute;left:0;text-align:left;margin-left:125.05pt;margin-top:19.6pt;width:16pt;height:16pt;rotation:-90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9fL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ckx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14016" behindDoc="0" locked="0" layoutInCell="1" allowOverlap="1" wp14:anchorId="27C51B7D" wp14:editId="4FBC6539">
                      <wp:simplePos x="0" y="0"/>
                      <wp:positionH relativeFrom="column">
                        <wp:posOffset>1715593</wp:posOffset>
                      </wp:positionH>
                      <wp:positionV relativeFrom="paragraph">
                        <wp:posOffset>876501</wp:posOffset>
                      </wp:positionV>
                      <wp:extent cx="203200" cy="203200"/>
                      <wp:effectExtent l="0" t="0" r="25400" b="25400"/>
                      <wp:wrapNone/>
                      <wp:docPr id="1177" name="Oval 1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31BEB8D" id="Oval 1177" o:spid="_x0000_s1026" style="position:absolute;left:0;text-align:left;margin-left:135.1pt;margin-top:69pt;width:16pt;height:16pt;rotation:-90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37A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ckJ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12992" behindDoc="0" locked="0" layoutInCell="1" allowOverlap="1" wp14:anchorId="09841B3F" wp14:editId="2C15E3B4">
                      <wp:simplePos x="0" y="0"/>
                      <wp:positionH relativeFrom="column">
                        <wp:posOffset>1727168</wp:posOffset>
                      </wp:positionH>
                      <wp:positionV relativeFrom="paragraph">
                        <wp:posOffset>883558</wp:posOffset>
                      </wp:positionV>
                      <wp:extent cx="203200" cy="203200"/>
                      <wp:effectExtent l="0" t="0" r="25400" b="25400"/>
                      <wp:wrapNone/>
                      <wp:docPr id="1178" name="Oval 1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C3D79A" id="Oval 1178" o:spid="_x0000_s1026" style="position:absolute;left:0;text-align:left;margin-left:136pt;margin-top:69.55pt;width:16pt;height:16pt;rotation:-90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2qv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11968" behindDoc="0" locked="0" layoutInCell="1" allowOverlap="1" wp14:anchorId="5ECD437C" wp14:editId="03A2D6C0">
                      <wp:simplePos x="0" y="0"/>
                      <wp:positionH relativeFrom="column">
                        <wp:posOffset>2606843</wp:posOffset>
                      </wp:positionH>
                      <wp:positionV relativeFrom="paragraph">
                        <wp:posOffset>762659</wp:posOffset>
                      </wp:positionV>
                      <wp:extent cx="203200" cy="203200"/>
                      <wp:effectExtent l="0" t="0" r="25400" b="25400"/>
                      <wp:wrapNone/>
                      <wp:docPr id="1179" name="Oval 1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DA8E0D" id="Oval 1179" o:spid="_x0000_s1026" style="position:absolute;left:0;text-align:left;margin-left:205.25pt;margin-top:60.05pt;width:16pt;height:16pt;rotation:-90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10944" behindDoc="0" locked="0" layoutInCell="1" allowOverlap="1" wp14:anchorId="19152A0B" wp14:editId="5BFA9481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180" name="Oval 1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D1222C" id="Oval 1180" o:spid="_x0000_s1026" style="position:absolute;left:0;text-align:left;margin-left:263.1pt;margin-top:118pt;width:16pt;height:16pt;rotation:-90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6848" behindDoc="0" locked="0" layoutInCell="1" allowOverlap="1" wp14:anchorId="371FEEA8" wp14:editId="5F137C0B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181" name="Oval 1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4E2EC7" id="Oval 1181" o:spid="_x0000_s1026" style="position:absolute;left:0;text-align:left;margin-left:203.7pt;margin-top:60.45pt;width:16pt;height:16pt;rotation:-90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9920" behindDoc="0" locked="0" layoutInCell="1" allowOverlap="1" wp14:anchorId="098AAA1C" wp14:editId="27ACAE2B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182" name="Oval 1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075AD0" id="Oval 1182" o:spid="_x0000_s1026" style="position:absolute;left:0;text-align:left;margin-left:263.1pt;margin-top:117.75pt;width:16pt;height:16pt;rotation:-90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8896" behindDoc="0" locked="0" layoutInCell="1" allowOverlap="1" wp14:anchorId="26A271BA" wp14:editId="40F1B8B3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183" name="Oval 1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44E803" id="Oval 1183" o:spid="_x0000_s1026" style="position:absolute;left:0;text-align:left;margin-left:254.9pt;margin-top:60pt;width:16pt;height:16pt;rotation:-90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7872" behindDoc="0" locked="0" layoutInCell="1" allowOverlap="1" wp14:anchorId="1447737C" wp14:editId="14262854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184" name="Oval 1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1DB0A7" id="Oval 1184" o:spid="_x0000_s1026" style="position:absolute;left:0;text-align:left;margin-left:253.8pt;margin-top:59.1pt;width:16pt;height:16pt;rotation:-90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5824" behindDoc="0" locked="0" layoutInCell="1" allowOverlap="1" wp14:anchorId="16E5CE8C" wp14:editId="093194E6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185" name="Oval 1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697707" id="Oval 1185" o:spid="_x0000_s1026" style="position:absolute;left:0;text-align:left;margin-left:174pt;margin-top:9.05pt;width:16pt;height:16pt;rotation:-90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4800" behindDoc="0" locked="0" layoutInCell="1" allowOverlap="1" wp14:anchorId="4E29EC55" wp14:editId="395C5C3C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186" name="Oval 1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89C6D0A" id="Oval 1186" o:spid="_x0000_s1026" style="position:absolute;left:0;text-align:left;margin-left:243pt;margin-top:9.05pt;width:16pt;height:16pt;rotation:-90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3776" behindDoc="0" locked="0" layoutInCell="1" allowOverlap="1" wp14:anchorId="274B3E18" wp14:editId="0C99DF76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187" name="Oval 1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07CA4A" id="Oval 1187" o:spid="_x0000_s1026" style="position:absolute;left:0;text-align:left;margin-left:343pt;margin-top:59.4pt;width:16pt;height:16pt;rotation:-90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2752" behindDoc="0" locked="0" layoutInCell="1" allowOverlap="1" wp14:anchorId="061E62F3" wp14:editId="56C6B6C7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188" name="Oval 1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BD2BB1" id="Oval 1188" o:spid="_x0000_s1026" style="position:absolute;left:0;text-align:left;margin-left:343pt;margin-top:59.65pt;width:16pt;height:16pt;rotation:-90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1728" behindDoc="0" locked="0" layoutInCell="1" allowOverlap="1" wp14:anchorId="205EDA78" wp14:editId="71EFEFD4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189" name="Oval 1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467141" id="Oval 1189" o:spid="_x0000_s1026" style="position:absolute;left:0;text-align:left;margin-left:243pt;margin-top:9.2pt;width:16pt;height:16pt;rotation:-90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00704" behindDoc="0" locked="0" layoutInCell="1" allowOverlap="1" wp14:anchorId="1CD087BC" wp14:editId="06F40A8C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190" name="Oval 1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219EE5" id="Oval 1190" o:spid="_x0000_s1026" style="position:absolute;left:0;text-align:left;margin-left:174.35pt;margin-top:10.1pt;width:16pt;height:16pt;rotation:-90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/8p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99680" behindDoc="0" locked="0" layoutInCell="1" allowOverlap="1" wp14:anchorId="5B4548C4" wp14:editId="0C0571FB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191" name="Oval 1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4064A4F" id="Oval 1191" o:spid="_x0000_s1026" style="position:absolute;left:0;text-align:left;margin-left:125pt;margin-top:19.65pt;width:16pt;height:16pt;rotation:-90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1Yi4A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998656" behindDoc="0" locked="0" layoutInCell="1" allowOverlap="1" wp14:anchorId="47F25771" wp14:editId="371158CD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192" name="Oval 1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521134" id="Oval 1192" o:spid="_x0000_s1026" style="position:absolute;left:0;text-align:left;margin-left:94.35pt;margin-top:69.35pt;width:16pt;height:16pt;rotation:-90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60+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WRIiWYdWLpdM0XSBfDZWD+F2r29c/3JQ4zFbqXriDMAtTwFGfhLGKAqsk0Q7w4Qi20gHJfDwVto&#10;UsLx1MtwWmRf0ad1PnwQpiNRqKhQqrU+gsCmbH3jQ9bea8Vrb1RbX7dKpYNbLi6VIygAASbxP9sq&#10;27B8Ox6V5VkkHlF9Vs/ysR+lyaaik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F8886A4" wp14:editId="59A82267">
                  <wp:extent cx="3648724" cy="1806854"/>
                  <wp:effectExtent l="0" t="0" r="0" b="0"/>
                  <wp:docPr id="1193" name="Picture 1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C55" w:rsidRPr="00A131F2" w14:paraId="57D715A0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5632042D" w14:textId="761DE0A2" w:rsidR="00195C55" w:rsidRPr="00A131F2" w:rsidRDefault="00195C55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38592" behindDoc="0" locked="0" layoutInCell="1" allowOverlap="1" wp14:anchorId="733F9A50" wp14:editId="3C434CC1">
                      <wp:simplePos x="0" y="0"/>
                      <wp:positionH relativeFrom="column">
                        <wp:posOffset>2467948</wp:posOffset>
                      </wp:positionH>
                      <wp:positionV relativeFrom="paragraph">
                        <wp:posOffset>1514378</wp:posOffset>
                      </wp:positionV>
                      <wp:extent cx="203200" cy="203200"/>
                      <wp:effectExtent l="0" t="0" r="25400" b="25400"/>
                      <wp:wrapNone/>
                      <wp:docPr id="1214" name="Oval 1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3E6A12" id="Oval 1214" o:spid="_x0000_s1026" style="position:absolute;left:0;text-align:left;margin-left:194.35pt;margin-top:119.25pt;width:16pt;height:16pt;rotation:-90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HpD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rEeUGNaBpZsV0yRfAJ+1CxOo3blb358CxFTsRvqOeAtQ62OQgb+MAaoimwzxdg+x2ETCcTkcvIUm&#10;JRxPvQynVfGVfDof4gdhO5KEKRVaKxcSCGzCVtchFu2dVroOVqvmSmmdD37xeKE9QQEIcJr+i612&#10;LSu341FdnyTiETUU9SIf+tGGrKf0dDwcI1e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36544" behindDoc="0" locked="0" layoutInCell="1" allowOverlap="1" wp14:anchorId="71658ED0" wp14:editId="6024ACC9">
                      <wp:simplePos x="0" y="0"/>
                      <wp:positionH relativeFrom="column">
                        <wp:posOffset>1466737</wp:posOffset>
                      </wp:positionH>
                      <wp:positionV relativeFrom="paragraph">
                        <wp:posOffset>1509227</wp:posOffset>
                      </wp:positionV>
                      <wp:extent cx="203200" cy="203200"/>
                      <wp:effectExtent l="0" t="0" r="25400" b="25400"/>
                      <wp:wrapNone/>
                      <wp:docPr id="1195" name="Oval 1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C295C7B" id="Oval 1195" o:spid="_x0000_s1026" style="position:absolute;left:0;text-align:left;margin-left:115.5pt;margin-top:118.85pt;width:16pt;height:16pt;rotation:-90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/MM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35520" behindDoc="0" locked="0" layoutInCell="1" allowOverlap="1" wp14:anchorId="7A057228" wp14:editId="3DF97240">
                      <wp:simplePos x="0" y="0"/>
                      <wp:positionH relativeFrom="column">
                        <wp:posOffset>1588272</wp:posOffset>
                      </wp:positionH>
                      <wp:positionV relativeFrom="paragraph">
                        <wp:posOffset>248856</wp:posOffset>
                      </wp:positionV>
                      <wp:extent cx="203200" cy="203200"/>
                      <wp:effectExtent l="0" t="0" r="25400" b="25400"/>
                      <wp:wrapNone/>
                      <wp:docPr id="1196" name="Oval 1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E514BB" id="Oval 1196" o:spid="_x0000_s1026" style="position:absolute;left:0;text-align:left;margin-left:125.05pt;margin-top:19.6pt;width:16pt;height:16pt;rotation:-90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wgQ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eSU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34496" behindDoc="0" locked="0" layoutInCell="1" allowOverlap="1" wp14:anchorId="25A0D5B2" wp14:editId="2632DC57">
                      <wp:simplePos x="0" y="0"/>
                      <wp:positionH relativeFrom="column">
                        <wp:posOffset>1715593</wp:posOffset>
                      </wp:positionH>
                      <wp:positionV relativeFrom="paragraph">
                        <wp:posOffset>876501</wp:posOffset>
                      </wp:positionV>
                      <wp:extent cx="203200" cy="203200"/>
                      <wp:effectExtent l="0" t="0" r="25400" b="25400"/>
                      <wp:wrapNone/>
                      <wp:docPr id="1197" name="Oval 1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BEE569" id="Oval 1197" o:spid="_x0000_s1026" style="position:absolute;left:0;text-align:left;margin-left:135.1pt;margin-top:69pt;width:16pt;height:16pt;rotation:-90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33472" behindDoc="0" locked="0" layoutInCell="1" allowOverlap="1" wp14:anchorId="083BC4CF" wp14:editId="77F9EC72">
                      <wp:simplePos x="0" y="0"/>
                      <wp:positionH relativeFrom="column">
                        <wp:posOffset>1727168</wp:posOffset>
                      </wp:positionH>
                      <wp:positionV relativeFrom="paragraph">
                        <wp:posOffset>883558</wp:posOffset>
                      </wp:positionV>
                      <wp:extent cx="203200" cy="203200"/>
                      <wp:effectExtent l="0" t="0" r="25400" b="25400"/>
                      <wp:wrapNone/>
                      <wp:docPr id="1198" name="Oval 1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995C871" id="Oval 1198" o:spid="_x0000_s1026" style="position:absolute;left:0;text-align:left;margin-left:136pt;margin-top:69.55pt;width:16pt;height:16pt;rotation:-90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7V0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32448" behindDoc="0" locked="0" layoutInCell="1" allowOverlap="1" wp14:anchorId="49F0DAE8" wp14:editId="380ADC1C">
                      <wp:simplePos x="0" y="0"/>
                      <wp:positionH relativeFrom="column">
                        <wp:posOffset>2606843</wp:posOffset>
                      </wp:positionH>
                      <wp:positionV relativeFrom="paragraph">
                        <wp:posOffset>762659</wp:posOffset>
                      </wp:positionV>
                      <wp:extent cx="203200" cy="203200"/>
                      <wp:effectExtent l="0" t="0" r="25400" b="25400"/>
                      <wp:wrapNone/>
                      <wp:docPr id="1199" name="Oval 1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C13938" id="Oval 1199" o:spid="_x0000_s1026" style="position:absolute;left:0;text-align:left;margin-left:205.25pt;margin-top:60.05pt;width:16pt;height:16pt;rotation:-90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xx/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5WRCiWYdWLpdM0XSBfDZWD+F2r29c/3JQ4zFbqXriDMAtTwFGfhLGKAqsk0Q7w4Qi20gHJfDwVto&#10;UsLx1MtwWmRf0ad1PnwQpiNRqKhQqrU+gsCmbH3jQ9bea8Vrb1RbX7dKpYNbLi6VIygAASbxP9sq&#10;27B8Ox6V5VkkHlF9Vs/ysR+lyaaik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31424" behindDoc="0" locked="0" layoutInCell="1" allowOverlap="1" wp14:anchorId="13AAF23F" wp14:editId="201C06B9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200" name="Oval 1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5D2BB9" id="Oval 1200" o:spid="_x0000_s1026" style="position:absolute;left:0;text-align:left;margin-left:263.1pt;margin-top:118pt;width:16pt;height:16pt;rotation:-90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7328" behindDoc="0" locked="0" layoutInCell="1" allowOverlap="1" wp14:anchorId="6E3AA4A5" wp14:editId="5ACB4C0B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201" name="Oval 1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ADB012" id="Oval 1201" o:spid="_x0000_s1026" style="position:absolute;left:0;text-align:left;margin-left:203.7pt;margin-top:60.45pt;width:16pt;height:16pt;rotation:-90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30400" behindDoc="0" locked="0" layoutInCell="1" allowOverlap="1" wp14:anchorId="443136CF" wp14:editId="2F1083DC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202" name="Oval 1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152730" id="Oval 1202" o:spid="_x0000_s1026" style="position:absolute;left:0;text-align:left;margin-left:263.1pt;margin-top:117.75pt;width:16pt;height:16pt;rotation:-90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OLk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wZA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9376" behindDoc="0" locked="0" layoutInCell="1" allowOverlap="1" wp14:anchorId="279F4E8A" wp14:editId="2594BFC7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203" name="Oval 1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11D05D" id="Oval 1203" o:spid="_x0000_s1026" style="position:absolute;left:0;text-align:left;margin-left:254.9pt;margin-top:60pt;width:16pt;height:16pt;rotation:-90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Evv3Q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8352" behindDoc="0" locked="0" layoutInCell="1" allowOverlap="1" wp14:anchorId="568DFF3F" wp14:editId="2085F871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204" name="Oval 1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BC8C849" id="Oval 1204" o:spid="_x0000_s1026" style="position:absolute;left:0;text-align:left;margin-left:253.8pt;margin-top:59.1pt;width:16pt;height:16pt;rotation:-90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BXd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wYg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6304" behindDoc="0" locked="0" layoutInCell="1" allowOverlap="1" wp14:anchorId="4E98D7BF" wp14:editId="5899AC47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205" name="Oval 1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2937432" id="Oval 1205" o:spid="_x0000_s1026" style="position:absolute;left:0;text-align:left;margin-left:174pt;margin-top:9.05pt;width:16pt;height:16pt;rotation:-90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LzW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5280" behindDoc="0" locked="0" layoutInCell="1" allowOverlap="1" wp14:anchorId="1A72FD3B" wp14:editId="48698751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206" name="Oval 1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E5CDD1" id="Oval 1206" o:spid="_x0000_s1026" style="position:absolute;left:0;text-align:left;margin-left:243pt;margin-top:9.05pt;width:16pt;height:16pt;rotation:-90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EfK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4256" behindDoc="0" locked="0" layoutInCell="1" allowOverlap="1" wp14:anchorId="137901D3" wp14:editId="2447B580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207" name="Oval 1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C48B04" id="Oval 1207" o:spid="_x0000_s1026" style="position:absolute;left:0;text-align:left;margin-left:343pt;margin-top:59.4pt;width:16pt;height:16pt;rotation:-90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O7B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8EJ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3232" behindDoc="0" locked="0" layoutInCell="1" allowOverlap="1" wp14:anchorId="6E0AABAA" wp14:editId="2A68937E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208" name="Oval 1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ABAB9B9" id="Oval 1208" o:spid="_x0000_s1026" style="position:absolute;left:0;text-align:left;margin-left:343pt;margin-top:59.65pt;width:16pt;height:16pt;rotation:-90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Pqu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AbgyTIOlmxVTJF8An7ULE6jduVvfnwLEVOxGek28Baj1McjAX8YAVZFNhni7h1hsIuG4HA7eQpMS&#10;jqdehtOq+Eo+nQ/xg7CaJGFKhVKdCwkENmGr6xCL9k4rXQeruuaqUyof/OLxQnmCAhDgNP0XW+Va&#10;Vm7Ho7o+ScQjaijqRT70owxZT+npeDhGrg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2208" behindDoc="0" locked="0" layoutInCell="1" allowOverlap="1" wp14:anchorId="08EF10A2" wp14:editId="565DD1BF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209" name="Oval 1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C474B7" id="Oval 1209" o:spid="_x0000_s1026" style="position:absolute;left:0;text-align:left;margin-left:243pt;margin-top:9.2pt;width:16pt;height:16pt;rotation:-90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FOl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w8GE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1184" behindDoc="0" locked="0" layoutInCell="1" allowOverlap="1" wp14:anchorId="68445D62" wp14:editId="21BF6001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210" name="Oval 1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F380FA" id="Oval 1210" o:spid="_x0000_s1026" style="position:absolute;left:0;text-align:left;margin-left:174.35pt;margin-top:10.1pt;width:16pt;height:16pt;rotation:-90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N9t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20160" behindDoc="0" locked="0" layoutInCell="1" allowOverlap="1" wp14:anchorId="45D2D351" wp14:editId="440192CE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211" name="Oval 1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BEADE80" id="Oval 1211" o:spid="_x0000_s1026" style="position:absolute;left:0;text-align:left;margin-left:125pt;margin-top:19.65pt;width:16pt;height:16pt;rotation:-90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HZm3w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19136" behindDoc="0" locked="0" layoutInCell="1" allowOverlap="1" wp14:anchorId="0B69D483" wp14:editId="760A59BD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212" name="Oval 1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AF871E" id="Oval 1212" o:spid="_x0000_s1026" style="position:absolute;left:0;text-align:left;margin-left:94.35pt;margin-top:69.35pt;width:16pt;height:16pt;rotation:-90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I16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062191B0" wp14:editId="50DEC150">
                  <wp:extent cx="3648724" cy="1806854"/>
                  <wp:effectExtent l="0" t="0" r="0" b="0"/>
                  <wp:docPr id="1213" name="Picture 1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C55" w:rsidRPr="00A131F2" w14:paraId="31A939CD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8B98ED4" w14:textId="7AEC9E1A" w:rsidR="00195C55" w:rsidRPr="00A131F2" w:rsidRDefault="00195C55" w:rsidP="00047EF6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61120" behindDoc="0" locked="0" layoutInCell="1" allowOverlap="1" wp14:anchorId="627A45BA" wp14:editId="493EB008">
                      <wp:simplePos x="0" y="0"/>
                      <wp:positionH relativeFrom="column">
                        <wp:posOffset>2467948</wp:posOffset>
                      </wp:positionH>
                      <wp:positionV relativeFrom="paragraph">
                        <wp:posOffset>1507321</wp:posOffset>
                      </wp:positionV>
                      <wp:extent cx="203200" cy="203200"/>
                      <wp:effectExtent l="0" t="0" r="25400" b="25400"/>
                      <wp:wrapNone/>
                      <wp:docPr id="1235" name="Oval 1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D1B733B" id="Oval 1235" o:spid="_x0000_s1026" style="position:absolute;left:0;text-align:left;margin-left:194.35pt;margin-top:118.7pt;width:16pt;height:16pt;rotation:-90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3yv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59072" behindDoc="0" locked="0" layoutInCell="1" allowOverlap="1" wp14:anchorId="441B3EB2" wp14:editId="6441089B">
                      <wp:simplePos x="0" y="0"/>
                      <wp:positionH relativeFrom="column">
                        <wp:posOffset>2467948</wp:posOffset>
                      </wp:positionH>
                      <wp:positionV relativeFrom="paragraph">
                        <wp:posOffset>1514378</wp:posOffset>
                      </wp:positionV>
                      <wp:extent cx="203200" cy="203200"/>
                      <wp:effectExtent l="0" t="0" r="25400" b="25400"/>
                      <wp:wrapNone/>
                      <wp:docPr id="1215" name="Oval 1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9A861D" id="Oval 1215" o:spid="_x0000_s1026" style="position:absolute;left:0;text-align:left;margin-left:194.35pt;margin-top:119.25pt;width:16pt;height:16pt;rotation:-90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NNI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58048" behindDoc="0" locked="0" layoutInCell="1" allowOverlap="1" wp14:anchorId="2DF40943" wp14:editId="061418D9">
                      <wp:simplePos x="0" y="0"/>
                      <wp:positionH relativeFrom="column">
                        <wp:posOffset>1466737</wp:posOffset>
                      </wp:positionH>
                      <wp:positionV relativeFrom="paragraph">
                        <wp:posOffset>1509227</wp:posOffset>
                      </wp:positionV>
                      <wp:extent cx="203200" cy="203200"/>
                      <wp:effectExtent l="0" t="0" r="25400" b="25400"/>
                      <wp:wrapNone/>
                      <wp:docPr id="1216" name="Oval 1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16EB54" id="Oval 1216" o:spid="_x0000_s1026" style="position:absolute;left:0;text-align:left;margin-left:115.5pt;margin-top:118.85pt;width:16pt;height:16pt;rotation:-90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ChU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57024" behindDoc="0" locked="0" layoutInCell="1" allowOverlap="1" wp14:anchorId="4C09F793" wp14:editId="356BABD4">
                      <wp:simplePos x="0" y="0"/>
                      <wp:positionH relativeFrom="column">
                        <wp:posOffset>1588272</wp:posOffset>
                      </wp:positionH>
                      <wp:positionV relativeFrom="paragraph">
                        <wp:posOffset>248856</wp:posOffset>
                      </wp:positionV>
                      <wp:extent cx="203200" cy="203200"/>
                      <wp:effectExtent l="0" t="0" r="25400" b="25400"/>
                      <wp:wrapNone/>
                      <wp:docPr id="1217" name="Oval 1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F25077D" id="Oval 1217" o:spid="_x0000_s1026" style="position:absolute;left:0;text-align:left;margin-left:125.05pt;margin-top:19.6pt;width:16pt;height:16pt;rotation:-90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IFf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/KEEs06sHS3YoqkC+Cztr6C2oO9d/3JQ4zFbqTriDMAtTwGGfhLGKAqskkQb/cQi00gHJfDwXt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56000" behindDoc="0" locked="0" layoutInCell="1" allowOverlap="1" wp14:anchorId="7EABAD4B" wp14:editId="1B2408D0">
                      <wp:simplePos x="0" y="0"/>
                      <wp:positionH relativeFrom="column">
                        <wp:posOffset>1715593</wp:posOffset>
                      </wp:positionH>
                      <wp:positionV relativeFrom="paragraph">
                        <wp:posOffset>876501</wp:posOffset>
                      </wp:positionV>
                      <wp:extent cx="203200" cy="203200"/>
                      <wp:effectExtent l="0" t="0" r="25400" b="25400"/>
                      <wp:wrapNone/>
                      <wp:docPr id="1218" name="Oval 1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4CE194" id="Oval 1218" o:spid="_x0000_s1026" style="position:absolute;left:0;text-align:left;margin-left:135.1pt;margin-top:69pt;width:16pt;height:16pt;rotation:-90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54976" behindDoc="0" locked="0" layoutInCell="1" allowOverlap="1" wp14:anchorId="5072E310" wp14:editId="627DABEF">
                      <wp:simplePos x="0" y="0"/>
                      <wp:positionH relativeFrom="column">
                        <wp:posOffset>1727168</wp:posOffset>
                      </wp:positionH>
                      <wp:positionV relativeFrom="paragraph">
                        <wp:posOffset>883558</wp:posOffset>
                      </wp:positionV>
                      <wp:extent cx="203200" cy="203200"/>
                      <wp:effectExtent l="0" t="0" r="25400" b="25400"/>
                      <wp:wrapNone/>
                      <wp:docPr id="1219" name="Oval 1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731677" id="Oval 1219" o:spid="_x0000_s1026" style="position:absolute;left:0;text-align:left;margin-left:136pt;margin-top:69.55pt;width:16pt;height:16pt;rotation:-90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Dw7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53952" behindDoc="0" locked="0" layoutInCell="1" allowOverlap="1" wp14:anchorId="0A39E8D6" wp14:editId="6AA61AA1">
                      <wp:simplePos x="0" y="0"/>
                      <wp:positionH relativeFrom="column">
                        <wp:posOffset>2606843</wp:posOffset>
                      </wp:positionH>
                      <wp:positionV relativeFrom="paragraph">
                        <wp:posOffset>762659</wp:posOffset>
                      </wp:positionV>
                      <wp:extent cx="203200" cy="203200"/>
                      <wp:effectExtent l="0" t="0" r="25400" b="25400"/>
                      <wp:wrapNone/>
                      <wp:docPr id="1220" name="Oval 1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5B67D65" id="Oval 1220" o:spid="_x0000_s1026" style="position:absolute;left:0;text-align:left;margin-left:205.25pt;margin-top:60.05pt;width:16pt;height:16pt;rotation:-90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x8U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IQAyTIOlmxVTJF8An7ULE6jduVvfnwLEVOxGek28Baj1McjAX8YAVZFNhni7h1hsIuG4HA7eQpMS&#10;jqdehtOq+Eo+nQ/xg7CaJGFKhVKdCwkENmGr6xCL9k4rXQeruuaqUyof/OLxQnmCAhDgNP0XW+Va&#10;Vm7Ho7o+ScQjaijqRT70owxZT+npeDhGrg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52928" behindDoc="0" locked="0" layoutInCell="1" allowOverlap="1" wp14:anchorId="015877DF" wp14:editId="39FB5046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221" name="Oval 1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F38E4D" id="Oval 1221" o:spid="_x0000_s1026" style="position:absolute;left:0;text-align:left;margin-left:263.1pt;margin-top:118pt;width:16pt;height:16pt;rotation:-90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7Yf3w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8832" behindDoc="0" locked="0" layoutInCell="1" allowOverlap="1" wp14:anchorId="794351FD" wp14:editId="26AD43EF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222" name="Oval 1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60AD80" id="Oval 1222" o:spid="_x0000_s1026" style="position:absolute;left:0;text-align:left;margin-left:203.7pt;margin-top:60.45pt;width:16pt;height:16pt;rotation:-90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51904" behindDoc="0" locked="0" layoutInCell="1" allowOverlap="1" wp14:anchorId="6013E663" wp14:editId="767A5780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223" name="Oval 1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30AC0D" id="Oval 1223" o:spid="_x0000_s1026" style="position:absolute;left:0;text-align:left;margin-left:263.1pt;margin-top:117.75pt;width:16pt;height:16pt;rotation:-90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+QI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+Ex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50880" behindDoc="0" locked="0" layoutInCell="1" allowOverlap="1" wp14:anchorId="4E7BCD26" wp14:editId="7E7A0A2F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224" name="Oval 1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903DF3E" id="Oval 1224" o:spid="_x0000_s1026" style="position:absolute;left:0;text-align:left;margin-left:254.9pt;margin-top:60pt;width:16pt;height:16pt;rotation:-90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7o6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4Yg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9856" behindDoc="0" locked="0" layoutInCell="1" allowOverlap="1" wp14:anchorId="2AE5B60B" wp14:editId="49859F55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225" name="Oval 1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117CB9F" id="Oval 1225" o:spid="_x0000_s1026" style="position:absolute;left:0;text-align:left;margin-left:253.8pt;margin-top:59.1pt;width:16pt;height:16pt;rotation:-90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xMx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7808" behindDoc="0" locked="0" layoutInCell="1" allowOverlap="1" wp14:anchorId="263E69D4" wp14:editId="436EBDB6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226" name="Oval 1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4964DCC" id="Oval 1226" o:spid="_x0000_s1026" style="position:absolute;left:0;text-align:left;margin-left:174pt;margin-top:9.05pt;width:16pt;height:16pt;rotation:-90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+gt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6784" behindDoc="0" locked="0" layoutInCell="1" allowOverlap="1" wp14:anchorId="0A70C4D7" wp14:editId="233C17CA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227" name="Oval 1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A1CF0AF" id="Oval 1227" o:spid="_x0000_s1026" style="position:absolute;left:0;text-align:left;margin-left:243pt;margin-top:9.05pt;width:16pt;height:16pt;rotation:-90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0Em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+EJ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5760" behindDoc="0" locked="0" layoutInCell="1" allowOverlap="1" wp14:anchorId="53697640" wp14:editId="0FEA553D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228" name="Oval 1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349A21" id="Oval 1228" o:spid="_x0000_s1026" style="position:absolute;left:0;text-align:left;margin-left:343pt;margin-top:59.4pt;width:16pt;height:16pt;rotation:-90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1VJ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IbgyTIOlmxVTJF8An7ULE6jduVvfnwLEVOxGek28Baj1McjAX8YAVZFNhni7h1hsIuG4HA7eQpMS&#10;jqdehtOq+Eo+nQ/xg7CaJGFKhVKdCwkENmGr6xCL9k4rXQeruuaqUyof/OLxQnmCAhDgNP0XW+Va&#10;Vm7Ho7o+ScQjaijqRT70owxZT+npeDhGrg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4736" behindDoc="0" locked="0" layoutInCell="1" allowOverlap="1" wp14:anchorId="2BD4AC6D" wp14:editId="18E78BF8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229" name="Oval 1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EEC14B3" id="Oval 1229" o:spid="_x0000_s1026" style="position:absolute;left:0;text-align:left;margin-left:343pt;margin-top:59.65pt;width:16pt;height:16pt;rotation:-90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/xC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w+GE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3712" behindDoc="0" locked="0" layoutInCell="1" allowOverlap="1" wp14:anchorId="05F16FAE" wp14:editId="1A561DBC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230" name="Oval 1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829EFB" id="Oval 1230" o:spid="_x0000_s1026" style="position:absolute;left:0;text-align:left;margin-left:243pt;margin-top:9.2pt;width:16pt;height:16pt;rotation:-90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3CK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2688" behindDoc="0" locked="0" layoutInCell="1" allowOverlap="1" wp14:anchorId="74BF7F9F" wp14:editId="718FFE28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231" name="Oval 1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F8FC92E" id="Oval 1231" o:spid="_x0000_s1026" style="position:absolute;left:0;text-align:left;margin-left:174.35pt;margin-top:10.1pt;width:16pt;height:16pt;rotation:-90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9mB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+OSEs06sHS3YoqkC+Cztr6C2oO9d/3JQ4zFbqTriDMAtTwBGfhLGKAqskkQb/cQi00gHJfDwTE0&#10;KeF46mU4LbKv6NM6Hz4K05EoTKhQqrU+gsAqtrrxIWvvtOK1N6qtr1ul0sEt5pfKERSAAGfxP9sq&#10;27B8Ox6V5WkkHlF9Vs/yoR+lyXpCz8bDMXJl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1664" behindDoc="0" locked="0" layoutInCell="1" allowOverlap="1" wp14:anchorId="3C162710" wp14:editId="38E56542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232" name="Oval 1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630BB96" id="Oval 1232" o:spid="_x0000_s1026" style="position:absolute;left:0;text-align:left;margin-left:125pt;margin-top:19.65pt;width:16pt;height:16pt;rotation:-90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yKd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+Mh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40640" behindDoc="0" locked="0" layoutInCell="1" allowOverlap="1" wp14:anchorId="536A63A7" wp14:editId="337DCCDE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233" name="Oval 1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312D43" id="Oval 1233" o:spid="_x0000_s1026" style="position:absolute;left:0;text-align:left;margin-left:94.35pt;margin-top:69.35pt;width:16pt;height:16pt;rotation:-90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4uW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+NjSjTrwNLdiimSLoDP2voKag/23vUnDzEWu5GuI84A1PIEZOAvYYCqyCZBvN1DLDaBcFwOB8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C293A42" wp14:editId="54ACFF78">
                  <wp:extent cx="3648724" cy="1806854"/>
                  <wp:effectExtent l="0" t="0" r="0" b="0"/>
                  <wp:docPr id="1234" name="Picture 1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C55" w:rsidRPr="00A131F2" w14:paraId="700305B8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41E457A4" w14:textId="31B59D84" w:rsidR="00195C55" w:rsidRPr="00195C55" w:rsidRDefault="00195C55" w:rsidP="00047EF6">
            <w:pPr>
              <w:jc w:val="center"/>
              <w:rPr>
                <w:rFonts w:ascii="IRANSans" w:hAnsi="IRANSans" w:cs="IRANSans"/>
                <w:noProof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3084672" behindDoc="0" locked="0" layoutInCell="1" allowOverlap="1" wp14:anchorId="1F68A9D2" wp14:editId="53E297AF">
                      <wp:simplePos x="0" y="0"/>
                      <wp:positionH relativeFrom="column">
                        <wp:posOffset>1460950</wp:posOffset>
                      </wp:positionH>
                      <wp:positionV relativeFrom="paragraph">
                        <wp:posOffset>1516283</wp:posOffset>
                      </wp:positionV>
                      <wp:extent cx="203200" cy="203200"/>
                      <wp:effectExtent l="0" t="0" r="25400" b="25400"/>
                      <wp:wrapNone/>
                      <wp:docPr id="1257" name="Oval 1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5E350FE" id="Oval 1257" o:spid="_x0000_s1026" style="position:absolute;left:0;text-align:left;margin-left:115.05pt;margin-top:119.4pt;width:16pt;height:16pt;rotation:-90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a5L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/EJ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82624" behindDoc="0" locked="0" layoutInCell="1" allowOverlap="1" wp14:anchorId="3EFF4733" wp14:editId="625B43F8">
                      <wp:simplePos x="0" y="0"/>
                      <wp:positionH relativeFrom="column">
                        <wp:posOffset>2467948</wp:posOffset>
                      </wp:positionH>
                      <wp:positionV relativeFrom="paragraph">
                        <wp:posOffset>1507321</wp:posOffset>
                      </wp:positionV>
                      <wp:extent cx="203200" cy="203200"/>
                      <wp:effectExtent l="0" t="0" r="25400" b="25400"/>
                      <wp:wrapNone/>
                      <wp:docPr id="1236" name="Oval 1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9E58B7" id="Oval 1236" o:spid="_x0000_s1026" style="position:absolute;left:0;text-align:left;margin-left:194.35pt;margin-top:118.7pt;width:16pt;height:16pt;rotation:-90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4ez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+MTSjTrwNLdiimSLoDP2voKag/23vUnDzEWu5GuI84A1PIEZOAvYYCqyCZBvN1DLDaBcFwOB8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81600" behindDoc="0" locked="0" layoutInCell="1" allowOverlap="1" wp14:anchorId="624B7621" wp14:editId="03FFC58E">
                      <wp:simplePos x="0" y="0"/>
                      <wp:positionH relativeFrom="column">
                        <wp:posOffset>2467948</wp:posOffset>
                      </wp:positionH>
                      <wp:positionV relativeFrom="paragraph">
                        <wp:posOffset>1514378</wp:posOffset>
                      </wp:positionV>
                      <wp:extent cx="203200" cy="203200"/>
                      <wp:effectExtent l="0" t="0" r="25400" b="25400"/>
                      <wp:wrapNone/>
                      <wp:docPr id="1237" name="Oval 1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1798AD" id="Oval 1237" o:spid="_x0000_s1026" style="position:absolute;left:0;text-align:left;margin-left:194.35pt;margin-top:119.25pt;width:16pt;height:16pt;rotation:-90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y64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+P3lGjWgaW7FVMkXQCftfUV1B7svetPHmIsdiNdR5wBqOUJyMBfwgBVkU2CeLuHWGwC4bgcDo6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80576" behindDoc="0" locked="0" layoutInCell="1" allowOverlap="1" wp14:anchorId="064A8BD7" wp14:editId="74E373DF">
                      <wp:simplePos x="0" y="0"/>
                      <wp:positionH relativeFrom="column">
                        <wp:posOffset>1466737</wp:posOffset>
                      </wp:positionH>
                      <wp:positionV relativeFrom="paragraph">
                        <wp:posOffset>1509227</wp:posOffset>
                      </wp:positionV>
                      <wp:extent cx="203200" cy="203200"/>
                      <wp:effectExtent l="0" t="0" r="25400" b="25400"/>
                      <wp:wrapNone/>
                      <wp:docPr id="1238" name="Oval 1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61FA54" id="Oval 1238" o:spid="_x0000_s1026" style="position:absolute;left:0;text-align:left;margin-left:115.5pt;margin-top:118.85pt;width:16pt;height:16pt;rotation:-90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zrX3w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9552" behindDoc="0" locked="0" layoutInCell="1" allowOverlap="1" wp14:anchorId="54E117C3" wp14:editId="5A598774">
                      <wp:simplePos x="0" y="0"/>
                      <wp:positionH relativeFrom="column">
                        <wp:posOffset>1588272</wp:posOffset>
                      </wp:positionH>
                      <wp:positionV relativeFrom="paragraph">
                        <wp:posOffset>248856</wp:posOffset>
                      </wp:positionV>
                      <wp:extent cx="203200" cy="203200"/>
                      <wp:effectExtent l="0" t="0" r="25400" b="25400"/>
                      <wp:wrapNone/>
                      <wp:docPr id="1239" name="Oval 1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6401B77" id="Oval 1239" o:spid="_x0000_s1026" style="position:absolute;left:0;text-align:left;margin-left:125.05pt;margin-top:19.6pt;width:16pt;height:16pt;rotation:-90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8528" behindDoc="0" locked="0" layoutInCell="1" allowOverlap="1" wp14:anchorId="37AE5165" wp14:editId="35756AE1">
                      <wp:simplePos x="0" y="0"/>
                      <wp:positionH relativeFrom="column">
                        <wp:posOffset>1715593</wp:posOffset>
                      </wp:positionH>
                      <wp:positionV relativeFrom="paragraph">
                        <wp:posOffset>876501</wp:posOffset>
                      </wp:positionV>
                      <wp:extent cx="203200" cy="203200"/>
                      <wp:effectExtent l="0" t="0" r="25400" b="25400"/>
                      <wp:wrapNone/>
                      <wp:docPr id="1240" name="Oval 1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12EF61" id="Oval 1240" o:spid="_x0000_s1026" style="position:absolute;left:0;text-align:left;margin-left:135.1pt;margin-top:69pt;width:16pt;height:16pt;rotation:-90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/n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7504" behindDoc="0" locked="0" layoutInCell="1" allowOverlap="1" wp14:anchorId="749215BF" wp14:editId="235942B0">
                      <wp:simplePos x="0" y="0"/>
                      <wp:positionH relativeFrom="column">
                        <wp:posOffset>1727168</wp:posOffset>
                      </wp:positionH>
                      <wp:positionV relativeFrom="paragraph">
                        <wp:posOffset>883558</wp:posOffset>
                      </wp:positionV>
                      <wp:extent cx="203200" cy="203200"/>
                      <wp:effectExtent l="0" t="0" r="25400" b="25400"/>
                      <wp:wrapNone/>
                      <wp:docPr id="1241" name="Oval 1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3D56191" id="Oval 1241" o:spid="_x0000_s1026" style="position:absolute;left:0;text-align:left;margin-left:136pt;margin-top:69.55pt;width:16pt;height:16pt;rotation:-90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Tbs4A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NWUGNaBpZsV0yRfAJ+1CxOo3blb358CxFTsRvqOeAtQ62OQgb+MAaoimwzxdg+x2ETCcTkcvIUm&#10;JRxPvQynVfGVfDof4gdhO5KEKRVaKxcSCGzCVtchFu2dVroOVqvmSmmdD37xeKE9QQEIcJr+i612&#10;LSu341FdnyTiETUU9SIf+tGGrKf0dDwcI1e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6480" behindDoc="0" locked="0" layoutInCell="1" allowOverlap="1" wp14:anchorId="32602EFB" wp14:editId="2EF7333E">
                      <wp:simplePos x="0" y="0"/>
                      <wp:positionH relativeFrom="column">
                        <wp:posOffset>2606843</wp:posOffset>
                      </wp:positionH>
                      <wp:positionV relativeFrom="paragraph">
                        <wp:posOffset>762659</wp:posOffset>
                      </wp:positionV>
                      <wp:extent cx="203200" cy="203200"/>
                      <wp:effectExtent l="0" t="0" r="25400" b="25400"/>
                      <wp:wrapNone/>
                      <wp:docPr id="1242" name="Oval 1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278E744" id="Oval 1242" o:spid="_x0000_s1026" style="position:absolute;left:0;text-align:left;margin-left:205.25pt;margin-top:60.05pt;width:16pt;height:16pt;rotation:-90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c3w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0ZA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5456" behindDoc="0" locked="0" layoutInCell="1" allowOverlap="1" wp14:anchorId="5C75A61E" wp14:editId="2872A983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243" name="Oval 1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AB1067F" id="Oval 1243" o:spid="_x0000_s1026" style="position:absolute;left:0;text-align:left;margin-left:263.1pt;margin-top:118pt;width:16pt;height:16pt;rotation:-90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T7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9Ex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1360" behindDoc="0" locked="0" layoutInCell="1" allowOverlap="1" wp14:anchorId="51DDCD8C" wp14:editId="45234E39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244" name="Oval 1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3EEF14" id="Oval 1244" o:spid="_x0000_s1026" style="position:absolute;left:0;text-align:left;margin-left:203.7pt;margin-top:60.45pt;width:16pt;height:16pt;rotation:-90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TrJ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4432" behindDoc="0" locked="0" layoutInCell="1" allowOverlap="1" wp14:anchorId="767CBCCA" wp14:editId="2A639AA7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245" name="Oval 1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72779E2" id="Oval 1245" o:spid="_x0000_s1026" style="position:absolute;left:0;text-align:left;margin-left:263.1pt;margin-top:117.75pt;width:16pt;height:16pt;rotation:-90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ZPC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3408" behindDoc="0" locked="0" layoutInCell="1" allowOverlap="1" wp14:anchorId="4A30C984" wp14:editId="4CAFA66B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246" name="Oval 1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0893433" id="Oval 1246" o:spid="_x0000_s1026" style="position:absolute;left:0;text-align:left;margin-left:254.9pt;margin-top:60pt;width:16pt;height:16pt;rotation:-90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Wje3w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2384" behindDoc="0" locked="0" layoutInCell="1" allowOverlap="1" wp14:anchorId="09902C11" wp14:editId="7AF74FCE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247" name="Oval 12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116A4A" id="Oval 1247" o:spid="_x0000_s1026" style="position:absolute;left:0;text-align:left;margin-left:253.8pt;margin-top:59.1pt;width:16pt;height:16pt;rotation:-90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cHV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9EJ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70336" behindDoc="0" locked="0" layoutInCell="1" allowOverlap="1" wp14:anchorId="7CBD848C" wp14:editId="0D92F2A9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248" name="Oval 1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09E510" id="Oval 1248" o:spid="_x0000_s1026" style="position:absolute;left:0;text-align:left;margin-left:174pt;margin-top:9.05pt;width:16pt;height:16pt;rotation:-90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W6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69312" behindDoc="0" locked="0" layoutInCell="1" allowOverlap="1" wp14:anchorId="5974045A" wp14:editId="52D7CB0F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249" name="Oval 1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7F3D0D" id="Oval 1249" o:spid="_x0000_s1026" style="position:absolute;left:0;text-align:left;margin-left:243pt;margin-top:9.05pt;width:16pt;height:16pt;rotation:-90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yx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w9GE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68288" behindDoc="0" locked="0" layoutInCell="1" allowOverlap="1" wp14:anchorId="3B95DA89" wp14:editId="7EED9CAC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250" name="Oval 1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4E68AC" id="Oval 1250" o:spid="_x0000_s1026" style="position:absolute;left:0;text-align:left;margin-left:343pt;margin-top:59.4pt;width:16pt;height:16pt;rotation:-90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fB5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67264" behindDoc="0" locked="0" layoutInCell="1" allowOverlap="1" wp14:anchorId="7CA069B1" wp14:editId="3103AB34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251" name="Oval 1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CD90E7" id="Oval 1251" o:spid="_x0000_s1026" style="position:absolute;left:0;text-align:left;margin-left:343pt;margin-top:59.65pt;width:16pt;height:16pt;rotation:-90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Vly4A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NeUGNaBpZsV0yRfAJ+1CxOo3blb358CxFTsRvqOeAtQ62OQgb+MAaoimwzxdg+x2ETCcTkcvIUm&#10;JRxPvQynVfGVfDof4gdhO5KEKRVaKxcSCGzCVtchFu2dVroOVqvmSmmdD37xeKE9QQEIcJr+i612&#10;LSu341FdnyTiETUU9SIf+tGGrKf0dDwcI1e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66240" behindDoc="0" locked="0" layoutInCell="1" allowOverlap="1" wp14:anchorId="74CBC620" wp14:editId="487CAA78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252" name="Oval 1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8D9325" id="Oval 1252" o:spid="_x0000_s1026" style="position:absolute;left:0;text-align:left;margin-left:243pt;margin-top:9.2pt;width:16pt;height:16pt;rotation:-90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aJu3g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65216" behindDoc="0" locked="0" layoutInCell="1" allowOverlap="1" wp14:anchorId="71A48659" wp14:editId="4FC2EC7B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253" name="Oval 1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16B047" id="Oval 1253" o:spid="_x0000_s1026" style="position:absolute;left:0;text-align:left;margin-left:174.35pt;margin-top:10.1pt;width:16pt;height:16pt;rotation:-90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Qtl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/ExJZp1YOluxRRJF8BnbX0FtQd77/qThxiL3UjXEWcAankCMvCXMEBVZJMg3u4hFptAOC6Hg2N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64192" behindDoc="0" locked="0" layoutInCell="1" allowOverlap="1" wp14:anchorId="03F7171C" wp14:editId="393E3A48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254" name="Oval 1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EC43D80" id="Oval 1254" o:spid="_x0000_s1026" style="position:absolute;left:0;text-align:left;margin-left:125pt;margin-top:19.65pt;width:16pt;height:16pt;rotation:-90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VVX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63168" behindDoc="0" locked="0" layoutInCell="1" allowOverlap="1" wp14:anchorId="234E9CF9" wp14:editId="19E8B482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255" name="Oval 12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409F11" id="Oval 1255" o:spid="_x0000_s1026" style="position:absolute;left:0;text-align:left;margin-left:94.35pt;margin-top:69.35pt;width:16pt;height:16pt;rotation:-90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fxc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0F618D9C" wp14:editId="2C825DDC">
                  <wp:extent cx="3648724" cy="1806854"/>
                  <wp:effectExtent l="0" t="0" r="0" b="0"/>
                  <wp:docPr id="1256" name="Picture 1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C55" w:rsidRPr="00A131F2" w14:paraId="0815F568" w14:textId="77777777" w:rsidTr="00047EF6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A8EEC8E" w14:textId="78554224" w:rsidR="00195C55" w:rsidRPr="00195C55" w:rsidRDefault="00195C55" w:rsidP="00047EF6">
            <w:pPr>
              <w:jc w:val="center"/>
              <w:rPr>
                <w:rFonts w:ascii="IRANSans" w:hAnsi="IRANSans" w:cs="IRANSans"/>
                <w:noProof/>
                <w:lang w:bidi="fa-IR"/>
              </w:rPr>
            </w:pP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109248" behindDoc="0" locked="0" layoutInCell="1" allowOverlap="1" wp14:anchorId="4AA922F4" wp14:editId="4D956F47">
                      <wp:simplePos x="0" y="0"/>
                      <wp:positionH relativeFrom="column">
                        <wp:posOffset>1212095</wp:posOffset>
                      </wp:positionH>
                      <wp:positionV relativeFrom="paragraph">
                        <wp:posOffset>872617</wp:posOffset>
                      </wp:positionV>
                      <wp:extent cx="203200" cy="203200"/>
                      <wp:effectExtent l="0" t="0" r="25400" b="25400"/>
                      <wp:wrapNone/>
                      <wp:docPr id="1280" name="Oval 1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1F5ED1" id="Oval 1280" o:spid="_x0000_s1026" style="position:absolute;left:0;text-align:left;margin-left:95.45pt;margin-top:68.7pt;width:16pt;height:16pt;rotation:-90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u/b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107200" behindDoc="0" locked="0" layoutInCell="1" allowOverlap="1" wp14:anchorId="4D7446E2" wp14:editId="00D03D79">
                      <wp:simplePos x="0" y="0"/>
                      <wp:positionH relativeFrom="column">
                        <wp:posOffset>1460950</wp:posOffset>
                      </wp:positionH>
                      <wp:positionV relativeFrom="paragraph">
                        <wp:posOffset>1516283</wp:posOffset>
                      </wp:positionV>
                      <wp:extent cx="203200" cy="203200"/>
                      <wp:effectExtent l="0" t="0" r="25400" b="25400"/>
                      <wp:wrapNone/>
                      <wp:docPr id="1258" name="Oval 1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53B654" id="Oval 1258" o:spid="_x0000_s1026" style="position:absolute;left:0;text-align:left;margin-left:115.05pt;margin-top:119.4pt;width:16pt;height:16pt;rotation:-90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bok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106176" behindDoc="0" locked="0" layoutInCell="1" allowOverlap="1" wp14:anchorId="4FD2F79D" wp14:editId="6B7225C3">
                      <wp:simplePos x="0" y="0"/>
                      <wp:positionH relativeFrom="column">
                        <wp:posOffset>2467948</wp:posOffset>
                      </wp:positionH>
                      <wp:positionV relativeFrom="paragraph">
                        <wp:posOffset>1507321</wp:posOffset>
                      </wp:positionV>
                      <wp:extent cx="203200" cy="203200"/>
                      <wp:effectExtent l="0" t="0" r="25400" b="25400"/>
                      <wp:wrapNone/>
                      <wp:docPr id="1259" name="Oval 1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88C4392" id="Oval 1259" o:spid="_x0000_s1026" style="position:absolute;left:0;text-align:left;margin-left:194.35pt;margin-top:118.7pt;width:16pt;height:16pt;rotation:-90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RMv3w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w/GEEs06sHS7ZoqkC+CzsX4KtXt75/qThxiL3UrXEWcAankKMvCXMEBVZJsg3h0gFttAOC6Hg7fQ&#10;pITjqZfhtMi+ok/rfPggTEeiUFGhVGt9BIFN2frGh6y914rX3qi2vm6VSge3XFwqR1AAAkzif7ZV&#10;tmH5djwqy7NIPKL6rJ7lYz9Kk01FJ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105152" behindDoc="0" locked="0" layoutInCell="1" allowOverlap="1" wp14:anchorId="151FAC71" wp14:editId="7B27359A">
                      <wp:simplePos x="0" y="0"/>
                      <wp:positionH relativeFrom="column">
                        <wp:posOffset>2467948</wp:posOffset>
                      </wp:positionH>
                      <wp:positionV relativeFrom="paragraph">
                        <wp:posOffset>1514378</wp:posOffset>
                      </wp:positionV>
                      <wp:extent cx="203200" cy="203200"/>
                      <wp:effectExtent l="0" t="0" r="25400" b="25400"/>
                      <wp:wrapNone/>
                      <wp:docPr id="1260" name="Oval 12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241F9D" id="Oval 1260" o:spid="_x0000_s1026" style="position:absolute;left:0;text-align:left;margin-left:194.35pt;margin-top:119.25pt;width:16pt;height:16pt;rotation:-90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jAA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104128" behindDoc="0" locked="0" layoutInCell="1" allowOverlap="1" wp14:anchorId="2A404AE2" wp14:editId="7F859657">
                      <wp:simplePos x="0" y="0"/>
                      <wp:positionH relativeFrom="column">
                        <wp:posOffset>1466737</wp:posOffset>
                      </wp:positionH>
                      <wp:positionV relativeFrom="paragraph">
                        <wp:posOffset>1509227</wp:posOffset>
                      </wp:positionV>
                      <wp:extent cx="203200" cy="203200"/>
                      <wp:effectExtent l="0" t="0" r="25400" b="25400"/>
                      <wp:wrapNone/>
                      <wp:docPr id="1261" name="Oval 12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EABEA0" id="Oval 1261" o:spid="_x0000_s1026" style="position:absolute;left:0;text-align:left;margin-left:115.5pt;margin-top:118.85pt;width:16pt;height:16pt;rotation:-90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pkL4A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103104" behindDoc="0" locked="0" layoutInCell="1" allowOverlap="1" wp14:anchorId="42E58A6E" wp14:editId="7AFC7D7E">
                      <wp:simplePos x="0" y="0"/>
                      <wp:positionH relativeFrom="column">
                        <wp:posOffset>1588272</wp:posOffset>
                      </wp:positionH>
                      <wp:positionV relativeFrom="paragraph">
                        <wp:posOffset>248856</wp:posOffset>
                      </wp:positionV>
                      <wp:extent cx="203200" cy="203200"/>
                      <wp:effectExtent l="0" t="0" r="25400" b="25400"/>
                      <wp:wrapNone/>
                      <wp:docPr id="1262" name="Oval 1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1141FA" id="Oval 1262" o:spid="_x0000_s1026" style="position:absolute;left:0;text-align:left;margin-left:125.05pt;margin-top:19.6pt;width:16pt;height:16pt;rotation:-90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mIX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102080" behindDoc="0" locked="0" layoutInCell="1" allowOverlap="1" wp14:anchorId="43673B51" wp14:editId="6A5B65AB">
                      <wp:simplePos x="0" y="0"/>
                      <wp:positionH relativeFrom="column">
                        <wp:posOffset>1715593</wp:posOffset>
                      </wp:positionH>
                      <wp:positionV relativeFrom="paragraph">
                        <wp:posOffset>876501</wp:posOffset>
                      </wp:positionV>
                      <wp:extent cx="203200" cy="203200"/>
                      <wp:effectExtent l="0" t="0" r="25400" b="25400"/>
                      <wp:wrapNone/>
                      <wp:docPr id="1263" name="Oval 1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4D89B8" id="Oval 1263" o:spid="_x0000_s1026" style="position:absolute;left:0;text-align:left;margin-left:135.1pt;margin-top:69pt;width:16pt;height:16pt;rotation:-90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ssc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5NjSjTrwNLdiimSLoDP2voKag/23vUnDzEWu5GuI84A1PIEZOAvYYCqyCZBvN1DLDaBcFwOB8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101056" behindDoc="0" locked="0" layoutInCell="1" allowOverlap="1" wp14:anchorId="4F5849C1" wp14:editId="09125BE4">
                      <wp:simplePos x="0" y="0"/>
                      <wp:positionH relativeFrom="column">
                        <wp:posOffset>1727168</wp:posOffset>
                      </wp:positionH>
                      <wp:positionV relativeFrom="paragraph">
                        <wp:posOffset>883558</wp:posOffset>
                      </wp:positionV>
                      <wp:extent cx="203200" cy="203200"/>
                      <wp:effectExtent l="0" t="0" r="25400" b="25400"/>
                      <wp:wrapNone/>
                      <wp:docPr id="1264" name="Oval 12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0E413D9" id="Oval 1264" o:spid="_x0000_s1026" style="position:absolute;left:0;text-align:left;margin-left:136pt;margin-top:69.55pt;width:16pt;height:16pt;rotation:-90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100032" behindDoc="0" locked="0" layoutInCell="1" allowOverlap="1" wp14:anchorId="205BE716" wp14:editId="00BD05BF">
                      <wp:simplePos x="0" y="0"/>
                      <wp:positionH relativeFrom="column">
                        <wp:posOffset>2606843</wp:posOffset>
                      </wp:positionH>
                      <wp:positionV relativeFrom="paragraph">
                        <wp:posOffset>762659</wp:posOffset>
                      </wp:positionV>
                      <wp:extent cx="203200" cy="203200"/>
                      <wp:effectExtent l="0" t="0" r="25400" b="25400"/>
                      <wp:wrapNone/>
                      <wp:docPr id="1265" name="Oval 1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A171F92" id="Oval 1265" o:spid="_x0000_s1026" style="position:absolute;left:0;text-align:left;margin-left:205.25pt;margin-top:60.05pt;width:16pt;height:16pt;rotation:-90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jwl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99008" behindDoc="0" locked="0" layoutInCell="1" allowOverlap="1" wp14:anchorId="6E922030" wp14:editId="76E9CD4B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1498528</wp:posOffset>
                      </wp:positionV>
                      <wp:extent cx="203200" cy="203200"/>
                      <wp:effectExtent l="0" t="0" r="25400" b="25400"/>
                      <wp:wrapNone/>
                      <wp:docPr id="1266" name="Oval 12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D778C3C" id="Oval 1266" o:spid="_x0000_s1026" style="position:absolute;left:0;text-align:left;margin-left:263.1pt;margin-top:118pt;width:16pt;height:16pt;rotation:-90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94912" behindDoc="0" locked="0" layoutInCell="1" allowOverlap="1" wp14:anchorId="0275A55E" wp14:editId="7655C902">
                      <wp:simplePos x="0" y="0"/>
                      <wp:positionH relativeFrom="column">
                        <wp:posOffset>2586990</wp:posOffset>
                      </wp:positionH>
                      <wp:positionV relativeFrom="paragraph">
                        <wp:posOffset>767514</wp:posOffset>
                      </wp:positionV>
                      <wp:extent cx="203200" cy="203200"/>
                      <wp:effectExtent l="0" t="0" r="25400" b="25400"/>
                      <wp:wrapNone/>
                      <wp:docPr id="1267" name="Oval 1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27E2C8C" id="Oval 1267" o:spid="_x0000_s1026" style="position:absolute;left:0;text-align:left;margin-left:203.7pt;margin-top:60.45pt;width:16pt;height:16pt;rotation:-90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m4y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+MTSjTrwNLdiimSLoDP2voKag/23vUnDzEWu5GuI84A1PIYZOAvYYCqyCZBvN1DLDaBcFwOB++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97984" behindDoc="0" locked="0" layoutInCell="1" allowOverlap="1" wp14:anchorId="540D44F8" wp14:editId="1C1BB696">
                      <wp:simplePos x="0" y="0"/>
                      <wp:positionH relativeFrom="column">
                        <wp:posOffset>3341370</wp:posOffset>
                      </wp:positionH>
                      <wp:positionV relativeFrom="paragraph">
                        <wp:posOffset>1495570</wp:posOffset>
                      </wp:positionV>
                      <wp:extent cx="203200" cy="203200"/>
                      <wp:effectExtent l="0" t="0" r="25400" b="25400"/>
                      <wp:wrapNone/>
                      <wp:docPr id="1268" name="Oval 1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1CA96E" id="Oval 1268" o:spid="_x0000_s1026" style="position:absolute;left:0;text-align:left;margin-left:263.1pt;margin-top:117.75pt;width:16pt;height:16pt;rotation:-90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96960" behindDoc="0" locked="0" layoutInCell="1" allowOverlap="1" wp14:anchorId="6E385FD2" wp14:editId="03C0F880">
                      <wp:simplePos x="0" y="0"/>
                      <wp:positionH relativeFrom="column">
                        <wp:posOffset>3237086</wp:posOffset>
                      </wp:positionH>
                      <wp:positionV relativeFrom="paragraph">
                        <wp:posOffset>762000</wp:posOffset>
                      </wp:positionV>
                      <wp:extent cx="203200" cy="203200"/>
                      <wp:effectExtent l="0" t="0" r="25400" b="25400"/>
                      <wp:wrapNone/>
                      <wp:docPr id="1269" name="Oval 12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174851" id="Oval 1269" o:spid="_x0000_s1026" style="position:absolute;left:0;text-align:left;margin-left:254.9pt;margin-top:60pt;width:16pt;height:16pt;rotation:-90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95936" behindDoc="0" locked="0" layoutInCell="1" allowOverlap="1" wp14:anchorId="1D09E7B2" wp14:editId="200A5D0D">
                      <wp:simplePos x="0" y="0"/>
                      <wp:positionH relativeFrom="column">
                        <wp:posOffset>3223179</wp:posOffset>
                      </wp:positionH>
                      <wp:positionV relativeFrom="paragraph">
                        <wp:posOffset>750739</wp:posOffset>
                      </wp:positionV>
                      <wp:extent cx="203200" cy="203200"/>
                      <wp:effectExtent l="0" t="0" r="25400" b="25400"/>
                      <wp:wrapNone/>
                      <wp:docPr id="1270" name="Oval 12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3384D6E" id="Oval 1270" o:spid="_x0000_s1026" style="position:absolute;left:0;text-align:left;margin-left:253.8pt;margin-top:59.1pt;width:16pt;height:16pt;rotation:-90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l+e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93888" behindDoc="0" locked="0" layoutInCell="1" allowOverlap="1" wp14:anchorId="48A076D7" wp14:editId="4EFBFC02">
                      <wp:simplePos x="0" y="0"/>
                      <wp:positionH relativeFrom="column">
                        <wp:posOffset>2209800</wp:posOffset>
                      </wp:positionH>
                      <wp:positionV relativeFrom="paragraph">
                        <wp:posOffset>114934</wp:posOffset>
                      </wp:positionV>
                      <wp:extent cx="203200" cy="203200"/>
                      <wp:effectExtent l="0" t="0" r="25400" b="25400"/>
                      <wp:wrapNone/>
                      <wp:docPr id="1271" name="Oval 12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BB1136" id="Oval 1271" o:spid="_x0000_s1026" style="position:absolute;left:0;text-align:left;margin-left:174pt;margin-top:9.05pt;width:16pt;height:16pt;rotation:-90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vaV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92864" behindDoc="0" locked="0" layoutInCell="1" allowOverlap="1" wp14:anchorId="33FFB3C4" wp14:editId="73A03447">
                      <wp:simplePos x="0" y="0"/>
                      <wp:positionH relativeFrom="column">
                        <wp:posOffset>3086099</wp:posOffset>
                      </wp:positionH>
                      <wp:positionV relativeFrom="paragraph">
                        <wp:posOffset>114935</wp:posOffset>
                      </wp:positionV>
                      <wp:extent cx="203200" cy="203200"/>
                      <wp:effectExtent l="0" t="0" r="25400" b="25400"/>
                      <wp:wrapNone/>
                      <wp:docPr id="1272" name="Oval 1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39202A" id="Oval 1272" o:spid="_x0000_s1026" style="position:absolute;left:0;text-align:left;margin-left:243pt;margin-top:9.05pt;width:16pt;height:16pt;rotation:-90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g2J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5Mh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91840" behindDoc="0" locked="0" layoutInCell="1" allowOverlap="1" wp14:anchorId="64026BF8" wp14:editId="4BF503C0">
                      <wp:simplePos x="0" y="0"/>
                      <wp:positionH relativeFrom="column">
                        <wp:posOffset>4356099</wp:posOffset>
                      </wp:positionH>
                      <wp:positionV relativeFrom="paragraph">
                        <wp:posOffset>754168</wp:posOffset>
                      </wp:positionV>
                      <wp:extent cx="203200" cy="203200"/>
                      <wp:effectExtent l="0" t="0" r="25400" b="25400"/>
                      <wp:wrapNone/>
                      <wp:docPr id="1273" name="Oval 1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DFFEB0" id="Oval 1273" o:spid="_x0000_s1026" style="position:absolute;left:0;text-align:left;margin-left:343pt;margin-top:59.4pt;width:16pt;height:16pt;rotation:-90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90816" behindDoc="0" locked="0" layoutInCell="1" allowOverlap="1" wp14:anchorId="119DC3DB" wp14:editId="6C6F59A2">
                      <wp:simplePos x="0" y="0"/>
                      <wp:positionH relativeFrom="column">
                        <wp:posOffset>4356100</wp:posOffset>
                      </wp:positionH>
                      <wp:positionV relativeFrom="paragraph">
                        <wp:posOffset>757767</wp:posOffset>
                      </wp:positionV>
                      <wp:extent cx="203200" cy="203200"/>
                      <wp:effectExtent l="0" t="0" r="25400" b="25400"/>
                      <wp:wrapNone/>
                      <wp:docPr id="1274" name="Oval 1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22F1005" id="Oval 1274" o:spid="_x0000_s1026" style="position:absolute;left:0;text-align:left;margin-left:343pt;margin-top:59.65pt;width:16pt;height:16pt;rotation:-90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vqw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89792" behindDoc="0" locked="0" layoutInCell="1" allowOverlap="1" wp14:anchorId="06CE9B15" wp14:editId="3F203897">
                      <wp:simplePos x="0" y="0"/>
                      <wp:positionH relativeFrom="column">
                        <wp:posOffset>3086100</wp:posOffset>
                      </wp:positionH>
                      <wp:positionV relativeFrom="paragraph">
                        <wp:posOffset>116628</wp:posOffset>
                      </wp:positionV>
                      <wp:extent cx="203200" cy="203200"/>
                      <wp:effectExtent l="0" t="0" r="25400" b="25400"/>
                      <wp:wrapNone/>
                      <wp:docPr id="1275" name="Oval 1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DB674BF" id="Oval 1275" o:spid="_x0000_s1026" style="position:absolute;left:0;text-align:left;margin-left:243pt;margin-top:9.2pt;width:16pt;height:16pt;rotation:-90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O7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88768" behindDoc="0" locked="0" layoutInCell="1" allowOverlap="1" wp14:anchorId="5227C907" wp14:editId="5B57F905">
                      <wp:simplePos x="0" y="0"/>
                      <wp:positionH relativeFrom="column">
                        <wp:posOffset>2214034</wp:posOffset>
                      </wp:positionH>
                      <wp:positionV relativeFrom="paragraph">
                        <wp:posOffset>128270</wp:posOffset>
                      </wp:positionV>
                      <wp:extent cx="203200" cy="203200"/>
                      <wp:effectExtent l="0" t="0" r="25400" b="25400"/>
                      <wp:wrapNone/>
                      <wp:docPr id="1276" name="Oval 1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00D06E2" id="Oval 1276" o:spid="_x0000_s1026" style="position:absolute;left:0;text-align:left;margin-left:174.35pt;margin-top:10.1pt;width:16pt;height:16pt;rotation:-90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qin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5NjSjTrwNLdiimSLoDP2voKag/23vUnDzEWu5GuI84A1PIYZOAvYYCqyCZBvN1DLDaBcFwOB++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87744" behindDoc="0" locked="0" layoutInCell="1" allowOverlap="1" wp14:anchorId="58F908BC" wp14:editId="64D0FEEB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249766</wp:posOffset>
                      </wp:positionV>
                      <wp:extent cx="203200" cy="203200"/>
                      <wp:effectExtent l="0" t="0" r="25400" b="25400"/>
                      <wp:wrapNone/>
                      <wp:docPr id="1277" name="Oval 1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E85A5D2" id="Oval 1277" o:spid="_x0000_s1026" style="position:absolute;left:0;text-align:left;margin-left:125pt;margin-top:19.65pt;width:16pt;height:16pt;rotation:-90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gGs4A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3086720" behindDoc="0" locked="0" layoutInCell="1" allowOverlap="1" wp14:anchorId="40D0696B" wp14:editId="166904DE">
                      <wp:simplePos x="0" y="0"/>
                      <wp:positionH relativeFrom="column">
                        <wp:posOffset>1198033</wp:posOffset>
                      </wp:positionH>
                      <wp:positionV relativeFrom="paragraph">
                        <wp:posOffset>880534</wp:posOffset>
                      </wp:positionV>
                      <wp:extent cx="203200" cy="203200"/>
                      <wp:effectExtent l="0" t="0" r="25400" b="25400"/>
                      <wp:wrapNone/>
                      <wp:docPr id="1278" name="Oval 12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03200" cy="2032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92929">
                                  <a:alpha val="54118"/>
                                </a:srgbClr>
                              </a:solidFill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BA81E9" id="Oval 1278" o:spid="_x0000_s1026" style="position:absolute;left:0;text-align:left;margin-left:94.35pt;margin-top:69.35pt;width:16pt;height:16pt;rotation:-90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" fillcolor="#292929" strokecolor="black [3200]">
                      <v:fill opacity="35466f"/>
                    </v:oval>
                  </w:pict>
                </mc:Fallback>
              </mc:AlternateContent>
            </w:r>
            <w:r w:rsidRPr="00A131F2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55EC67B4" wp14:editId="059BD016">
                  <wp:extent cx="3648724" cy="1806854"/>
                  <wp:effectExtent l="0" t="0" r="0" b="0"/>
                  <wp:docPr id="1279" name="Picture 1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8915" b="92636" l="2495" r="91747">
                                        <a14:foregroundMark x1="3071" y1="52326" x2="5566" y2="57364"/>
                                        <a14:foregroundMark x1="10173" y1="88760" x2="12284" y2="92636"/>
                                        <a14:foregroundMark x1="38388" y1="87984" x2="38964" y2="92636"/>
                                        <a14:foregroundMark x1="62380" y1="87597" x2="64299" y2="91860"/>
                                        <a14:foregroundMark x1="91747" y1="43798" x2="90403" y2="49612"/>
                                        <a14:foregroundMark x1="57198" y1="10465" x2="56046" y2="15116"/>
                                        <a14:foregroundMark x1="31670" y1="10078" x2="31670" y2="14341"/>
                                        <a14:foregroundMark x1="57198" y1="8915" x2="57198" y2="8915"/>
                                        <a14:foregroundMark x1="42035" y1="46899" x2="43762" y2="48837"/>
                                        <a14:foregroundMark x1="43954" y1="49225" x2="44146" y2="50775"/>
                                        <a14:foregroundMark x1="40499" y1="71705" x2="40499" y2="71705"/>
                                        <a14:foregroundMark x1="40307" y1="77907" x2="40307" y2="77907"/>
                                        <a14:foregroundMark x1="85865" y1="41473" x2="89443" y2="44961"/>
                                        <a14:foregroundMark x1="62315" y1="18134" x2="58733" y2="14341"/>
                                        <a14:foregroundMark x1="62620" y1="18457" x2="62514" y2="18345"/>
                                        <a14:foregroundMark x1="2303" y1="53488" x2="2303" y2="53488"/>
                                        <a14:foregroundMark x1="13628" y1="89147" x2="13628" y2="89147"/>
                                        <a14:foregroundMark x1="15547" y1="89922" x2="15547" y2="89922"/>
                                        <a14:foregroundMark x1="17274" y1="89922" x2="17274" y2="89922"/>
                                        <a14:foregroundMark x1="22649" y1="89922" x2="22649" y2="89922"/>
                                        <a14:foregroundMark x1="29175" y1="89922" x2="29175" y2="89922"/>
                                        <a14:foregroundMark x1="50672" y1="89147" x2="50672" y2="89147"/>
                                        <a14:foregroundMark x1="27447" y1="32171" x2="27447" y2="32171"/>
                                        <a14:foregroundMark x1="15931" y1="32171" x2="15931" y2="32171"/>
                                        <a14:foregroundMark x1="14971" y1="69767" x2="14971" y2="69767"/>
                                        <a14:foregroundMark x1="14971" y1="74806" x2="14971" y2="74806"/>
                                        <a14:foregroundMark x1="32630" y1="60853" x2="32630" y2="60853"/>
                                        <a14:foregroundMark x1="23800" y1="72481" x2="23800" y2="72481"/>
                                        <a14:foregroundMark x1="28023" y1="67054" x2="28023" y2="67054"/>
                                        <a14:foregroundMark x1="61612" y1="65504" x2="61612" y2="65504"/>
                                        <a14:foregroundMark x1="24568" y1="28682" x2="24568" y2="28682"/>
                                        <a14:foregroundMark x1="33589" y1="38372" x2="33589" y2="38372"/>
                                        <a14:foregroundMark x1="49712" y1="61628" x2="49712" y2="61628"/>
                                        <a14:foregroundMark x1="69098" y1="25581" x2="69098" y2="25581"/>
                                        <a14:foregroundMark x1="71785" y1="28682" x2="71785" y2="28682"/>
                                        <a14:foregroundMark x1="82534" y1="38372" x2="82534" y2="38372"/>
                                        <a14:foregroundMark x1="81574" y1="38372" x2="81574" y2="38372"/>
                                        <a14:foregroundMark x1="81190" y1="37209" x2="81190" y2="37209"/>
                                        <a14:foregroundMark x1="79271" y1="34496" x2="79271" y2="34496"/>
                                        <a14:foregroundMark x1="76775" y1="32946" x2="76775" y2="32946"/>
                                        <a14:foregroundMark x1="73704" y1="29457" x2="73704" y2="29457"/>
                                        <a14:foregroundMark x1="66219" y1="22481" x2="66219" y2="22481"/>
                                        <a14:foregroundMark x1="67946" y1="24031" x2="67946" y2="24031"/>
                                        <a14:foregroundMark x1="83493" y1="40310" x2="83493" y2="40310"/>
                                        <a14:foregroundMark x1="85413" y1="40698" x2="85413" y2="40698"/>
                                        <a14:foregroundMark x1="79846" y1="37209" x2="79846" y2="37209"/>
                                        <a14:foregroundMark x1="78503" y1="34109" x2="78503" y2="34109"/>
                                        <a14:foregroundMark x1="75624" y1="31783" x2="75624" y2="31783"/>
                                        <a14:foregroundMark x1="55086" y1="73256" x2="55086" y2="73256"/>
                                        <a14:foregroundMark x1="46833" y1="56202" x2="46833" y2="56202"/>
                                        <a14:foregroundMark x1="47025" y1="89535" x2="47025" y2="89535"/>
                                        <a14:foregroundMark x1="54511" y1="89147" x2="54511" y2="89147"/>
                                        <a14:foregroundMark x1="78503" y1="35271" x2="78503" y2="35271"/>
                                        <a14:foregroundMark x1="77351" y1="34496" x2="77351" y2="34496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74856" y1="30620" x2="74856" y2="30620"/>
                                        <a14:foregroundMark x1="64491" y1="20930" x2="64491" y2="20930"/>
                                        <a14:foregroundMark x1="84453" y1="41085" x2="84453" y2="41085"/>
                                        <a14:foregroundMark x1="84261" y1="39922" x2="84261" y2="39922"/>
                                        <a14:foregroundMark x1="84837" y1="40698" x2="84837" y2="40698"/>
                                        <a14:foregroundMark x1="85221" y1="41860" x2="85221" y2="41860"/>
                                        <a14:foregroundMark x1="84069" y1="40698" x2="84069" y2="40698"/>
                                        <a14:foregroundMark x1="80038" y1="36434" x2="80038" y2="36434"/>
                                        <a14:foregroundMark x1="78119" y1="34884" x2="78119" y2="34884"/>
                                        <a14:foregroundMark x1="76392" y1="32946" x2="76392" y2="32946"/>
                                        <a14:foregroundMark x1="82726" y1="38760" x2="82726" y2="38760"/>
                                        <a14:foregroundMark x1="82150" y1="39535" x2="82150" y2="39535"/>
                                        <a14:foregroundMark x1="86180" y1="42248" x2="85221" y2="41085"/>
                                        <a14:foregroundMark x1="37236" y1="54651" x2="37236" y2="54651"/>
                                        <a14:foregroundMark x1="34165" y1="50000" x2="34165" y2="50000"/>
                                        <a14:foregroundMark x1="20537" y1="77907" x2="20537" y2="77907"/>
                                        <a14:foregroundMark x1="41267" y1="62791" x2="41267" y2="62791"/>
                                        <a14:foregroundMark x1="62380" y1="74031" x2="62380" y2="74031"/>
                                        <a14:foregroundMark x1="27255" y1="52326" x2="27255" y2="52326"/>
                                        <a14:foregroundMark x1="16891" y1="37209" x2="16891" y2="37209"/>
                                        <a14:foregroundMark x1="20154" y1="25194" x2="20154" y2="25194"/>
                                        <a14:foregroundMark x1="84069" y1="39535" x2="84069" y2="39535"/>
                                        <a14:foregroundMark x1="83301" y1="39535" x2="83301" y2="39535"/>
                                        <a14:backgroundMark x1="30710" y1="25581" x2="30710" y2="25581"/>
                                        <a14:backgroundMark x1="23033" y1="45736" x2="23033" y2="45736"/>
                                        <a14:backgroundMark x1="12860" y1="46124" x2="12860" y2="46124"/>
                                        <a14:backgroundMark x1="25912" y1="60465" x2="25912" y2="60465"/>
                                        <a14:backgroundMark x1="11132" y1="67054" x2="11132" y2="67054"/>
                                        <a14:backgroundMark x1="31286" y1="76744" x2="31286" y2="76744"/>
                                        <a14:backgroundMark x1="46065" y1="74031" x2="46065" y2="74031"/>
                                        <a14:backgroundMark x1="56430" y1="56202" x2="56430" y2="56202"/>
                                        <a14:backgroundMark x1="72169" y1="57364" x2="72169" y2="57364"/>
                                        <a14:backgroundMark x1="22841" y1="58915" x2="22841" y2="58915"/>
                                        <a14:backgroundMark x1="14971" y1="75969" x2="14971" y2="75969"/>
                                        <a14:backgroundMark x1="15163" y1="74419" x2="15163" y2="74419"/>
                                        <a14:backgroundMark x1="84261" y1="39535" x2="84261" y2="39535"/>
                                        <a14:backgroundMark x1="82534" y1="37597" x2="82534" y2="37597"/>
                                        <a14:backgroundMark x1="86564" y1="41473" x2="86564" y2="41473"/>
                                        <a14:backgroundMark x1="66215" y1="20930" x2="62188" y2="16667"/>
                                        <a14:backgroundMark x1="67680" y1="22481" x2="66215" y2="20930"/>
                                        <a14:backgroundMark x1="69145" y1="24031" x2="67680" y2="22481"/>
                                        <a14:backgroundMark x1="70609" y1="25581" x2="69145" y2="24031"/>
                                        <a14:backgroundMark x1="73539" y1="28682" x2="70609" y2="25581"/>
                                        <a14:backgroundMark x1="74271" y1="29457" x2="73539" y2="28682"/>
                                        <a14:backgroundMark x1="75370" y1="30620" x2="74271" y2="29457"/>
                                        <a14:backgroundMark x1="76468" y1="31783" x2="75370" y2="30620"/>
                                        <a14:backgroundMark x1="77567" y1="32946" x2="76468" y2="31783"/>
                                        <a14:backgroundMark x1="78665" y1="34109" x2="77567" y2="32946"/>
                                        <a14:backgroundMark x1="79031" y1="34496" x2="78665" y2="34109"/>
                                        <a14:backgroundMark x1="79397" y1="34884" x2="79031" y2="34496"/>
                                        <a14:backgroundMark x1="79763" y1="35271" x2="79397" y2="34884"/>
                                        <a14:backgroundMark x1="80862" y1="36434" x2="79763" y2="35271"/>
                                        <a14:backgroundMark x1="81594" y1="37209" x2="80862" y2="36434"/>
                                        <a14:backgroundMark x1="82693" y1="38372" x2="81594" y2="37209"/>
                                        <a14:backgroundMark x1="83059" y1="38760" x2="82693" y2="38372"/>
                                        <a14:backgroundMark x1="83791" y1="39535" x2="83059" y2="38760"/>
                                        <a14:backgroundMark x1="84157" y1="39922" x2="83791" y2="39535"/>
                                        <a14:backgroundMark x1="84524" y1="40310" x2="84157" y2="39922"/>
                                        <a14:backgroundMark x1="84890" y1="40698" x2="84524" y2="40310"/>
                                        <a14:backgroundMark x1="85256" y1="41085" x2="84890" y2="40698"/>
                                        <a14:backgroundMark x1="62188" y1="16667" x2="61804" y2="15504"/>
                                      </a14:backgroundRemoval>
                                    </a14:imgEffect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556" cy="181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964" w:rsidRPr="00A131F2" w14:paraId="12B54818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46F3D167" w14:textId="4F82A64A" w:rsidR="00F01964" w:rsidRPr="00195C55" w:rsidRDefault="00F01964" w:rsidP="00387C50">
            <w:pPr>
              <w:jc w:val="center"/>
              <w:rPr>
                <w:rFonts w:ascii="IRANSans" w:hAnsi="IRANSans" w:cs="IRANSans"/>
                <w:noProof/>
                <w:rtl/>
                <w:lang w:bidi="fa-IR"/>
              </w:rPr>
            </w:pPr>
          </w:p>
        </w:tc>
      </w:tr>
      <w:tr w:rsidR="00F01964" w:rsidRPr="00A131F2" w14:paraId="27736B26" w14:textId="77777777" w:rsidTr="00646769">
        <w:tc>
          <w:tcPr>
            <w:tcW w:w="95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19DF52AD" w14:textId="77777777" w:rsidR="00F01964" w:rsidRPr="00A131F2" w:rsidRDefault="00F01964" w:rsidP="00387C50">
            <w:pPr>
              <w:jc w:val="center"/>
              <w:rPr>
                <w:rFonts w:ascii="IRANSans" w:hAnsi="IRANSans" w:cs="IRANSans"/>
                <w:noProof/>
                <w:rtl/>
                <w:lang w:val="fa-IR" w:bidi="fa-IR"/>
              </w:rPr>
            </w:pPr>
          </w:p>
        </w:tc>
      </w:tr>
    </w:tbl>
    <w:p w14:paraId="633A3A3C" w14:textId="77777777" w:rsidR="00434BC4" w:rsidRPr="00C25DC1" w:rsidRDefault="00434BC4" w:rsidP="00434BC4">
      <w:pPr>
        <w:bidi/>
        <w:jc w:val="center"/>
        <w:rPr>
          <w:rFonts w:ascii="Garamond" w:hAnsi="Garamond" w:cs="B Nazanin"/>
          <w:sz w:val="28"/>
          <w:szCs w:val="28"/>
          <w:lang w:bidi="fa-IR"/>
        </w:rPr>
      </w:pPr>
    </w:p>
    <w:p w14:paraId="5771439C" w14:textId="0D7E0B7F" w:rsidR="00DF5F8B" w:rsidRPr="00383531" w:rsidRDefault="00DF5F8B" w:rsidP="00DF5F8B">
      <w:pPr>
        <w:pStyle w:val="ListParagraph"/>
        <w:numPr>
          <w:ilvl w:val="0"/>
          <w:numId w:val="31"/>
        </w:num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lang w:bidi="fa-IR"/>
        </w:rPr>
      </w:pPr>
      <w:r w:rsidRPr="00DF5F8B">
        <w:rPr>
          <w:rFonts w:ascii="Garamond" w:hAnsi="Garamond" w:cs="B Nazanin" w:hint="cs"/>
          <w:sz w:val="28"/>
          <w:szCs w:val="28"/>
          <w:rtl/>
          <w:lang w:bidi="fa-IR"/>
        </w:rPr>
        <w:t>برای گرا</w:t>
      </w:r>
      <w:r w:rsidR="006F635F">
        <w:rPr>
          <w:rFonts w:ascii="Garamond" w:hAnsi="Garamond" w:cs="B Nazanin" w:hint="cs"/>
          <w:sz w:val="28"/>
          <w:szCs w:val="28"/>
          <w:rtl/>
          <w:lang w:bidi="fa-IR"/>
        </w:rPr>
        <w:t>ف</w:t>
      </w:r>
      <w:r w:rsidR="006F635F">
        <w:rPr>
          <w:rFonts w:ascii="Garamond" w:hAnsi="Garamond" w:cs="B Nazanin"/>
          <w:sz w:val="28"/>
          <w:szCs w:val="28"/>
          <w:rtl/>
          <w:lang w:bidi="fa-IR"/>
        </w:rPr>
        <w:softHyphen/>
      </w:r>
      <w:r w:rsidR="006F635F">
        <w:rPr>
          <w:rFonts w:ascii="Garamond" w:hAnsi="Garamond" w:cs="B Nazanin" w:hint="cs"/>
          <w:sz w:val="28"/>
          <w:szCs w:val="28"/>
          <w:rtl/>
          <w:lang w:bidi="fa-IR"/>
        </w:rPr>
        <w:t>های</w:t>
      </w:r>
      <w:r w:rsidRPr="00DF5F8B">
        <w:rPr>
          <w:rFonts w:ascii="Garamond" w:hAnsi="Garamond" w:cs="B Nazanin" w:hint="cs"/>
          <w:sz w:val="28"/>
          <w:szCs w:val="28"/>
          <w:rtl/>
          <w:lang w:bidi="fa-IR"/>
        </w:rPr>
        <w:t xml:space="preserve"> زیر درخت پوشای کمینه را با استفاده از الگ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وریتم </w:t>
      </w:r>
      <w:r w:rsidRPr="00383531">
        <w:rPr>
          <w:rFonts w:ascii="Garamond" w:hAnsi="Garamond" w:cs="B Nazanin" w:hint="cs"/>
          <w:b/>
          <w:bCs/>
          <w:sz w:val="28"/>
          <w:szCs w:val="28"/>
          <w:rtl/>
          <w:lang w:bidi="fa-IR"/>
        </w:rPr>
        <w:t>کروسکال</w:t>
      </w:r>
      <w:r w:rsidRPr="00DF5F8B">
        <w:rPr>
          <w:rFonts w:ascii="Garamond" w:hAnsi="Garamond" w:cs="B Nazanin" w:hint="cs"/>
          <w:sz w:val="28"/>
          <w:szCs w:val="28"/>
          <w:rtl/>
          <w:lang w:bidi="fa-IR"/>
        </w:rPr>
        <w:t xml:space="preserve"> بدست آورید.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(مرحله به مرحله رسم کنید.)</w:t>
      </w:r>
      <w:r w:rsidR="006F635F" w:rsidRPr="006F635F">
        <w:rPr>
          <w:noProof/>
        </w:rPr>
        <w:t xml:space="preserve"> </w:t>
      </w:r>
      <w:r w:rsidR="00383531"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(</w:t>
      </w:r>
      <w:r w:rsid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3</w:t>
      </w:r>
      <w:r w:rsidR="00383531"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 xml:space="preserve"> نمره)</w:t>
      </w:r>
    </w:p>
    <w:p w14:paraId="32F26702" w14:textId="3CAA1055" w:rsidR="006F635F" w:rsidRDefault="00383531" w:rsidP="00894CD9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  <w:r w:rsidRPr="00061F09">
        <w:rPr>
          <w:rFonts w:ascii="Garamond" w:hAnsi="Garamond" w:cs="B Nazanin"/>
          <w:noProof/>
          <w:sz w:val="28"/>
          <w:szCs w:val="28"/>
          <w:rtl/>
          <w:lang w:bidi="fa-IR"/>
        </w:rPr>
        <w:drawing>
          <wp:inline distT="0" distB="0" distL="0" distR="0" wp14:anchorId="28E4C0A0" wp14:editId="316E94CD">
            <wp:extent cx="2722063" cy="9080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585" cy="9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35F">
        <w:rPr>
          <w:rFonts w:ascii="Garamond" w:hAnsi="Garamond" w:cs="B Nazanin"/>
          <w:noProof/>
          <w:sz w:val="28"/>
          <w:szCs w:val="28"/>
          <w:rtl/>
          <w:lang w:bidi="fa-IR"/>
        </w:rPr>
        <w:drawing>
          <wp:inline distT="0" distB="0" distL="0" distR="0" wp14:anchorId="7FB5CD67" wp14:editId="3BCC595A">
            <wp:extent cx="1985130" cy="921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" b="1396"/>
                    <a:stretch/>
                  </pic:blipFill>
                  <pic:spPr bwMode="auto">
                    <a:xfrm>
                      <a:off x="0" y="0"/>
                      <a:ext cx="1986704" cy="92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154A9" w14:textId="31451DD4" w:rsidR="00894CD9" w:rsidRDefault="00894CD9" w:rsidP="00894CD9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9999" w:themeFill="accent1" w:themeFillTint="66"/>
        <w:tblLook w:val="04A0" w:firstRow="1" w:lastRow="0" w:firstColumn="1" w:lastColumn="0" w:noHBand="0" w:noVBand="1"/>
      </w:tblPr>
      <w:tblGrid>
        <w:gridCol w:w="9530"/>
      </w:tblGrid>
      <w:tr w:rsidR="00894CD9" w14:paraId="6702EE7F" w14:textId="77777777" w:rsidTr="00894CD9">
        <w:tc>
          <w:tcPr>
            <w:tcW w:w="9530" w:type="dxa"/>
            <w:shd w:val="clear" w:color="auto" w:fill="FF9999" w:themeFill="accent1" w:themeFillTint="66"/>
          </w:tcPr>
          <w:p w14:paraId="5B084319" w14:textId="02C26E37" w:rsidR="00894CD9" w:rsidRDefault="00894CD9" w:rsidP="00894CD9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457984" behindDoc="0" locked="0" layoutInCell="1" allowOverlap="1" wp14:anchorId="780AE368" wp14:editId="65943844">
                      <wp:simplePos x="0" y="0"/>
                      <wp:positionH relativeFrom="column">
                        <wp:posOffset>2334048</wp:posOffset>
                      </wp:positionH>
                      <wp:positionV relativeFrom="paragraph">
                        <wp:posOffset>386292</wp:posOffset>
                      </wp:positionV>
                      <wp:extent cx="0" cy="478366"/>
                      <wp:effectExtent l="0" t="0" r="38100" b="17145"/>
                      <wp:wrapNone/>
                      <wp:docPr id="27" name="Straight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1906A8" id="Straight Connector 27" o:spid="_x0000_s1026" style="position:absolute;left:0;text-align:left;flip:y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30.4pt" to="183.8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061F09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5444D872" wp14:editId="642D994B">
                  <wp:extent cx="2721610" cy="1086540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9675" b="-1"/>
                          <a:stretch/>
                        </pic:blipFill>
                        <pic:spPr bwMode="auto">
                          <a:xfrm>
                            <a:off x="0" y="0"/>
                            <a:ext cx="2737585" cy="1092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462" w14:paraId="6F22669B" w14:textId="77777777" w:rsidTr="004511FC">
        <w:tc>
          <w:tcPr>
            <w:tcW w:w="9530" w:type="dxa"/>
            <w:shd w:val="clear" w:color="auto" w:fill="FF9999" w:themeFill="accent1" w:themeFillTint="66"/>
          </w:tcPr>
          <w:p w14:paraId="680A5316" w14:textId="7B94C27A" w:rsidR="00AB7462" w:rsidRDefault="00AB7462" w:rsidP="004511FC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672000" behindDoc="0" locked="0" layoutInCell="1" allowOverlap="1" wp14:anchorId="0EF474F4" wp14:editId="3D9C8CC1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394335</wp:posOffset>
                      </wp:positionV>
                      <wp:extent cx="0" cy="478366"/>
                      <wp:effectExtent l="0" t="0" r="38100" b="17145"/>
                      <wp:wrapNone/>
                      <wp:docPr id="25" name="Straight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4D0E4E6" id="Straight Connector 25" o:spid="_x0000_s1026" style="position:absolute;left:0;text-align:left;flip:y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31.05pt" to="232.5pt,6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69952" behindDoc="0" locked="0" layoutInCell="1" allowOverlap="1" wp14:anchorId="15C72C91" wp14:editId="15056BA7">
                      <wp:simplePos x="0" y="0"/>
                      <wp:positionH relativeFrom="column">
                        <wp:posOffset>2334048</wp:posOffset>
                      </wp:positionH>
                      <wp:positionV relativeFrom="paragraph">
                        <wp:posOffset>386292</wp:posOffset>
                      </wp:positionV>
                      <wp:extent cx="0" cy="478366"/>
                      <wp:effectExtent l="0" t="0" r="38100" b="17145"/>
                      <wp:wrapNone/>
                      <wp:docPr id="23" name="Straight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7B30C2" id="Straight Connector 23" o:spid="_x0000_s1026" style="position:absolute;left:0;text-align:left;flip:y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30.4pt" to="183.8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061F09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0BFFA942" wp14:editId="0686B4FB">
                  <wp:extent cx="2720975" cy="1147233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9675" b="-6715"/>
                          <a:stretch/>
                        </pic:blipFill>
                        <pic:spPr bwMode="auto">
                          <a:xfrm>
                            <a:off x="0" y="0"/>
                            <a:ext cx="2737585" cy="1154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462" w14:paraId="58A3B1E0" w14:textId="77777777" w:rsidTr="004511FC">
        <w:tc>
          <w:tcPr>
            <w:tcW w:w="9530" w:type="dxa"/>
            <w:shd w:val="clear" w:color="auto" w:fill="FF9999" w:themeFill="accent1" w:themeFillTint="66"/>
          </w:tcPr>
          <w:p w14:paraId="0F700CB2" w14:textId="6C0CC235" w:rsidR="00AB7462" w:rsidRDefault="00AB7462" w:rsidP="004511FC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77120" behindDoc="0" locked="0" layoutInCell="1" allowOverlap="1" wp14:anchorId="40836311" wp14:editId="6007EB2C">
                      <wp:simplePos x="0" y="0"/>
                      <wp:positionH relativeFrom="column">
                        <wp:posOffset>3562350</wp:posOffset>
                      </wp:positionH>
                      <wp:positionV relativeFrom="paragraph">
                        <wp:posOffset>402167</wp:posOffset>
                      </wp:positionV>
                      <wp:extent cx="0" cy="478366"/>
                      <wp:effectExtent l="0" t="0" r="38100" b="17145"/>
                      <wp:wrapNone/>
                      <wp:docPr id="931" name="Straight Connector 9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BF54F41" id="Straight Connector 931" o:spid="_x0000_s1026" style="position:absolute;left:0;text-align:left;flip: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5pt,31.65pt" to="280.5pt,6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75072" behindDoc="0" locked="0" layoutInCell="1" allowOverlap="1" wp14:anchorId="1AEBB478" wp14:editId="5F772E1E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394335</wp:posOffset>
                      </wp:positionV>
                      <wp:extent cx="0" cy="478366"/>
                      <wp:effectExtent l="0" t="0" r="38100" b="17145"/>
                      <wp:wrapNone/>
                      <wp:docPr id="831" name="Straight Connector 8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93223CD" id="Straight Connector 831" o:spid="_x0000_s1026" style="position:absolute;left:0;text-align:left;flip:y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31.05pt" to="232.5pt,6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74048" behindDoc="0" locked="0" layoutInCell="1" allowOverlap="1" wp14:anchorId="7A311C85" wp14:editId="49202289">
                      <wp:simplePos x="0" y="0"/>
                      <wp:positionH relativeFrom="column">
                        <wp:posOffset>2334048</wp:posOffset>
                      </wp:positionH>
                      <wp:positionV relativeFrom="paragraph">
                        <wp:posOffset>386292</wp:posOffset>
                      </wp:positionV>
                      <wp:extent cx="0" cy="478366"/>
                      <wp:effectExtent l="0" t="0" r="38100" b="17145"/>
                      <wp:wrapNone/>
                      <wp:docPr id="907" name="Straight Connector 9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5007E1A" id="Straight Connector 907" o:spid="_x0000_s1026" style="position:absolute;left:0;text-align:left;flip:y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30.4pt" to="183.8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061F09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70D9C44C" wp14:editId="6D4C9257">
                  <wp:extent cx="2720975" cy="1147233"/>
                  <wp:effectExtent l="0" t="0" r="3175" b="0"/>
                  <wp:docPr id="930" name="Picture 9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9675" b="-6715"/>
                          <a:stretch/>
                        </pic:blipFill>
                        <pic:spPr bwMode="auto">
                          <a:xfrm>
                            <a:off x="0" y="0"/>
                            <a:ext cx="2737585" cy="1154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462" w14:paraId="003CA113" w14:textId="77777777" w:rsidTr="004511FC">
        <w:tc>
          <w:tcPr>
            <w:tcW w:w="9530" w:type="dxa"/>
            <w:shd w:val="clear" w:color="auto" w:fill="FF9999" w:themeFill="accent1" w:themeFillTint="66"/>
          </w:tcPr>
          <w:p w14:paraId="5C994D70" w14:textId="6F140C27" w:rsidR="00AB7462" w:rsidRDefault="00AB7462" w:rsidP="004511FC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83264" behindDoc="0" locked="0" layoutInCell="1" allowOverlap="1" wp14:anchorId="0B346DC7" wp14:editId="0B4FD51D">
                      <wp:simplePos x="0" y="0"/>
                      <wp:positionH relativeFrom="column">
                        <wp:posOffset>1783503</wp:posOffset>
                      </wp:positionH>
                      <wp:positionV relativeFrom="paragraph">
                        <wp:posOffset>317923</wp:posOffset>
                      </wp:positionV>
                      <wp:extent cx="474134" cy="0"/>
                      <wp:effectExtent l="0" t="0" r="0" b="0"/>
                      <wp:wrapNone/>
                      <wp:docPr id="936" name="Straight Connector 9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4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79E304B" id="Straight Connector 936" o:spid="_x0000_s1026" style="position:absolute;left:0;text-align:left;flip:y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45pt,25.05pt" to="177.8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81216" behindDoc="0" locked="0" layoutInCell="1" allowOverlap="1" wp14:anchorId="30FC1225" wp14:editId="5150F0C8">
                      <wp:simplePos x="0" y="0"/>
                      <wp:positionH relativeFrom="column">
                        <wp:posOffset>3562350</wp:posOffset>
                      </wp:positionH>
                      <wp:positionV relativeFrom="paragraph">
                        <wp:posOffset>402167</wp:posOffset>
                      </wp:positionV>
                      <wp:extent cx="0" cy="478366"/>
                      <wp:effectExtent l="0" t="0" r="38100" b="17145"/>
                      <wp:wrapNone/>
                      <wp:docPr id="932" name="Straight Connector 9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86F7477" id="Straight Connector 932" o:spid="_x0000_s1026" style="position:absolute;left:0;text-align:left;flip:y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5pt,31.65pt" to="280.5pt,6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80192" behindDoc="0" locked="0" layoutInCell="1" allowOverlap="1" wp14:anchorId="2931FAA1" wp14:editId="7D68C162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394335</wp:posOffset>
                      </wp:positionV>
                      <wp:extent cx="0" cy="478366"/>
                      <wp:effectExtent l="0" t="0" r="38100" b="17145"/>
                      <wp:wrapNone/>
                      <wp:docPr id="933" name="Straight Connector 9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154A269" id="Straight Connector 933" o:spid="_x0000_s1026" style="position:absolute;left:0;text-align:left;flip:y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31.05pt" to="232.5pt,6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79168" behindDoc="0" locked="0" layoutInCell="1" allowOverlap="1" wp14:anchorId="36CFD712" wp14:editId="5E7A9ACA">
                      <wp:simplePos x="0" y="0"/>
                      <wp:positionH relativeFrom="column">
                        <wp:posOffset>2334048</wp:posOffset>
                      </wp:positionH>
                      <wp:positionV relativeFrom="paragraph">
                        <wp:posOffset>386292</wp:posOffset>
                      </wp:positionV>
                      <wp:extent cx="0" cy="478366"/>
                      <wp:effectExtent l="0" t="0" r="38100" b="17145"/>
                      <wp:wrapNone/>
                      <wp:docPr id="934" name="Straight Connector 9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3ACE4E" id="Straight Connector 934" o:spid="_x0000_s1026" style="position:absolute;left:0;text-align:left;flip:y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30.4pt" to="183.8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061F09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20911BA4" wp14:editId="3EA2495B">
                  <wp:extent cx="2720975" cy="1147233"/>
                  <wp:effectExtent l="0" t="0" r="3175" b="0"/>
                  <wp:docPr id="935" name="Picture 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9675" b="-6715"/>
                          <a:stretch/>
                        </pic:blipFill>
                        <pic:spPr bwMode="auto">
                          <a:xfrm>
                            <a:off x="0" y="0"/>
                            <a:ext cx="2737585" cy="1154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462" w14:paraId="7BECA7E0" w14:textId="77777777" w:rsidTr="004511FC">
        <w:tc>
          <w:tcPr>
            <w:tcW w:w="9530" w:type="dxa"/>
            <w:shd w:val="clear" w:color="auto" w:fill="FF9999" w:themeFill="accent1" w:themeFillTint="66"/>
          </w:tcPr>
          <w:p w14:paraId="2EC2A2CF" w14:textId="60319D28" w:rsidR="00AB7462" w:rsidRDefault="00AB7462" w:rsidP="004511FC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90432" behindDoc="0" locked="0" layoutInCell="1" allowOverlap="1" wp14:anchorId="6A66E8A3" wp14:editId="5B4454F3">
                      <wp:simplePos x="0" y="0"/>
                      <wp:positionH relativeFrom="column">
                        <wp:posOffset>2388353</wp:posOffset>
                      </wp:positionH>
                      <wp:positionV relativeFrom="paragraph">
                        <wp:posOffset>316618</wp:posOffset>
                      </wp:positionV>
                      <wp:extent cx="488924" cy="7166"/>
                      <wp:effectExtent l="0" t="0" r="26035" b="31115"/>
                      <wp:wrapNone/>
                      <wp:docPr id="943" name="Straight Connector 9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1A3284" id="Straight Connector 943" o:spid="_x0000_s1026" style="position:absolute;left:0;text-align:left;flip:y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24.95pt" to="226.5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88384" behindDoc="0" locked="0" layoutInCell="1" allowOverlap="1" wp14:anchorId="40F143EC" wp14:editId="02C77ED8">
                      <wp:simplePos x="0" y="0"/>
                      <wp:positionH relativeFrom="column">
                        <wp:posOffset>1783503</wp:posOffset>
                      </wp:positionH>
                      <wp:positionV relativeFrom="paragraph">
                        <wp:posOffset>317923</wp:posOffset>
                      </wp:positionV>
                      <wp:extent cx="474134" cy="0"/>
                      <wp:effectExtent l="0" t="0" r="0" b="0"/>
                      <wp:wrapNone/>
                      <wp:docPr id="937" name="Straight Connector 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4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90EF4A9" id="Straight Connector 937" o:spid="_x0000_s1026" style="position:absolute;left:0;text-align:left;flip:y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45pt,25.05pt" to="177.8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87360" behindDoc="0" locked="0" layoutInCell="1" allowOverlap="1" wp14:anchorId="3A59CA3C" wp14:editId="21B02842">
                      <wp:simplePos x="0" y="0"/>
                      <wp:positionH relativeFrom="column">
                        <wp:posOffset>3562350</wp:posOffset>
                      </wp:positionH>
                      <wp:positionV relativeFrom="paragraph">
                        <wp:posOffset>402167</wp:posOffset>
                      </wp:positionV>
                      <wp:extent cx="0" cy="478366"/>
                      <wp:effectExtent l="0" t="0" r="38100" b="17145"/>
                      <wp:wrapNone/>
                      <wp:docPr id="938" name="Straight Connector 9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38EF27" id="Straight Connector 938" o:spid="_x0000_s1026" style="position:absolute;left:0;text-align:left;flip:y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5pt,31.65pt" to="280.5pt,6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86336" behindDoc="0" locked="0" layoutInCell="1" allowOverlap="1" wp14:anchorId="7E0528E4" wp14:editId="26FEA685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394335</wp:posOffset>
                      </wp:positionV>
                      <wp:extent cx="0" cy="478366"/>
                      <wp:effectExtent l="0" t="0" r="38100" b="17145"/>
                      <wp:wrapNone/>
                      <wp:docPr id="939" name="Straight Connector 9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625462" id="Straight Connector 939" o:spid="_x0000_s1026" style="position:absolute;left:0;text-align:left;flip:y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31.05pt" to="232.5pt,6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85312" behindDoc="0" locked="0" layoutInCell="1" allowOverlap="1" wp14:anchorId="1247012E" wp14:editId="4904F26A">
                      <wp:simplePos x="0" y="0"/>
                      <wp:positionH relativeFrom="column">
                        <wp:posOffset>2334048</wp:posOffset>
                      </wp:positionH>
                      <wp:positionV relativeFrom="paragraph">
                        <wp:posOffset>386292</wp:posOffset>
                      </wp:positionV>
                      <wp:extent cx="0" cy="478366"/>
                      <wp:effectExtent l="0" t="0" r="38100" b="17145"/>
                      <wp:wrapNone/>
                      <wp:docPr id="940" name="Straight Connector 9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4AE32A2" id="Straight Connector 940" o:spid="_x0000_s1026" style="position:absolute;left:0;text-align:left;flip:y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30.4pt" to="183.8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061F09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5DD4A8E5" wp14:editId="4260319B">
                  <wp:extent cx="2720975" cy="1147233"/>
                  <wp:effectExtent l="0" t="0" r="3175" b="0"/>
                  <wp:docPr id="941" name="Picture 9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9675" b="-6715"/>
                          <a:stretch/>
                        </pic:blipFill>
                        <pic:spPr bwMode="auto">
                          <a:xfrm>
                            <a:off x="0" y="0"/>
                            <a:ext cx="2737585" cy="1154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462" w14:paraId="7E04DC3C" w14:textId="77777777" w:rsidTr="004511FC">
        <w:tc>
          <w:tcPr>
            <w:tcW w:w="9530" w:type="dxa"/>
            <w:shd w:val="clear" w:color="auto" w:fill="FF9999" w:themeFill="accent1" w:themeFillTint="66"/>
          </w:tcPr>
          <w:p w14:paraId="49BD4B76" w14:textId="0EAAD2D1" w:rsidR="00AB7462" w:rsidRDefault="00AB7462" w:rsidP="004511FC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98624" behindDoc="0" locked="0" layoutInCell="1" allowOverlap="1" wp14:anchorId="34DD6EFE" wp14:editId="35B6F8DA">
                      <wp:simplePos x="0" y="0"/>
                      <wp:positionH relativeFrom="column">
                        <wp:posOffset>3024804</wp:posOffset>
                      </wp:positionH>
                      <wp:positionV relativeFrom="paragraph">
                        <wp:posOffset>312386</wp:posOffset>
                      </wp:positionV>
                      <wp:extent cx="488924" cy="7166"/>
                      <wp:effectExtent l="0" t="0" r="26035" b="31115"/>
                      <wp:wrapNone/>
                      <wp:docPr id="950" name="Straight Connector 9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83D2729" id="Straight Connector 950" o:spid="_x0000_s1026" style="position:absolute;left:0;text-align:left;flip:y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15pt,24.6pt" to="276.65pt,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96576" behindDoc="0" locked="0" layoutInCell="1" allowOverlap="1" wp14:anchorId="1B81D8FE" wp14:editId="5F6E5107">
                      <wp:simplePos x="0" y="0"/>
                      <wp:positionH relativeFrom="column">
                        <wp:posOffset>2388353</wp:posOffset>
                      </wp:positionH>
                      <wp:positionV relativeFrom="paragraph">
                        <wp:posOffset>316618</wp:posOffset>
                      </wp:positionV>
                      <wp:extent cx="488924" cy="7166"/>
                      <wp:effectExtent l="0" t="0" r="26035" b="31115"/>
                      <wp:wrapNone/>
                      <wp:docPr id="944" name="Straight Connector 9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45B3DC3" id="Straight Connector 944" o:spid="_x0000_s1026" style="position:absolute;left:0;text-align:left;flip:y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24.95pt" to="226.5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95552" behindDoc="0" locked="0" layoutInCell="1" allowOverlap="1" wp14:anchorId="262761B2" wp14:editId="4FDBAF92">
                      <wp:simplePos x="0" y="0"/>
                      <wp:positionH relativeFrom="column">
                        <wp:posOffset>1783503</wp:posOffset>
                      </wp:positionH>
                      <wp:positionV relativeFrom="paragraph">
                        <wp:posOffset>317923</wp:posOffset>
                      </wp:positionV>
                      <wp:extent cx="474134" cy="0"/>
                      <wp:effectExtent l="0" t="0" r="0" b="0"/>
                      <wp:wrapNone/>
                      <wp:docPr id="945" name="Straight Connector 9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4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3F742E1" id="Straight Connector 945" o:spid="_x0000_s1026" style="position:absolute;left:0;text-align:left;flip:y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45pt,25.05pt" to="177.8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94528" behindDoc="0" locked="0" layoutInCell="1" allowOverlap="1" wp14:anchorId="39EB5FF0" wp14:editId="15CC433F">
                      <wp:simplePos x="0" y="0"/>
                      <wp:positionH relativeFrom="column">
                        <wp:posOffset>3562350</wp:posOffset>
                      </wp:positionH>
                      <wp:positionV relativeFrom="paragraph">
                        <wp:posOffset>402167</wp:posOffset>
                      </wp:positionV>
                      <wp:extent cx="0" cy="478366"/>
                      <wp:effectExtent l="0" t="0" r="38100" b="17145"/>
                      <wp:wrapNone/>
                      <wp:docPr id="946" name="Straight Connector 9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DC77DA" id="Straight Connector 946" o:spid="_x0000_s1026" style="position:absolute;left:0;text-align:left;flip:y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5pt,31.65pt" to="280.5pt,6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93504" behindDoc="0" locked="0" layoutInCell="1" allowOverlap="1" wp14:anchorId="583C7F2F" wp14:editId="23E809DD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394335</wp:posOffset>
                      </wp:positionV>
                      <wp:extent cx="0" cy="478366"/>
                      <wp:effectExtent l="0" t="0" r="38100" b="17145"/>
                      <wp:wrapNone/>
                      <wp:docPr id="947" name="Straight Connector 9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9EAD537" id="Straight Connector 947" o:spid="_x0000_s1026" style="position:absolute;left:0;text-align:left;flip:y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31.05pt" to="232.5pt,6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92480" behindDoc="0" locked="0" layoutInCell="1" allowOverlap="1" wp14:anchorId="17CF2A52" wp14:editId="019746C3">
                      <wp:simplePos x="0" y="0"/>
                      <wp:positionH relativeFrom="column">
                        <wp:posOffset>2334048</wp:posOffset>
                      </wp:positionH>
                      <wp:positionV relativeFrom="paragraph">
                        <wp:posOffset>386292</wp:posOffset>
                      </wp:positionV>
                      <wp:extent cx="0" cy="478366"/>
                      <wp:effectExtent l="0" t="0" r="38100" b="17145"/>
                      <wp:wrapNone/>
                      <wp:docPr id="948" name="Straight Connector 9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A74FE7D" id="Straight Connector 948" o:spid="_x0000_s1026" style="position:absolute;left:0;text-align:left;flip:y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30.4pt" to="183.8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061F09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23825872" wp14:editId="73EF1C9E">
                  <wp:extent cx="2720975" cy="1147233"/>
                  <wp:effectExtent l="0" t="0" r="3175" b="0"/>
                  <wp:docPr id="949" name="Picture 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9675" b="-6715"/>
                          <a:stretch/>
                        </pic:blipFill>
                        <pic:spPr bwMode="auto">
                          <a:xfrm>
                            <a:off x="0" y="0"/>
                            <a:ext cx="2737585" cy="1154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AC" w14:paraId="7BA49948" w14:textId="77777777" w:rsidTr="004511FC">
        <w:tc>
          <w:tcPr>
            <w:tcW w:w="9530" w:type="dxa"/>
            <w:shd w:val="clear" w:color="auto" w:fill="FF9999" w:themeFill="accent1" w:themeFillTint="66"/>
          </w:tcPr>
          <w:p w14:paraId="38CBC07F" w14:textId="7DDD0F9A" w:rsidR="00FF1DAC" w:rsidRDefault="00FF1DAC" w:rsidP="004511FC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07840" behindDoc="0" locked="0" layoutInCell="1" allowOverlap="1" wp14:anchorId="24AC7C49" wp14:editId="2EC5078E">
                      <wp:simplePos x="0" y="0"/>
                      <wp:positionH relativeFrom="column">
                        <wp:posOffset>3624989</wp:posOffset>
                      </wp:positionH>
                      <wp:positionV relativeFrom="paragraph">
                        <wp:posOffset>305960</wp:posOffset>
                      </wp:positionV>
                      <wp:extent cx="488924" cy="7166"/>
                      <wp:effectExtent l="0" t="0" r="26035" b="31115"/>
                      <wp:wrapNone/>
                      <wp:docPr id="958" name="Straight Connector 9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72369E" id="Straight Connector 958" o:spid="_x0000_s1026" style="position:absolute;left:0;text-align:lef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5.45pt,24.1pt" to="323.95pt,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05792" behindDoc="0" locked="0" layoutInCell="1" allowOverlap="1" wp14:anchorId="749962E1" wp14:editId="3B73382A">
                      <wp:simplePos x="0" y="0"/>
                      <wp:positionH relativeFrom="column">
                        <wp:posOffset>3024804</wp:posOffset>
                      </wp:positionH>
                      <wp:positionV relativeFrom="paragraph">
                        <wp:posOffset>312386</wp:posOffset>
                      </wp:positionV>
                      <wp:extent cx="488924" cy="7166"/>
                      <wp:effectExtent l="0" t="0" r="26035" b="31115"/>
                      <wp:wrapNone/>
                      <wp:docPr id="951" name="Straight Connector 9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BB0B0D" id="Straight Connector 951" o:spid="_x0000_s1026" style="position:absolute;left:0;text-align:left;flip:y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15pt,24.6pt" to="276.65pt,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04768" behindDoc="0" locked="0" layoutInCell="1" allowOverlap="1" wp14:anchorId="4E3E88C9" wp14:editId="50126594">
                      <wp:simplePos x="0" y="0"/>
                      <wp:positionH relativeFrom="column">
                        <wp:posOffset>2388353</wp:posOffset>
                      </wp:positionH>
                      <wp:positionV relativeFrom="paragraph">
                        <wp:posOffset>316618</wp:posOffset>
                      </wp:positionV>
                      <wp:extent cx="488924" cy="7166"/>
                      <wp:effectExtent l="0" t="0" r="26035" b="31115"/>
                      <wp:wrapNone/>
                      <wp:docPr id="952" name="Straight Connector 9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B6A62E6" id="Straight Connector 952" o:spid="_x0000_s1026" style="position:absolute;left:0;text-align:left;flip:y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05pt,24.95pt" to="226.5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03744" behindDoc="0" locked="0" layoutInCell="1" allowOverlap="1" wp14:anchorId="6CCFC172" wp14:editId="793D14B8">
                      <wp:simplePos x="0" y="0"/>
                      <wp:positionH relativeFrom="column">
                        <wp:posOffset>1783503</wp:posOffset>
                      </wp:positionH>
                      <wp:positionV relativeFrom="paragraph">
                        <wp:posOffset>317923</wp:posOffset>
                      </wp:positionV>
                      <wp:extent cx="474134" cy="0"/>
                      <wp:effectExtent l="0" t="0" r="0" b="0"/>
                      <wp:wrapNone/>
                      <wp:docPr id="953" name="Straight Connector 9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4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BE02A3" id="Straight Connector 953" o:spid="_x0000_s1026" style="position:absolute;left:0;text-align:left;flip:y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45pt,25.05pt" to="177.8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02720" behindDoc="0" locked="0" layoutInCell="1" allowOverlap="1" wp14:anchorId="3750BCAC" wp14:editId="2F62E6A1">
                      <wp:simplePos x="0" y="0"/>
                      <wp:positionH relativeFrom="column">
                        <wp:posOffset>3562350</wp:posOffset>
                      </wp:positionH>
                      <wp:positionV relativeFrom="paragraph">
                        <wp:posOffset>402167</wp:posOffset>
                      </wp:positionV>
                      <wp:extent cx="0" cy="478366"/>
                      <wp:effectExtent l="0" t="0" r="38100" b="17145"/>
                      <wp:wrapNone/>
                      <wp:docPr id="954" name="Straight Connector 9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AB22066" id="Straight Connector 954" o:spid="_x0000_s1026" style="position:absolute;left:0;text-align:left;flip:y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5pt,31.65pt" to="280.5pt,6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01696" behindDoc="0" locked="0" layoutInCell="1" allowOverlap="1" wp14:anchorId="003687A8" wp14:editId="46FEF15A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394335</wp:posOffset>
                      </wp:positionV>
                      <wp:extent cx="0" cy="478366"/>
                      <wp:effectExtent l="0" t="0" r="38100" b="17145"/>
                      <wp:wrapNone/>
                      <wp:docPr id="955" name="Straight Connector 9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1B95E2" id="Straight Connector 955" o:spid="_x0000_s1026" style="position:absolute;left:0;text-align:left;flip:y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31.05pt" to="232.5pt,6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00672" behindDoc="0" locked="0" layoutInCell="1" allowOverlap="1" wp14:anchorId="3D7DE1D0" wp14:editId="214CC1CE">
                      <wp:simplePos x="0" y="0"/>
                      <wp:positionH relativeFrom="column">
                        <wp:posOffset>2334048</wp:posOffset>
                      </wp:positionH>
                      <wp:positionV relativeFrom="paragraph">
                        <wp:posOffset>386292</wp:posOffset>
                      </wp:positionV>
                      <wp:extent cx="0" cy="478366"/>
                      <wp:effectExtent l="0" t="0" r="38100" b="17145"/>
                      <wp:wrapNone/>
                      <wp:docPr id="956" name="Straight Connector 9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3035499" id="Straight Connector 956" o:spid="_x0000_s1026" style="position:absolute;left:0;text-align:left;flip:y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30.4pt" to="183.8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061F09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18B3BC21" wp14:editId="4244EB9F">
                  <wp:extent cx="2720975" cy="1147233"/>
                  <wp:effectExtent l="0" t="0" r="3175" b="0"/>
                  <wp:docPr id="957" name="Picture 9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9675" b="-6715"/>
                          <a:stretch/>
                        </pic:blipFill>
                        <pic:spPr bwMode="auto">
                          <a:xfrm>
                            <a:off x="0" y="0"/>
                            <a:ext cx="2737585" cy="1154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AC" w14:paraId="5361F50C" w14:textId="77777777" w:rsidTr="004511FC">
        <w:tc>
          <w:tcPr>
            <w:tcW w:w="9530" w:type="dxa"/>
            <w:shd w:val="clear" w:color="auto" w:fill="FF9999" w:themeFill="accent1" w:themeFillTint="66"/>
          </w:tcPr>
          <w:p w14:paraId="2B9A23F3" w14:textId="4E48510E" w:rsidR="00FF1DAC" w:rsidRDefault="00FF1DAC" w:rsidP="004511FC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718080" behindDoc="0" locked="0" layoutInCell="1" allowOverlap="1" wp14:anchorId="523899DA" wp14:editId="2202B4C6">
                      <wp:simplePos x="0" y="0"/>
                      <wp:positionH relativeFrom="column">
                        <wp:posOffset>1786157</wp:posOffset>
                      </wp:positionH>
                      <wp:positionV relativeFrom="paragraph">
                        <wp:posOffset>956131</wp:posOffset>
                      </wp:positionV>
                      <wp:extent cx="481254" cy="3530"/>
                      <wp:effectExtent l="0" t="0" r="33655" b="34925"/>
                      <wp:wrapNone/>
                      <wp:docPr id="967" name="Straight Connector 9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1254" cy="35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76F18E0" id="Straight Connector 967" o:spid="_x0000_s1026" style="position:absolute;left:0;text-align:lef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65pt,75.3pt" to="178.55pt,7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13984" behindDoc="0" locked="0" layoutInCell="1" allowOverlap="1" wp14:anchorId="67844C5B" wp14:editId="09121108">
                      <wp:simplePos x="0" y="0"/>
                      <wp:positionH relativeFrom="column">
                        <wp:posOffset>2396421</wp:posOffset>
                      </wp:positionH>
                      <wp:positionV relativeFrom="paragraph">
                        <wp:posOffset>312376</wp:posOffset>
                      </wp:positionV>
                      <wp:extent cx="481254" cy="3530"/>
                      <wp:effectExtent l="0" t="0" r="33655" b="34925"/>
                      <wp:wrapNone/>
                      <wp:docPr id="961" name="Straight Connector 9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1254" cy="35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F3EB5B" id="Straight Connector 961" o:spid="_x0000_s1026" style="position:absolute;left:0;text-align:lef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7pt,24.6pt" to="226.6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16032" behindDoc="0" locked="0" layoutInCell="1" allowOverlap="1" wp14:anchorId="7002AA0B" wp14:editId="31425C49">
                      <wp:simplePos x="0" y="0"/>
                      <wp:positionH relativeFrom="column">
                        <wp:posOffset>3624989</wp:posOffset>
                      </wp:positionH>
                      <wp:positionV relativeFrom="paragraph">
                        <wp:posOffset>305960</wp:posOffset>
                      </wp:positionV>
                      <wp:extent cx="488924" cy="7166"/>
                      <wp:effectExtent l="0" t="0" r="26035" b="31115"/>
                      <wp:wrapNone/>
                      <wp:docPr id="959" name="Straight Connector 9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48C051F" id="Straight Connector 959" o:spid="_x0000_s1026" style="position:absolute;left:0;text-align:left;flip: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5.45pt,24.1pt" to="323.95pt,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15008" behindDoc="0" locked="0" layoutInCell="1" allowOverlap="1" wp14:anchorId="59DB32C3" wp14:editId="7F27043B">
                      <wp:simplePos x="0" y="0"/>
                      <wp:positionH relativeFrom="column">
                        <wp:posOffset>3024804</wp:posOffset>
                      </wp:positionH>
                      <wp:positionV relativeFrom="paragraph">
                        <wp:posOffset>312386</wp:posOffset>
                      </wp:positionV>
                      <wp:extent cx="488924" cy="7166"/>
                      <wp:effectExtent l="0" t="0" r="26035" b="31115"/>
                      <wp:wrapNone/>
                      <wp:docPr id="960" name="Straight Connector 9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6A21D01" id="Straight Connector 960" o:spid="_x0000_s1026" style="position:absolute;left:0;text-align:left;flip:y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15pt,24.6pt" to="276.65pt,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12960" behindDoc="0" locked="0" layoutInCell="1" allowOverlap="1" wp14:anchorId="0A825219" wp14:editId="44944CAB">
                      <wp:simplePos x="0" y="0"/>
                      <wp:positionH relativeFrom="column">
                        <wp:posOffset>1783503</wp:posOffset>
                      </wp:positionH>
                      <wp:positionV relativeFrom="paragraph">
                        <wp:posOffset>317923</wp:posOffset>
                      </wp:positionV>
                      <wp:extent cx="474134" cy="0"/>
                      <wp:effectExtent l="0" t="0" r="0" b="0"/>
                      <wp:wrapNone/>
                      <wp:docPr id="962" name="Straight Connector 9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4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B092EC7" id="Straight Connector 962" o:spid="_x0000_s1026" style="position:absolute;left:0;text-align:left;flip:y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45pt,25.05pt" to="177.8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11936" behindDoc="0" locked="0" layoutInCell="1" allowOverlap="1" wp14:anchorId="084E0FD2" wp14:editId="35C19AA5">
                      <wp:simplePos x="0" y="0"/>
                      <wp:positionH relativeFrom="column">
                        <wp:posOffset>3562350</wp:posOffset>
                      </wp:positionH>
                      <wp:positionV relativeFrom="paragraph">
                        <wp:posOffset>402167</wp:posOffset>
                      </wp:positionV>
                      <wp:extent cx="0" cy="478366"/>
                      <wp:effectExtent l="0" t="0" r="38100" b="17145"/>
                      <wp:wrapNone/>
                      <wp:docPr id="963" name="Straight Connector 9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938DEFE" id="Straight Connector 963" o:spid="_x0000_s1026" style="position:absolute;left:0;text-align:left;flip:y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5pt,31.65pt" to="280.5pt,6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10912" behindDoc="0" locked="0" layoutInCell="1" allowOverlap="1" wp14:anchorId="5F567DFC" wp14:editId="142C28C8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394335</wp:posOffset>
                      </wp:positionV>
                      <wp:extent cx="0" cy="478366"/>
                      <wp:effectExtent l="0" t="0" r="38100" b="17145"/>
                      <wp:wrapNone/>
                      <wp:docPr id="964" name="Straight Connector 9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111776D" id="Straight Connector 964" o:spid="_x0000_s1026" style="position:absolute;left:0;text-align:left;flip:y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31.05pt" to="232.5pt,6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09888" behindDoc="0" locked="0" layoutInCell="1" allowOverlap="1" wp14:anchorId="7D253A46" wp14:editId="1839836C">
                      <wp:simplePos x="0" y="0"/>
                      <wp:positionH relativeFrom="column">
                        <wp:posOffset>2334048</wp:posOffset>
                      </wp:positionH>
                      <wp:positionV relativeFrom="paragraph">
                        <wp:posOffset>386292</wp:posOffset>
                      </wp:positionV>
                      <wp:extent cx="0" cy="478366"/>
                      <wp:effectExtent l="0" t="0" r="38100" b="17145"/>
                      <wp:wrapNone/>
                      <wp:docPr id="965" name="Straight Connector 9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F6956F0" id="Straight Connector 965" o:spid="_x0000_s1026" style="position:absolute;left:0;text-align:left;flip:y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30.4pt" to="183.8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061F09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7173809A" wp14:editId="3FB06866">
                  <wp:extent cx="2720975" cy="1147233"/>
                  <wp:effectExtent l="0" t="0" r="3175" b="0"/>
                  <wp:docPr id="966" name="Picture 9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9675" b="-6715"/>
                          <a:stretch/>
                        </pic:blipFill>
                        <pic:spPr bwMode="auto">
                          <a:xfrm>
                            <a:off x="0" y="0"/>
                            <a:ext cx="2737585" cy="1154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DAC" w14:paraId="2B972569" w14:textId="77777777" w:rsidTr="004511FC">
        <w:tc>
          <w:tcPr>
            <w:tcW w:w="9530" w:type="dxa"/>
            <w:shd w:val="clear" w:color="auto" w:fill="FF9999" w:themeFill="accent1" w:themeFillTint="66"/>
          </w:tcPr>
          <w:p w14:paraId="0E3F406C" w14:textId="113AA01C" w:rsidR="00FF1DAC" w:rsidRDefault="00FF1DAC" w:rsidP="004511FC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29344" behindDoc="0" locked="0" layoutInCell="1" allowOverlap="1" wp14:anchorId="111D1EAD" wp14:editId="2A529125">
                      <wp:simplePos x="0" y="0"/>
                      <wp:positionH relativeFrom="column">
                        <wp:posOffset>3633168</wp:posOffset>
                      </wp:positionH>
                      <wp:positionV relativeFrom="paragraph">
                        <wp:posOffset>949705</wp:posOffset>
                      </wp:positionV>
                      <wp:extent cx="481254" cy="3530"/>
                      <wp:effectExtent l="0" t="0" r="33655" b="34925"/>
                      <wp:wrapNone/>
                      <wp:docPr id="977" name="Straight Connector 9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1254" cy="35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69B8CA" id="Straight Connector 977" o:spid="_x0000_s1026" style="position:absolute;left:0;text-align:lef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6.1pt,74.8pt" to="324pt,7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27296" behindDoc="0" locked="0" layoutInCell="1" allowOverlap="1" wp14:anchorId="6082ED22" wp14:editId="19D00FD7">
                      <wp:simplePos x="0" y="0"/>
                      <wp:positionH relativeFrom="column">
                        <wp:posOffset>1786157</wp:posOffset>
                      </wp:positionH>
                      <wp:positionV relativeFrom="paragraph">
                        <wp:posOffset>956131</wp:posOffset>
                      </wp:positionV>
                      <wp:extent cx="481254" cy="3530"/>
                      <wp:effectExtent l="0" t="0" r="33655" b="34925"/>
                      <wp:wrapNone/>
                      <wp:docPr id="968" name="Straight Connector 9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1254" cy="35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0EDC7FC" id="Straight Connector 968" o:spid="_x0000_s1026" style="position:absolute;left:0;text-align:lef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65pt,75.3pt" to="178.55pt,7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24224" behindDoc="0" locked="0" layoutInCell="1" allowOverlap="1" wp14:anchorId="5DFC6074" wp14:editId="360D2892">
                      <wp:simplePos x="0" y="0"/>
                      <wp:positionH relativeFrom="column">
                        <wp:posOffset>2396421</wp:posOffset>
                      </wp:positionH>
                      <wp:positionV relativeFrom="paragraph">
                        <wp:posOffset>312376</wp:posOffset>
                      </wp:positionV>
                      <wp:extent cx="481254" cy="3530"/>
                      <wp:effectExtent l="0" t="0" r="33655" b="34925"/>
                      <wp:wrapNone/>
                      <wp:docPr id="969" name="Straight Connector 9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1254" cy="35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9B8D3DE" id="Straight Connector 969" o:spid="_x0000_s1026" style="position:absolute;left:0;text-align:lef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7pt,24.6pt" to="226.6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26272" behindDoc="0" locked="0" layoutInCell="1" allowOverlap="1" wp14:anchorId="31DA2821" wp14:editId="19425195">
                      <wp:simplePos x="0" y="0"/>
                      <wp:positionH relativeFrom="column">
                        <wp:posOffset>3624989</wp:posOffset>
                      </wp:positionH>
                      <wp:positionV relativeFrom="paragraph">
                        <wp:posOffset>305960</wp:posOffset>
                      </wp:positionV>
                      <wp:extent cx="488924" cy="7166"/>
                      <wp:effectExtent l="0" t="0" r="26035" b="31115"/>
                      <wp:wrapNone/>
                      <wp:docPr id="970" name="Straight Connector 9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F6BADB5" id="Straight Connector 970" o:spid="_x0000_s1026" style="position:absolute;left:0;text-align:left;flip:y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5.45pt,24.1pt" to="323.95pt,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25248" behindDoc="0" locked="0" layoutInCell="1" allowOverlap="1" wp14:anchorId="20408192" wp14:editId="65B7799B">
                      <wp:simplePos x="0" y="0"/>
                      <wp:positionH relativeFrom="column">
                        <wp:posOffset>3024804</wp:posOffset>
                      </wp:positionH>
                      <wp:positionV relativeFrom="paragraph">
                        <wp:posOffset>312386</wp:posOffset>
                      </wp:positionV>
                      <wp:extent cx="488924" cy="7166"/>
                      <wp:effectExtent l="0" t="0" r="26035" b="31115"/>
                      <wp:wrapNone/>
                      <wp:docPr id="971" name="Straight Connector 9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88924" cy="71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A0EC920" id="Straight Connector 971" o:spid="_x0000_s1026" style="position:absolute;left:0;text-align:left;flip:y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15pt,24.6pt" to="276.65pt,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23200" behindDoc="0" locked="0" layoutInCell="1" allowOverlap="1" wp14:anchorId="4AC118A8" wp14:editId="6CDBCDB4">
                      <wp:simplePos x="0" y="0"/>
                      <wp:positionH relativeFrom="column">
                        <wp:posOffset>1783503</wp:posOffset>
                      </wp:positionH>
                      <wp:positionV relativeFrom="paragraph">
                        <wp:posOffset>317923</wp:posOffset>
                      </wp:positionV>
                      <wp:extent cx="474134" cy="0"/>
                      <wp:effectExtent l="0" t="0" r="0" b="0"/>
                      <wp:wrapNone/>
                      <wp:docPr id="972" name="Straight Connector 9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7413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369C15F" id="Straight Connector 972" o:spid="_x0000_s1026" style="position:absolute;left:0;text-align:left;flip: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45pt,25.05pt" to="177.8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22176" behindDoc="0" locked="0" layoutInCell="1" allowOverlap="1" wp14:anchorId="476F6914" wp14:editId="181EF351">
                      <wp:simplePos x="0" y="0"/>
                      <wp:positionH relativeFrom="column">
                        <wp:posOffset>3562350</wp:posOffset>
                      </wp:positionH>
                      <wp:positionV relativeFrom="paragraph">
                        <wp:posOffset>402167</wp:posOffset>
                      </wp:positionV>
                      <wp:extent cx="0" cy="478366"/>
                      <wp:effectExtent l="0" t="0" r="38100" b="17145"/>
                      <wp:wrapNone/>
                      <wp:docPr id="973" name="Straight Connector 9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7FA25C4" id="Straight Connector 973" o:spid="_x0000_s1026" style="position:absolute;left:0;text-align:left;flip:y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5pt,31.65pt" to="280.5pt,6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21152" behindDoc="0" locked="0" layoutInCell="1" allowOverlap="1" wp14:anchorId="7669361A" wp14:editId="3D4D6ED1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394335</wp:posOffset>
                      </wp:positionV>
                      <wp:extent cx="0" cy="478366"/>
                      <wp:effectExtent l="0" t="0" r="38100" b="17145"/>
                      <wp:wrapNone/>
                      <wp:docPr id="974" name="Straight Connector 9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5E7962" id="Straight Connector 974" o:spid="_x0000_s1026" style="position:absolute;left:0;text-align:left;flip:y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31.05pt" to="232.5pt,6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720128" behindDoc="0" locked="0" layoutInCell="1" allowOverlap="1" wp14:anchorId="5EA12D01" wp14:editId="68485A79">
                      <wp:simplePos x="0" y="0"/>
                      <wp:positionH relativeFrom="column">
                        <wp:posOffset>2334048</wp:posOffset>
                      </wp:positionH>
                      <wp:positionV relativeFrom="paragraph">
                        <wp:posOffset>386292</wp:posOffset>
                      </wp:positionV>
                      <wp:extent cx="0" cy="478366"/>
                      <wp:effectExtent l="0" t="0" r="38100" b="17145"/>
                      <wp:wrapNone/>
                      <wp:docPr id="975" name="Straight Connector 9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7836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6F2434F" id="Straight Connector 975" o:spid="_x0000_s1026" style="position:absolute;left:0;text-align:left;flip:y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30.4pt" to="183.8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061F09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3AC3CF5D" wp14:editId="04F702D9">
                  <wp:extent cx="2720975" cy="1147233"/>
                  <wp:effectExtent l="0" t="0" r="3175" b="0"/>
                  <wp:docPr id="976" name="Picture 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9675" b="-6715"/>
                          <a:stretch/>
                        </pic:blipFill>
                        <pic:spPr bwMode="auto">
                          <a:xfrm>
                            <a:off x="0" y="0"/>
                            <a:ext cx="2737585" cy="1154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CD9" w14:paraId="3447F0FC" w14:textId="77777777" w:rsidTr="00894CD9">
        <w:tc>
          <w:tcPr>
            <w:tcW w:w="9530" w:type="dxa"/>
            <w:shd w:val="clear" w:color="auto" w:fill="FF9999" w:themeFill="accent1" w:themeFillTint="66"/>
          </w:tcPr>
          <w:p w14:paraId="317D703F" w14:textId="232904BB" w:rsidR="00894CD9" w:rsidRDefault="00894CD9" w:rsidP="00894CD9">
            <w:pPr>
              <w:tabs>
                <w:tab w:val="left" w:pos="8189"/>
              </w:tabs>
              <w:bidi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  <w:tab/>
            </w:r>
          </w:p>
        </w:tc>
      </w:tr>
    </w:tbl>
    <w:p w14:paraId="09238C73" w14:textId="2F243FC1" w:rsidR="00894CD9" w:rsidRDefault="00894CD9" w:rsidP="00894CD9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9999" w:themeFill="accent1" w:themeFillTint="66"/>
        <w:tblLook w:val="04A0" w:firstRow="1" w:lastRow="0" w:firstColumn="1" w:lastColumn="0" w:noHBand="0" w:noVBand="1"/>
      </w:tblPr>
      <w:tblGrid>
        <w:gridCol w:w="9530"/>
      </w:tblGrid>
      <w:tr w:rsidR="00894CD9" w14:paraId="5BA82C7B" w14:textId="77777777" w:rsidTr="00894CD9">
        <w:tc>
          <w:tcPr>
            <w:tcW w:w="9530" w:type="dxa"/>
            <w:shd w:val="clear" w:color="auto" w:fill="FF9999" w:themeFill="accent1" w:themeFillTint="66"/>
          </w:tcPr>
          <w:p w14:paraId="1C78A6EA" w14:textId="1693D081" w:rsidR="00894CD9" w:rsidRDefault="00C2074D" w:rsidP="005979B9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12256" behindDoc="0" locked="0" layoutInCell="1" allowOverlap="1" wp14:anchorId="3FB29AF6" wp14:editId="5F5A5D02">
                      <wp:simplePos x="0" y="0"/>
                      <wp:positionH relativeFrom="column">
                        <wp:posOffset>2118994</wp:posOffset>
                      </wp:positionH>
                      <wp:positionV relativeFrom="paragraph">
                        <wp:posOffset>314325</wp:posOffset>
                      </wp:positionV>
                      <wp:extent cx="593725" cy="333375"/>
                      <wp:effectExtent l="0" t="0" r="15875" b="28575"/>
                      <wp:wrapNone/>
                      <wp:docPr id="803" name="Straight Connector 8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3725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D8A2964" id="Straight Connector 803" o:spid="_x0000_s1026" style="position:absolute;left:0;text-align:left;flip:x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85pt,24.75pt" to="213.6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6F635F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3E998D14" wp14:editId="7A7C93AE">
                  <wp:extent cx="1985010" cy="1099130"/>
                  <wp:effectExtent l="0" t="0" r="0" b="6350"/>
                  <wp:docPr id="802" name="Picture 8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74D" w14:paraId="5971EAD7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54C66086" w14:textId="584CA37E" w:rsidR="00C2074D" w:rsidRDefault="00C2074D" w:rsidP="005979B9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15328" behindDoc="0" locked="0" layoutInCell="1" allowOverlap="1" wp14:anchorId="0F290DBD" wp14:editId="7646468F">
                      <wp:simplePos x="0" y="0"/>
                      <wp:positionH relativeFrom="column">
                        <wp:posOffset>3779520</wp:posOffset>
                      </wp:positionH>
                      <wp:positionV relativeFrom="paragraph">
                        <wp:posOffset>314325</wp:posOffset>
                      </wp:positionV>
                      <wp:extent cx="0" cy="657225"/>
                      <wp:effectExtent l="0" t="0" r="38100" b="28575"/>
                      <wp:wrapNone/>
                      <wp:docPr id="806" name="Straight Connector 8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572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69F4E7A" id="Straight Connector 806" o:spid="_x0000_s1026" style="position:absolute;left:0;text-align:lef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6pt,24.75pt" to="297.6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14304" behindDoc="0" locked="0" layoutInCell="1" allowOverlap="1" wp14:anchorId="024B251B" wp14:editId="17DB3EF9">
                      <wp:simplePos x="0" y="0"/>
                      <wp:positionH relativeFrom="column">
                        <wp:posOffset>2118994</wp:posOffset>
                      </wp:positionH>
                      <wp:positionV relativeFrom="paragraph">
                        <wp:posOffset>314325</wp:posOffset>
                      </wp:positionV>
                      <wp:extent cx="593725" cy="333375"/>
                      <wp:effectExtent l="0" t="0" r="15875" b="28575"/>
                      <wp:wrapNone/>
                      <wp:docPr id="804" name="Straight Connector 8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3725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A19207A" id="Straight Connector 804" o:spid="_x0000_s1026" style="position:absolute;left:0;text-align:left;flip:x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85pt,24.75pt" to="213.6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6F635F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510B98D8" wp14:editId="44F384C3">
                  <wp:extent cx="1985010" cy="1099130"/>
                  <wp:effectExtent l="0" t="0" r="0" b="6350"/>
                  <wp:docPr id="805" name="Picture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74D" w14:paraId="0A3345F0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599A2967" w14:textId="769CCD2A" w:rsidR="00C2074D" w:rsidRDefault="00C2074D" w:rsidP="005979B9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19424" behindDoc="0" locked="0" layoutInCell="1" allowOverlap="1" wp14:anchorId="7877CE0C" wp14:editId="358E62B6">
                      <wp:simplePos x="0" y="0"/>
                      <wp:positionH relativeFrom="column">
                        <wp:posOffset>3208020</wp:posOffset>
                      </wp:positionH>
                      <wp:positionV relativeFrom="paragraph">
                        <wp:posOffset>307975</wp:posOffset>
                      </wp:positionV>
                      <wp:extent cx="0" cy="349250"/>
                      <wp:effectExtent l="0" t="0" r="38100" b="31750"/>
                      <wp:wrapNone/>
                      <wp:docPr id="810" name="Straight Connector 8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9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8EBFFB" id="Straight Connector 810" o:spid="_x0000_s1026" style="position:absolute;left:0;text-align:lef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pt,24.25pt" to="252.6pt,5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18400" behindDoc="0" locked="0" layoutInCell="1" allowOverlap="1" wp14:anchorId="6C0EC2C7" wp14:editId="0D534E26">
                      <wp:simplePos x="0" y="0"/>
                      <wp:positionH relativeFrom="column">
                        <wp:posOffset>3779520</wp:posOffset>
                      </wp:positionH>
                      <wp:positionV relativeFrom="paragraph">
                        <wp:posOffset>314325</wp:posOffset>
                      </wp:positionV>
                      <wp:extent cx="0" cy="657225"/>
                      <wp:effectExtent l="0" t="0" r="38100" b="28575"/>
                      <wp:wrapNone/>
                      <wp:docPr id="807" name="Straight Connector 8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572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3ACDA8" id="Straight Connector 807" o:spid="_x0000_s1026" style="position:absolute;left:0;text-align:lef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6pt,24.75pt" to="297.6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17376" behindDoc="0" locked="0" layoutInCell="1" allowOverlap="1" wp14:anchorId="4FE9B30A" wp14:editId="5386590E">
                      <wp:simplePos x="0" y="0"/>
                      <wp:positionH relativeFrom="column">
                        <wp:posOffset>2118994</wp:posOffset>
                      </wp:positionH>
                      <wp:positionV relativeFrom="paragraph">
                        <wp:posOffset>314325</wp:posOffset>
                      </wp:positionV>
                      <wp:extent cx="593725" cy="333375"/>
                      <wp:effectExtent l="0" t="0" r="15875" b="28575"/>
                      <wp:wrapNone/>
                      <wp:docPr id="808" name="Straight Connector 8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3725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760902E" id="Straight Connector 808" o:spid="_x0000_s1026" style="position:absolute;left:0;text-align:left;flip:x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85pt,24.75pt" to="213.6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6F635F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6413406E" wp14:editId="519BADB4">
                  <wp:extent cx="1985010" cy="1099130"/>
                  <wp:effectExtent l="0" t="0" r="0" b="6350"/>
                  <wp:docPr id="809" name="Picture 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74D" w14:paraId="2661D1F5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73F202C9" w14:textId="17C90C00" w:rsidR="00C2074D" w:rsidRDefault="00C2074D" w:rsidP="005979B9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24544" behindDoc="0" locked="0" layoutInCell="1" allowOverlap="1" wp14:anchorId="16DE2AD4" wp14:editId="052C67A3">
                      <wp:simplePos x="0" y="0"/>
                      <wp:positionH relativeFrom="column">
                        <wp:posOffset>3208020</wp:posOffset>
                      </wp:positionH>
                      <wp:positionV relativeFrom="paragraph">
                        <wp:posOffset>314325</wp:posOffset>
                      </wp:positionV>
                      <wp:extent cx="568325" cy="0"/>
                      <wp:effectExtent l="0" t="0" r="0" b="0"/>
                      <wp:wrapNone/>
                      <wp:docPr id="815" name="Straight Connector 8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83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1B7DFD5" id="Straight Connector 815" o:spid="_x0000_s1026" style="position:absolute;left:0;text-align:lef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pt,24.75pt" to="297.35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23520" behindDoc="0" locked="0" layoutInCell="1" allowOverlap="1" wp14:anchorId="11C05E14" wp14:editId="1BE5CFFA">
                      <wp:simplePos x="0" y="0"/>
                      <wp:positionH relativeFrom="column">
                        <wp:posOffset>3208020</wp:posOffset>
                      </wp:positionH>
                      <wp:positionV relativeFrom="paragraph">
                        <wp:posOffset>307975</wp:posOffset>
                      </wp:positionV>
                      <wp:extent cx="0" cy="349250"/>
                      <wp:effectExtent l="0" t="0" r="38100" b="31750"/>
                      <wp:wrapNone/>
                      <wp:docPr id="811" name="Straight Connector 8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9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DAB4A2B" id="Straight Connector 811" o:spid="_x0000_s1026" style="position:absolute;left:0;text-align:lef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pt,24.25pt" to="252.6pt,5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22496" behindDoc="0" locked="0" layoutInCell="1" allowOverlap="1" wp14:anchorId="5A6871D3" wp14:editId="73E39AD8">
                      <wp:simplePos x="0" y="0"/>
                      <wp:positionH relativeFrom="column">
                        <wp:posOffset>3779520</wp:posOffset>
                      </wp:positionH>
                      <wp:positionV relativeFrom="paragraph">
                        <wp:posOffset>314325</wp:posOffset>
                      </wp:positionV>
                      <wp:extent cx="0" cy="657225"/>
                      <wp:effectExtent l="0" t="0" r="38100" b="28575"/>
                      <wp:wrapNone/>
                      <wp:docPr id="812" name="Straight Connector 8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572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4609312" id="Straight Connector 812" o:spid="_x0000_s1026" style="position:absolute;left:0;text-align:lef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6pt,24.75pt" to="297.6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21472" behindDoc="0" locked="0" layoutInCell="1" allowOverlap="1" wp14:anchorId="7DB83F95" wp14:editId="206C45B8">
                      <wp:simplePos x="0" y="0"/>
                      <wp:positionH relativeFrom="column">
                        <wp:posOffset>2118994</wp:posOffset>
                      </wp:positionH>
                      <wp:positionV relativeFrom="paragraph">
                        <wp:posOffset>314325</wp:posOffset>
                      </wp:positionV>
                      <wp:extent cx="593725" cy="333375"/>
                      <wp:effectExtent l="0" t="0" r="15875" b="28575"/>
                      <wp:wrapNone/>
                      <wp:docPr id="813" name="Straight Connector 8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3725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919D620" id="Straight Connector 813" o:spid="_x0000_s1026" style="position:absolute;left:0;text-align:left;flip:x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85pt,24.75pt" to="213.6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6F635F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74BB70CB" wp14:editId="55E30A7D">
                  <wp:extent cx="1985010" cy="1099130"/>
                  <wp:effectExtent l="0" t="0" r="0" b="6350"/>
                  <wp:docPr id="814" name="Picture 8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74D" w14:paraId="3474786D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6F3A8E5D" w14:textId="07EE9710" w:rsidR="00C2074D" w:rsidRDefault="00C2074D" w:rsidP="005979B9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530688" behindDoc="0" locked="0" layoutInCell="1" allowOverlap="1" wp14:anchorId="6725E8F9" wp14:editId="49DB37F2">
                      <wp:simplePos x="0" y="0"/>
                      <wp:positionH relativeFrom="column">
                        <wp:posOffset>2709545</wp:posOffset>
                      </wp:positionH>
                      <wp:positionV relativeFrom="paragraph">
                        <wp:posOffset>968375</wp:posOffset>
                      </wp:positionV>
                      <wp:extent cx="1063625" cy="0"/>
                      <wp:effectExtent l="0" t="0" r="0" b="0"/>
                      <wp:wrapNone/>
                      <wp:docPr id="821" name="Straight Connector 8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636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61B779" id="Straight Connector 821" o:spid="_x0000_s1026" style="position:absolute;left:0;text-align:left;flip:x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35pt,76.25pt" to="297.1pt,7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29664" behindDoc="0" locked="0" layoutInCell="1" allowOverlap="1" wp14:anchorId="733CC423" wp14:editId="7D3D6B0C">
                      <wp:simplePos x="0" y="0"/>
                      <wp:positionH relativeFrom="column">
                        <wp:posOffset>3208020</wp:posOffset>
                      </wp:positionH>
                      <wp:positionV relativeFrom="paragraph">
                        <wp:posOffset>314325</wp:posOffset>
                      </wp:positionV>
                      <wp:extent cx="568325" cy="0"/>
                      <wp:effectExtent l="0" t="0" r="0" b="0"/>
                      <wp:wrapNone/>
                      <wp:docPr id="816" name="Straight Connector 8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83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40CE7C" id="Straight Connector 816" o:spid="_x0000_s1026" style="position:absolute;left:0;text-align:lef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pt,24.75pt" to="297.35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28640" behindDoc="0" locked="0" layoutInCell="1" allowOverlap="1" wp14:anchorId="3840A0C6" wp14:editId="226497AF">
                      <wp:simplePos x="0" y="0"/>
                      <wp:positionH relativeFrom="column">
                        <wp:posOffset>3208020</wp:posOffset>
                      </wp:positionH>
                      <wp:positionV relativeFrom="paragraph">
                        <wp:posOffset>307975</wp:posOffset>
                      </wp:positionV>
                      <wp:extent cx="0" cy="349250"/>
                      <wp:effectExtent l="0" t="0" r="38100" b="31750"/>
                      <wp:wrapNone/>
                      <wp:docPr id="817" name="Straight Connector 8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9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CD0097D" id="Straight Connector 817" o:spid="_x0000_s1026" style="position:absolute;left:0;text-align:lef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pt,24.25pt" to="252.6pt,5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27616" behindDoc="0" locked="0" layoutInCell="1" allowOverlap="1" wp14:anchorId="081BE08E" wp14:editId="3082621B">
                      <wp:simplePos x="0" y="0"/>
                      <wp:positionH relativeFrom="column">
                        <wp:posOffset>3779520</wp:posOffset>
                      </wp:positionH>
                      <wp:positionV relativeFrom="paragraph">
                        <wp:posOffset>314325</wp:posOffset>
                      </wp:positionV>
                      <wp:extent cx="0" cy="657225"/>
                      <wp:effectExtent l="0" t="0" r="38100" b="28575"/>
                      <wp:wrapNone/>
                      <wp:docPr id="818" name="Straight Connector 8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572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6F7026" id="Straight Connector 818" o:spid="_x0000_s1026" style="position:absolute;left:0;text-align:lef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6pt,24.75pt" to="297.6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26592" behindDoc="0" locked="0" layoutInCell="1" allowOverlap="1" wp14:anchorId="14FA7A55" wp14:editId="6833BE28">
                      <wp:simplePos x="0" y="0"/>
                      <wp:positionH relativeFrom="column">
                        <wp:posOffset>2118994</wp:posOffset>
                      </wp:positionH>
                      <wp:positionV relativeFrom="paragraph">
                        <wp:posOffset>314325</wp:posOffset>
                      </wp:positionV>
                      <wp:extent cx="593725" cy="333375"/>
                      <wp:effectExtent l="0" t="0" r="15875" b="28575"/>
                      <wp:wrapNone/>
                      <wp:docPr id="819" name="Straight Connector 8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3725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09ADB2A" id="Straight Connector 819" o:spid="_x0000_s1026" style="position:absolute;left:0;text-align:left;flip:x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85pt,24.75pt" to="213.6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6F635F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2412F5FA" wp14:editId="06732B73">
                  <wp:extent cx="1985010" cy="1099130"/>
                  <wp:effectExtent l="0" t="0" r="0" b="6350"/>
                  <wp:docPr id="820" name="Picture 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74D" w14:paraId="3AA09026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657452FD" w14:textId="26292307" w:rsidR="00C2074D" w:rsidRDefault="00C2074D" w:rsidP="005979B9">
            <w:pPr>
              <w:bidi/>
              <w:jc w:val="center"/>
              <w:rPr>
                <w:rFonts w:ascii="Garamond" w:hAnsi="Garamond" w:cs="B Nazanin"/>
                <w:sz w:val="28"/>
                <w:szCs w:val="28"/>
                <w:rtl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51168" behindDoc="0" locked="0" layoutInCell="1" allowOverlap="1" wp14:anchorId="133186E8" wp14:editId="6A25A2D6">
                      <wp:simplePos x="0" y="0"/>
                      <wp:positionH relativeFrom="column">
                        <wp:posOffset>3730625</wp:posOffset>
                      </wp:positionH>
                      <wp:positionV relativeFrom="paragraph">
                        <wp:posOffset>916939</wp:posOffset>
                      </wp:positionV>
                      <wp:extent cx="88900" cy="88900"/>
                      <wp:effectExtent l="57150" t="38100" r="44450" b="82550"/>
                      <wp:wrapNone/>
                      <wp:docPr id="836" name="Oval 8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DB9714" id="Oval 836" o:spid="_x0000_s1026" style="position:absolute;left:0;text-align:left;margin-left:293.75pt;margin-top:72.2pt;width:7pt;height:7pt;rotation:-90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" fillcolor="#ff1010 [3028]" stroked="f">
                      <v:fill color2="#fc0000 [3172]" rotate="t" colors="0 #ff4646;.5 red;1 #e50000" focus="100%" type="gradient">
                        <o:fill v:ext="view" type="gradientUnscaled"/>
                      </v:fill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49120" behindDoc="0" locked="0" layoutInCell="1" allowOverlap="1" wp14:anchorId="7CEB7444" wp14:editId="3425B8A3">
                      <wp:simplePos x="0" y="0"/>
                      <wp:positionH relativeFrom="column">
                        <wp:posOffset>3736975</wp:posOffset>
                      </wp:positionH>
                      <wp:positionV relativeFrom="paragraph">
                        <wp:posOffset>281939</wp:posOffset>
                      </wp:positionV>
                      <wp:extent cx="88900" cy="88900"/>
                      <wp:effectExtent l="57150" t="38100" r="44450" b="82550"/>
                      <wp:wrapNone/>
                      <wp:docPr id="835" name="Oval 8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F32CA9" id="Oval 835" o:spid="_x0000_s1026" style="position:absolute;left:0;text-align:left;margin-left:294.25pt;margin-top:22.2pt;width:7pt;height:7pt;rotation:-90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" fillcolor="#ff1010 [3028]" stroked="f">
                      <v:fill color2="#fc0000 [3172]" rotate="t" colors="0 #ff4646;.5 red;1 #e50000" focus="100%" type="gradient">
                        <o:fill v:ext="view" type="gradientUnscaled"/>
                      </v:fill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47072" behindDoc="0" locked="0" layoutInCell="1" allowOverlap="1" wp14:anchorId="1E3A9BE0" wp14:editId="1911A526">
                      <wp:simplePos x="0" y="0"/>
                      <wp:positionH relativeFrom="column">
                        <wp:posOffset>3162300</wp:posOffset>
                      </wp:positionH>
                      <wp:positionV relativeFrom="paragraph">
                        <wp:posOffset>281940</wp:posOffset>
                      </wp:positionV>
                      <wp:extent cx="88900" cy="88900"/>
                      <wp:effectExtent l="57150" t="38100" r="44450" b="82550"/>
                      <wp:wrapNone/>
                      <wp:docPr id="834" name="Oval 8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AB355F2" id="Oval 834" o:spid="_x0000_s1026" style="position:absolute;left:0;text-align:left;margin-left:249pt;margin-top:22.2pt;width:7pt;height:7pt;rotation:-90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" fillcolor="#ff1010 [3028]" stroked="f">
                      <v:fill color2="#fc0000 [3172]" rotate="t" colors="0 #ff4646;.5 red;1 #e50000" focus="100%" type="gradient">
                        <o:fill v:ext="view" type="gradientUnscaled"/>
                      </v:fill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45024" behindDoc="0" locked="0" layoutInCell="1" allowOverlap="1" wp14:anchorId="3742E6CF" wp14:editId="7D4A84F0">
                      <wp:simplePos x="0" y="0"/>
                      <wp:positionH relativeFrom="column">
                        <wp:posOffset>3155950</wp:posOffset>
                      </wp:positionH>
                      <wp:positionV relativeFrom="paragraph">
                        <wp:posOffset>628015</wp:posOffset>
                      </wp:positionV>
                      <wp:extent cx="88900" cy="88900"/>
                      <wp:effectExtent l="57150" t="38100" r="44450" b="82550"/>
                      <wp:wrapNone/>
                      <wp:docPr id="833" name="Oval 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903B0A9" id="Oval 833" o:spid="_x0000_s1026" style="position:absolute;left:0;text-align:left;margin-left:248.5pt;margin-top:49.45pt;width:7pt;height:7pt;rotation:-90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" fillcolor="#ff1010 [3028]" stroked="f">
                      <v:fill color2="#fc0000 [3172]" rotate="t" colors="0 #ff4646;.5 red;1 #e50000" focus="100%" type="gradient">
                        <o:fill v:ext="view" type="gradientUnscaled"/>
                      </v:fill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42976" behindDoc="0" locked="0" layoutInCell="1" allowOverlap="1" wp14:anchorId="3D176B94" wp14:editId="4DB9A3D0">
                      <wp:simplePos x="0" y="0"/>
                      <wp:positionH relativeFrom="column">
                        <wp:posOffset>2667000</wp:posOffset>
                      </wp:positionH>
                      <wp:positionV relativeFrom="paragraph">
                        <wp:posOffset>916940</wp:posOffset>
                      </wp:positionV>
                      <wp:extent cx="88900" cy="88900"/>
                      <wp:effectExtent l="57150" t="38100" r="44450" b="82550"/>
                      <wp:wrapNone/>
                      <wp:docPr id="832" name="Oval 8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1376D49" id="Oval 832" o:spid="_x0000_s1026" style="position:absolute;left:0;text-align:left;margin-left:210pt;margin-top:72.2pt;width:7pt;height:7pt;rotation:-90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" fillcolor="#ff1010 [3028]" stroked="f">
                      <v:fill color2="#fc0000 [3172]" rotate="t" colors="0 #ff4646;.5 red;1 #e50000" focus="100%" type="gradient">
                        <o:fill v:ext="view" type="gradientUnscaled"/>
                      </v:fill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40928" behindDoc="0" locked="0" layoutInCell="1" allowOverlap="1" wp14:anchorId="0DBD7CB1" wp14:editId="72B4EE18">
                      <wp:simplePos x="0" y="0"/>
                      <wp:positionH relativeFrom="column">
                        <wp:posOffset>2073275</wp:posOffset>
                      </wp:positionH>
                      <wp:positionV relativeFrom="paragraph">
                        <wp:posOffset>602615</wp:posOffset>
                      </wp:positionV>
                      <wp:extent cx="88900" cy="88900"/>
                      <wp:effectExtent l="57150" t="38100" r="44450" b="82550"/>
                      <wp:wrapNone/>
                      <wp:docPr id="830" name="Oval 8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2A30D83" id="Oval 830" o:spid="_x0000_s1026" style="position:absolute;left:0;text-align:left;margin-left:163.25pt;margin-top:47.45pt;width:7pt;height:7pt;rotation:-90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" fillcolor="#ff1010 [3028]" stroked="f">
                      <v:fill color2="#fc0000 [3172]" rotate="t" colors="0 #ff4646;.5 red;1 #e50000" focus="100%" type="gradient">
                        <o:fill v:ext="view" type="gradientUnscaled"/>
                      </v:fill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38880" behindDoc="0" locked="0" layoutInCell="1" allowOverlap="1" wp14:anchorId="011E4E62" wp14:editId="2CFA823A">
                      <wp:simplePos x="0" y="0"/>
                      <wp:positionH relativeFrom="column">
                        <wp:posOffset>2677795</wp:posOffset>
                      </wp:positionH>
                      <wp:positionV relativeFrom="paragraph">
                        <wp:posOffset>269875</wp:posOffset>
                      </wp:positionV>
                      <wp:extent cx="88900" cy="88900"/>
                      <wp:effectExtent l="57150" t="38100" r="44450" b="82550"/>
                      <wp:wrapNone/>
                      <wp:docPr id="829" name="Oval 8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E7402DC" id="Oval 829" o:spid="_x0000_s1026" style="position:absolute;left:0;text-align:left;margin-left:210.85pt;margin-top:21.25pt;width:7pt;height:7pt;rotation:-90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" fillcolor="#ff1010 [3028]" stroked="f">
                      <v:fill color2="#fc0000 [3172]" rotate="t" colors="0 #ff4646;.5 red;1 #e50000" focus="100%" type="gradient">
                        <o:fill v:ext="view" type="gradientUnscaled"/>
                      </v:fill>
                      <v:shadow on="t" color="black" opacity="41287f" offset="0,1.5pt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37856" behindDoc="0" locked="0" layoutInCell="1" allowOverlap="1" wp14:anchorId="5B5894E1" wp14:editId="3AE56ABC">
                      <wp:simplePos x="0" y="0"/>
                      <wp:positionH relativeFrom="column">
                        <wp:posOffset>2112645</wp:posOffset>
                      </wp:positionH>
                      <wp:positionV relativeFrom="paragraph">
                        <wp:posOffset>644525</wp:posOffset>
                      </wp:positionV>
                      <wp:extent cx="581025" cy="327025"/>
                      <wp:effectExtent l="0" t="0" r="28575" b="34925"/>
                      <wp:wrapNone/>
                      <wp:docPr id="828" name="Straight Connector 8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1025" cy="3270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E08C25B" id="Straight Connector 828" o:spid="_x0000_s1026" style="position:absolute;left:0;text-align:left;flip:x y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35pt,50.75pt" to="212.1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36832" behindDoc="0" locked="0" layoutInCell="1" allowOverlap="1" wp14:anchorId="3CC6CC49" wp14:editId="3197D520">
                      <wp:simplePos x="0" y="0"/>
                      <wp:positionH relativeFrom="column">
                        <wp:posOffset>2709545</wp:posOffset>
                      </wp:positionH>
                      <wp:positionV relativeFrom="paragraph">
                        <wp:posOffset>968375</wp:posOffset>
                      </wp:positionV>
                      <wp:extent cx="1063625" cy="0"/>
                      <wp:effectExtent l="0" t="0" r="0" b="0"/>
                      <wp:wrapNone/>
                      <wp:docPr id="822" name="Straight Connector 8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636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7E5CFC4" id="Straight Connector 822" o:spid="_x0000_s1026" style="position:absolute;left:0;text-align:left;flip:x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35pt,76.25pt" to="297.1pt,7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35808" behindDoc="0" locked="0" layoutInCell="1" allowOverlap="1" wp14:anchorId="28D806D7" wp14:editId="028B3442">
                      <wp:simplePos x="0" y="0"/>
                      <wp:positionH relativeFrom="column">
                        <wp:posOffset>3208020</wp:posOffset>
                      </wp:positionH>
                      <wp:positionV relativeFrom="paragraph">
                        <wp:posOffset>314325</wp:posOffset>
                      </wp:positionV>
                      <wp:extent cx="568325" cy="0"/>
                      <wp:effectExtent l="0" t="0" r="0" b="0"/>
                      <wp:wrapNone/>
                      <wp:docPr id="823" name="Straight Connector 8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83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B9F4D03" id="Straight Connector 823" o:spid="_x0000_s1026" style="position:absolute;left:0;text-align:lef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pt,24.75pt" to="297.35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34784" behindDoc="0" locked="0" layoutInCell="1" allowOverlap="1" wp14:anchorId="31608CC3" wp14:editId="6004E4F0">
                      <wp:simplePos x="0" y="0"/>
                      <wp:positionH relativeFrom="column">
                        <wp:posOffset>3208020</wp:posOffset>
                      </wp:positionH>
                      <wp:positionV relativeFrom="paragraph">
                        <wp:posOffset>307975</wp:posOffset>
                      </wp:positionV>
                      <wp:extent cx="0" cy="349250"/>
                      <wp:effectExtent l="0" t="0" r="38100" b="31750"/>
                      <wp:wrapNone/>
                      <wp:docPr id="824" name="Straight Connector 8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9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3E3E5E" id="Straight Connector 824" o:spid="_x0000_s1026" style="position:absolute;left:0;text-align:lef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pt,24.25pt" to="252.6pt,5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33760" behindDoc="0" locked="0" layoutInCell="1" allowOverlap="1" wp14:anchorId="36CFC2B3" wp14:editId="5B6D1C00">
                      <wp:simplePos x="0" y="0"/>
                      <wp:positionH relativeFrom="column">
                        <wp:posOffset>3779520</wp:posOffset>
                      </wp:positionH>
                      <wp:positionV relativeFrom="paragraph">
                        <wp:posOffset>314325</wp:posOffset>
                      </wp:positionV>
                      <wp:extent cx="0" cy="657225"/>
                      <wp:effectExtent l="0" t="0" r="38100" b="28575"/>
                      <wp:wrapNone/>
                      <wp:docPr id="825" name="Straight Connector 8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572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A68AB6B" id="Straight Connector 825" o:spid="_x0000_s1026" style="position:absolute;left:0;text-align:lef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6pt,24.75pt" to="297.6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32736" behindDoc="0" locked="0" layoutInCell="1" allowOverlap="1" wp14:anchorId="03D81714" wp14:editId="13F9FD09">
                      <wp:simplePos x="0" y="0"/>
                      <wp:positionH relativeFrom="column">
                        <wp:posOffset>2118994</wp:posOffset>
                      </wp:positionH>
                      <wp:positionV relativeFrom="paragraph">
                        <wp:posOffset>314325</wp:posOffset>
                      </wp:positionV>
                      <wp:extent cx="593725" cy="333375"/>
                      <wp:effectExtent l="0" t="0" r="15875" b="28575"/>
                      <wp:wrapNone/>
                      <wp:docPr id="826" name="Straight Connector 8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3725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030D629" id="Straight Connector 826" o:spid="_x0000_s1026" style="position:absolute;left:0;text-align:left;flip:x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85pt,24.75pt" to="213.6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6F635F"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786D0088" wp14:editId="085363F4">
                  <wp:extent cx="1985010" cy="1099130"/>
                  <wp:effectExtent l="0" t="0" r="0" b="6350"/>
                  <wp:docPr id="827" name="Picture 8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74D" w14:paraId="76558A84" w14:textId="77777777" w:rsidTr="00894CD9">
        <w:tc>
          <w:tcPr>
            <w:tcW w:w="9530" w:type="dxa"/>
            <w:shd w:val="clear" w:color="auto" w:fill="FF9999" w:themeFill="accent1" w:themeFillTint="66"/>
          </w:tcPr>
          <w:p w14:paraId="7E7C0194" w14:textId="5FF4455D" w:rsidR="00C2074D" w:rsidRPr="006F635F" w:rsidRDefault="00C2074D" w:rsidP="005979B9">
            <w:pPr>
              <w:bidi/>
              <w:jc w:val="center"/>
              <w:rPr>
                <w:rFonts w:ascii="Garamond" w:hAnsi="Garamond" w:cs="B Nazanin"/>
                <w:noProof/>
                <w:sz w:val="28"/>
                <w:szCs w:val="28"/>
                <w:rtl/>
                <w:lang w:bidi="fa-IR"/>
              </w:rPr>
            </w:pPr>
          </w:p>
        </w:tc>
      </w:tr>
    </w:tbl>
    <w:p w14:paraId="1CAE9583" w14:textId="77777777" w:rsidR="00894CD9" w:rsidRPr="006F635F" w:rsidRDefault="00894CD9" w:rsidP="00894CD9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lang w:bidi="fa-IR"/>
        </w:rPr>
      </w:pPr>
    </w:p>
    <w:p w14:paraId="195EDD20" w14:textId="74E1279E" w:rsidR="00DF5F8B" w:rsidRDefault="00DF5F8B" w:rsidP="00DF5F8B">
      <w:pPr>
        <w:pStyle w:val="ListParagraph"/>
        <w:numPr>
          <w:ilvl w:val="0"/>
          <w:numId w:val="31"/>
        </w:num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برای </w:t>
      </w:r>
      <w:r w:rsidRPr="00383531">
        <w:rPr>
          <w:rFonts w:ascii="Garamond" w:hAnsi="Garamond" w:cs="B Nazanin" w:hint="cs"/>
          <w:sz w:val="28"/>
          <w:szCs w:val="28"/>
          <w:u w:val="single"/>
          <w:rtl/>
          <w:lang w:bidi="fa-IR"/>
        </w:rPr>
        <w:t>گراف</w:t>
      </w:r>
      <w:r w:rsidR="006F635F" w:rsidRPr="00383531">
        <w:rPr>
          <w:rFonts w:ascii="Garamond" w:hAnsi="Garamond" w:cs="B Nazanin" w:hint="cs"/>
          <w:sz w:val="28"/>
          <w:szCs w:val="28"/>
          <w:u w:val="single"/>
          <w:rtl/>
          <w:lang w:bidi="fa-IR"/>
        </w:rPr>
        <w:t xml:space="preserve"> سمت چپ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سوال قبل درخت پوشای کمینه را با استفاده از الگوریتم </w:t>
      </w:r>
      <w:r w:rsidRPr="00383531">
        <w:rPr>
          <w:rFonts w:ascii="Garamond" w:hAnsi="Garamond" w:cs="B Nazanin" w:hint="cs"/>
          <w:b/>
          <w:bCs/>
          <w:sz w:val="28"/>
          <w:szCs w:val="28"/>
          <w:rtl/>
          <w:lang w:bidi="fa-IR"/>
        </w:rPr>
        <w:t>پریم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بکشید. (مرحله به مرحله رسم کنید.)</w:t>
      </w:r>
      <w:r w:rsidR="00383531">
        <w:rPr>
          <w:rFonts w:ascii="Garamond" w:hAnsi="Garamond" w:cs="B Nazanin" w:hint="cs"/>
          <w:sz w:val="28"/>
          <w:szCs w:val="28"/>
          <w:rtl/>
          <w:lang w:bidi="fa-IR"/>
        </w:rPr>
        <w:t xml:space="preserve"> </w:t>
      </w:r>
      <w:r w:rsidR="00383531"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(</w:t>
      </w:r>
      <w:r w:rsid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2</w:t>
      </w:r>
      <w:r w:rsidR="00383531"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 xml:space="preserve"> نمره)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30"/>
      </w:tblGrid>
      <w:tr w:rsidR="00C2074D" w:rsidRPr="00C2074D" w14:paraId="4854EC5E" w14:textId="77777777" w:rsidTr="00C2074D">
        <w:tc>
          <w:tcPr>
            <w:tcW w:w="9530" w:type="dxa"/>
            <w:shd w:val="clear" w:color="auto" w:fill="FF9999" w:themeFill="accent1" w:themeFillTint="66"/>
          </w:tcPr>
          <w:p w14:paraId="79FDA191" w14:textId="19AED5C5" w:rsidR="00C2074D" w:rsidRPr="00C2074D" w:rsidRDefault="00D836D5" w:rsidP="00C2074D">
            <w:pPr>
              <w:jc w:val="center"/>
              <w:rPr>
                <w:rFonts w:ascii="IRANSans" w:hAnsi="IRANSans" w:cs="IRANSans"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53216" behindDoc="0" locked="0" layoutInCell="1" allowOverlap="1" wp14:anchorId="3680EB31" wp14:editId="12BE1B94">
                      <wp:simplePos x="0" y="0"/>
                      <wp:positionH relativeFrom="column">
                        <wp:posOffset>2663825</wp:posOffset>
                      </wp:positionH>
                      <wp:positionV relativeFrom="paragraph">
                        <wp:posOffset>277495</wp:posOffset>
                      </wp:positionV>
                      <wp:extent cx="88900" cy="88900"/>
                      <wp:effectExtent l="0" t="0" r="25400" b="25400"/>
                      <wp:wrapNone/>
                      <wp:docPr id="838" name="Oval 8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3578AC8" id="Oval 838" o:spid="_x0000_s1026" style="position:absolute;left:0;text-align:left;margin-left:209.75pt;margin-top:21.85pt;width:7pt;height:7pt;rotation:-90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 w:rsidR="00C2074D" w:rsidRPr="00C2074D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1F009D78" wp14:editId="34D980A2">
                  <wp:extent cx="1985010" cy="1099130"/>
                  <wp:effectExtent l="0" t="0" r="0" b="6350"/>
                  <wp:docPr id="837" name="Picture 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0FB8BA" w14:textId="77777777" w:rsidR="00D836D5" w:rsidRDefault="00C2074D" w:rsidP="00C2074D">
            <w:pPr>
              <w:jc w:val="center"/>
              <w:rPr>
                <w:rFonts w:ascii="IRANSans" w:hAnsi="IRANSans" w:cs="IRANSans"/>
                <w:lang w:bidi="fa-IR"/>
              </w:rPr>
            </w:pPr>
            <w:r w:rsidRPr="00C2074D">
              <w:rPr>
                <w:rFonts w:ascii="IRANSans" w:hAnsi="IRANSans" w:cs="IRANSans"/>
                <w:lang w:bidi="fa-IR"/>
              </w:rPr>
              <w:t>S</w:t>
            </w:r>
            <w:r>
              <w:rPr>
                <w:rFonts w:ascii="IRANSans" w:hAnsi="IRANSans" w:cs="IRANSans"/>
                <w:lang w:bidi="fa-IR"/>
              </w:rPr>
              <w:t xml:space="preserve"> = {</w:t>
            </w:r>
            <w:r w:rsidR="00D836D5">
              <w:rPr>
                <w:rFonts w:ascii="IRANSans" w:hAnsi="IRANSans" w:cs="IRANSans"/>
                <w:lang w:bidi="fa-IR"/>
              </w:rPr>
              <w:t>A</w:t>
            </w:r>
            <w:r>
              <w:rPr>
                <w:rFonts w:ascii="IRANSans" w:hAnsi="IRANSans" w:cs="IRANSans"/>
                <w:lang w:bidi="fa-IR"/>
              </w:rPr>
              <w:t>}</w:t>
            </w:r>
          </w:p>
          <w:p w14:paraId="18E946FC" w14:textId="2D2B5E3E" w:rsidR="00C2074D" w:rsidRPr="00C2074D" w:rsidRDefault="00D836D5" w:rsidP="00D836D5">
            <w:pPr>
              <w:bidi/>
              <w:jc w:val="center"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/>
                <w:lang w:bidi="fa-IR"/>
              </w:rPr>
              <w:t xml:space="preserve"> </w:t>
            </w:r>
            <w:r w:rsidRPr="00D836D5">
              <w:rPr>
                <w:rFonts w:ascii="IRANSans" w:hAnsi="IRANSans" w:cs="IRANSans" w:hint="cs"/>
                <w:sz w:val="10"/>
                <w:szCs w:val="10"/>
                <w:rtl/>
                <w:lang w:bidi="fa-IR"/>
              </w:rPr>
              <w:t xml:space="preserve">راس دلخواهی را وارد </w:t>
            </w:r>
            <w:r w:rsidRPr="00D836D5">
              <w:rPr>
                <w:rFonts w:ascii="IRANSans" w:hAnsi="IRANSans" w:cs="IRANSans"/>
                <w:sz w:val="10"/>
                <w:szCs w:val="10"/>
                <w:lang w:bidi="fa-IR"/>
              </w:rPr>
              <w:t>S</w:t>
            </w:r>
            <w:r w:rsidRPr="00D836D5">
              <w:rPr>
                <w:rFonts w:ascii="IRANSans" w:hAnsi="IRANSans" w:cs="IRANSans" w:hint="cs"/>
                <w:sz w:val="10"/>
                <w:szCs w:val="10"/>
                <w:rtl/>
                <w:lang w:bidi="fa-IR"/>
              </w:rPr>
              <w:t xml:space="preserve"> میکنیم</w:t>
            </w:r>
          </w:p>
        </w:tc>
      </w:tr>
      <w:tr w:rsidR="00D836D5" w:rsidRPr="00C2074D" w14:paraId="7DCE9C97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352BE145" w14:textId="1B908D9B" w:rsidR="00D836D5" w:rsidRPr="00C2074D" w:rsidRDefault="00D836D5" w:rsidP="005979B9">
            <w:pPr>
              <w:jc w:val="center"/>
              <w:rPr>
                <w:rFonts w:ascii="IRANSans" w:hAnsi="IRANSans" w:cs="IRANSans"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58336" behindDoc="0" locked="0" layoutInCell="1" allowOverlap="1" wp14:anchorId="13954057" wp14:editId="5C3A2DF8">
                      <wp:simplePos x="0" y="0"/>
                      <wp:positionH relativeFrom="column">
                        <wp:posOffset>2130827</wp:posOffset>
                      </wp:positionH>
                      <wp:positionV relativeFrom="paragraph">
                        <wp:posOffset>321323</wp:posOffset>
                      </wp:positionV>
                      <wp:extent cx="567301" cy="320973"/>
                      <wp:effectExtent l="0" t="0" r="23495" b="22225"/>
                      <wp:wrapNone/>
                      <wp:docPr id="842" name="Straight Connector 8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7301" cy="32097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5EA1A2" id="Straight Connector 842" o:spid="_x0000_s1026" style="position:absolute;left:0;text-align:left;flip:x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8pt,25.3pt" to="212.45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57312" behindDoc="0" locked="0" layoutInCell="1" allowOverlap="1" wp14:anchorId="5F4D355C" wp14:editId="304DE4FF">
                      <wp:simplePos x="0" y="0"/>
                      <wp:positionH relativeFrom="column">
                        <wp:posOffset>2063932</wp:posOffset>
                      </wp:positionH>
                      <wp:positionV relativeFrom="paragraph">
                        <wp:posOffset>597794</wp:posOffset>
                      </wp:positionV>
                      <wp:extent cx="88900" cy="88900"/>
                      <wp:effectExtent l="0" t="0" r="25400" b="25400"/>
                      <wp:wrapNone/>
                      <wp:docPr id="841" name="Oval 8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BAB26C9" id="Oval 841" o:spid="_x0000_s1026" style="position:absolute;left:0;text-align:left;margin-left:162.5pt;margin-top:47.05pt;width:7pt;height:7pt;rotation:-90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55264" behindDoc="0" locked="0" layoutInCell="1" allowOverlap="1" wp14:anchorId="7A5A42A4" wp14:editId="3D7E9355">
                      <wp:simplePos x="0" y="0"/>
                      <wp:positionH relativeFrom="column">
                        <wp:posOffset>2663825</wp:posOffset>
                      </wp:positionH>
                      <wp:positionV relativeFrom="paragraph">
                        <wp:posOffset>277495</wp:posOffset>
                      </wp:positionV>
                      <wp:extent cx="88900" cy="88900"/>
                      <wp:effectExtent l="0" t="0" r="25400" b="25400"/>
                      <wp:wrapNone/>
                      <wp:docPr id="839" name="Oval 8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C78BFB" id="Oval 839" o:spid="_x0000_s1026" style="position:absolute;left:0;text-align:left;margin-left:209.75pt;margin-top:21.85pt;width:7pt;height:7pt;rotation:-90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 w:rsidRPr="00C2074D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A94A1EC" wp14:editId="3314C8A8">
                  <wp:extent cx="1985010" cy="1099130"/>
                  <wp:effectExtent l="0" t="0" r="0" b="6350"/>
                  <wp:docPr id="840" name="Picture 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46C3B3" w14:textId="46C238C2" w:rsidR="00D836D5" w:rsidRPr="00C2074D" w:rsidRDefault="00D836D5" w:rsidP="00D836D5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C2074D">
              <w:rPr>
                <w:rFonts w:ascii="IRANSans" w:hAnsi="IRANSans" w:cs="IRANSans"/>
                <w:lang w:bidi="fa-IR"/>
              </w:rPr>
              <w:t>S</w:t>
            </w:r>
            <w:r>
              <w:rPr>
                <w:rFonts w:ascii="IRANSans" w:hAnsi="IRANSans" w:cs="IRANSans"/>
                <w:lang w:bidi="fa-IR"/>
              </w:rPr>
              <w:t xml:space="preserve"> = {A, B}</w:t>
            </w:r>
          </w:p>
        </w:tc>
      </w:tr>
      <w:tr w:rsidR="00D836D5" w:rsidRPr="00C2074D" w14:paraId="372F842C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41F83DBF" w14:textId="78D2A0C8" w:rsidR="00D836D5" w:rsidRPr="00C2074D" w:rsidRDefault="00D836D5" w:rsidP="005979B9">
            <w:pPr>
              <w:jc w:val="center"/>
              <w:rPr>
                <w:rFonts w:ascii="IRANSans" w:hAnsi="IRANSans" w:cs="IRANSans"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66528" behindDoc="0" locked="0" layoutInCell="1" allowOverlap="1" wp14:anchorId="436EFF15" wp14:editId="5245A234">
                      <wp:simplePos x="0" y="0"/>
                      <wp:positionH relativeFrom="column">
                        <wp:posOffset>2115897</wp:posOffset>
                      </wp:positionH>
                      <wp:positionV relativeFrom="paragraph">
                        <wp:posOffset>651366</wp:posOffset>
                      </wp:positionV>
                      <wp:extent cx="589552" cy="317358"/>
                      <wp:effectExtent l="0" t="0" r="20320" b="26035"/>
                      <wp:wrapNone/>
                      <wp:docPr id="848" name="Straight Connector 8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9552" cy="31735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FDC3D10" id="Straight Connector 848" o:spid="_x0000_s1026" style="position:absolute;left:0;text-align:left;flip:x y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6pt,51.3pt" to="213pt,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64480" behindDoc="0" locked="0" layoutInCell="1" allowOverlap="1" wp14:anchorId="3EE0F7EC" wp14:editId="14E700CF">
                      <wp:simplePos x="0" y="0"/>
                      <wp:positionH relativeFrom="column">
                        <wp:posOffset>2664823</wp:posOffset>
                      </wp:positionH>
                      <wp:positionV relativeFrom="paragraph">
                        <wp:posOffset>923769</wp:posOffset>
                      </wp:positionV>
                      <wp:extent cx="88900" cy="88900"/>
                      <wp:effectExtent l="0" t="0" r="25400" b="25400"/>
                      <wp:wrapNone/>
                      <wp:docPr id="847" name="Oval 8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62CDEF0" id="Oval 847" o:spid="_x0000_s1026" style="position:absolute;left:0;text-align:left;margin-left:209.85pt;margin-top:72.75pt;width:7pt;height:7pt;rotation:-90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62432" behindDoc="0" locked="0" layoutInCell="1" allowOverlap="1" wp14:anchorId="34EE55A4" wp14:editId="36583D42">
                      <wp:simplePos x="0" y="0"/>
                      <wp:positionH relativeFrom="column">
                        <wp:posOffset>2130827</wp:posOffset>
                      </wp:positionH>
                      <wp:positionV relativeFrom="paragraph">
                        <wp:posOffset>321323</wp:posOffset>
                      </wp:positionV>
                      <wp:extent cx="567301" cy="320973"/>
                      <wp:effectExtent l="0" t="0" r="23495" b="22225"/>
                      <wp:wrapNone/>
                      <wp:docPr id="843" name="Straight Connector 8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7301" cy="32097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026BF15" id="Straight Connector 843" o:spid="_x0000_s1026" style="position:absolute;left:0;text-align:left;flip:x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8pt,25.3pt" to="212.45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61408" behindDoc="0" locked="0" layoutInCell="1" allowOverlap="1" wp14:anchorId="7232EE28" wp14:editId="26E764ED">
                      <wp:simplePos x="0" y="0"/>
                      <wp:positionH relativeFrom="column">
                        <wp:posOffset>2063932</wp:posOffset>
                      </wp:positionH>
                      <wp:positionV relativeFrom="paragraph">
                        <wp:posOffset>597794</wp:posOffset>
                      </wp:positionV>
                      <wp:extent cx="88900" cy="88900"/>
                      <wp:effectExtent l="0" t="0" r="25400" b="25400"/>
                      <wp:wrapNone/>
                      <wp:docPr id="844" name="Oval 8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2E55EE" id="Oval 844" o:spid="_x0000_s1026" style="position:absolute;left:0;text-align:left;margin-left:162.5pt;margin-top:47.05pt;width:7pt;height:7pt;rotation:-90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60384" behindDoc="0" locked="0" layoutInCell="1" allowOverlap="1" wp14:anchorId="16179D42" wp14:editId="22F8B98E">
                      <wp:simplePos x="0" y="0"/>
                      <wp:positionH relativeFrom="column">
                        <wp:posOffset>2663825</wp:posOffset>
                      </wp:positionH>
                      <wp:positionV relativeFrom="paragraph">
                        <wp:posOffset>277495</wp:posOffset>
                      </wp:positionV>
                      <wp:extent cx="88900" cy="88900"/>
                      <wp:effectExtent l="0" t="0" r="25400" b="25400"/>
                      <wp:wrapNone/>
                      <wp:docPr id="845" name="Oval 8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E9C1A45" id="Oval 845" o:spid="_x0000_s1026" style="position:absolute;left:0;text-align:left;margin-left:209.75pt;margin-top:21.85pt;width:7pt;height:7pt;rotation:-90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 w:rsidRPr="00C2074D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3AF3487D" wp14:editId="3D81D67E">
                  <wp:extent cx="1985010" cy="1099130"/>
                  <wp:effectExtent l="0" t="0" r="0" b="6350"/>
                  <wp:docPr id="846" name="Picture 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65B076" w14:textId="580BD9A6" w:rsidR="00D836D5" w:rsidRPr="00C2074D" w:rsidRDefault="00D836D5" w:rsidP="005979B9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C2074D">
              <w:rPr>
                <w:rFonts w:ascii="IRANSans" w:hAnsi="IRANSans" w:cs="IRANSans"/>
                <w:lang w:bidi="fa-IR"/>
              </w:rPr>
              <w:t>S</w:t>
            </w:r>
            <w:r>
              <w:rPr>
                <w:rFonts w:ascii="IRANSans" w:hAnsi="IRANSans" w:cs="IRANSans"/>
                <w:lang w:bidi="fa-IR"/>
              </w:rPr>
              <w:t xml:space="preserve"> = {A, B, C}</w:t>
            </w:r>
          </w:p>
        </w:tc>
      </w:tr>
      <w:tr w:rsidR="00D836D5" w:rsidRPr="00C2074D" w14:paraId="2A14E55E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0DE5F9C3" w14:textId="27956545" w:rsidR="00D836D5" w:rsidRPr="00C2074D" w:rsidRDefault="00D836D5" w:rsidP="005979B9">
            <w:pPr>
              <w:jc w:val="center"/>
              <w:rPr>
                <w:rFonts w:ascii="IRANSans" w:hAnsi="IRANSans" w:cs="IRANSans"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576768" behindDoc="0" locked="0" layoutInCell="1" allowOverlap="1" wp14:anchorId="295ADAA4" wp14:editId="6BE9766C">
                      <wp:simplePos x="0" y="0"/>
                      <wp:positionH relativeFrom="column">
                        <wp:posOffset>2724253</wp:posOffset>
                      </wp:positionH>
                      <wp:positionV relativeFrom="paragraph">
                        <wp:posOffset>958266</wp:posOffset>
                      </wp:positionV>
                      <wp:extent cx="1044821" cy="10937"/>
                      <wp:effectExtent l="0" t="0" r="22225" b="27305"/>
                      <wp:wrapNone/>
                      <wp:docPr id="856" name="Straight Connector 8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44821" cy="109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9A5FC77" id="Straight Connector 856" o:spid="_x0000_s1026" style="position:absolute;left:0;text-align:left;flip:x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75.45pt" to="296.75pt,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74720" behindDoc="0" locked="0" layoutInCell="1" allowOverlap="1" wp14:anchorId="2349D376" wp14:editId="4150B898">
                      <wp:simplePos x="0" y="0"/>
                      <wp:positionH relativeFrom="column">
                        <wp:posOffset>3728513</wp:posOffset>
                      </wp:positionH>
                      <wp:positionV relativeFrom="paragraph">
                        <wp:posOffset>917575</wp:posOffset>
                      </wp:positionV>
                      <wp:extent cx="88900" cy="88900"/>
                      <wp:effectExtent l="0" t="0" r="25400" b="25400"/>
                      <wp:wrapNone/>
                      <wp:docPr id="855" name="Oval 8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7674446" id="Oval 855" o:spid="_x0000_s1026" style="position:absolute;left:0;text-align:left;margin-left:293.6pt;margin-top:72.25pt;width:7pt;height:7pt;rotation:-90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72672" behindDoc="0" locked="0" layoutInCell="1" allowOverlap="1" wp14:anchorId="7EB020C2" wp14:editId="45E5BBF8">
                      <wp:simplePos x="0" y="0"/>
                      <wp:positionH relativeFrom="column">
                        <wp:posOffset>2115897</wp:posOffset>
                      </wp:positionH>
                      <wp:positionV relativeFrom="paragraph">
                        <wp:posOffset>651366</wp:posOffset>
                      </wp:positionV>
                      <wp:extent cx="589552" cy="317358"/>
                      <wp:effectExtent l="0" t="0" r="20320" b="26035"/>
                      <wp:wrapNone/>
                      <wp:docPr id="849" name="Straight Connector 8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9552" cy="31735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9EE0B39" id="Straight Connector 849" o:spid="_x0000_s1026" style="position:absolute;left:0;text-align:left;flip:x y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6pt,51.3pt" to="213pt,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71648" behindDoc="0" locked="0" layoutInCell="1" allowOverlap="1" wp14:anchorId="1968FEED" wp14:editId="6C0877CD">
                      <wp:simplePos x="0" y="0"/>
                      <wp:positionH relativeFrom="column">
                        <wp:posOffset>2664823</wp:posOffset>
                      </wp:positionH>
                      <wp:positionV relativeFrom="paragraph">
                        <wp:posOffset>923769</wp:posOffset>
                      </wp:positionV>
                      <wp:extent cx="88900" cy="88900"/>
                      <wp:effectExtent l="0" t="0" r="25400" b="25400"/>
                      <wp:wrapNone/>
                      <wp:docPr id="850" name="Oval 8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1CF5A8A" id="Oval 850" o:spid="_x0000_s1026" style="position:absolute;left:0;text-align:left;margin-left:209.85pt;margin-top:72.75pt;width:7pt;height:7pt;rotation:-90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70624" behindDoc="0" locked="0" layoutInCell="1" allowOverlap="1" wp14:anchorId="1BE8EC09" wp14:editId="51B3D2C9">
                      <wp:simplePos x="0" y="0"/>
                      <wp:positionH relativeFrom="column">
                        <wp:posOffset>2130827</wp:posOffset>
                      </wp:positionH>
                      <wp:positionV relativeFrom="paragraph">
                        <wp:posOffset>321323</wp:posOffset>
                      </wp:positionV>
                      <wp:extent cx="567301" cy="320973"/>
                      <wp:effectExtent l="0" t="0" r="23495" b="22225"/>
                      <wp:wrapNone/>
                      <wp:docPr id="851" name="Straight Connector 8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7301" cy="32097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3D58C56" id="Straight Connector 851" o:spid="_x0000_s1026" style="position:absolute;left:0;text-align:left;flip:x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8pt,25.3pt" to="212.45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69600" behindDoc="0" locked="0" layoutInCell="1" allowOverlap="1" wp14:anchorId="7AAA47BA" wp14:editId="718E9B2F">
                      <wp:simplePos x="0" y="0"/>
                      <wp:positionH relativeFrom="column">
                        <wp:posOffset>2063932</wp:posOffset>
                      </wp:positionH>
                      <wp:positionV relativeFrom="paragraph">
                        <wp:posOffset>597794</wp:posOffset>
                      </wp:positionV>
                      <wp:extent cx="88900" cy="88900"/>
                      <wp:effectExtent l="0" t="0" r="25400" b="25400"/>
                      <wp:wrapNone/>
                      <wp:docPr id="852" name="Oval 8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4434F7" id="Oval 852" o:spid="_x0000_s1026" style="position:absolute;left:0;text-align:left;margin-left:162.5pt;margin-top:47.05pt;width:7pt;height:7pt;rotation:-90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68576" behindDoc="0" locked="0" layoutInCell="1" allowOverlap="1" wp14:anchorId="06E45A94" wp14:editId="0173A707">
                      <wp:simplePos x="0" y="0"/>
                      <wp:positionH relativeFrom="column">
                        <wp:posOffset>2663825</wp:posOffset>
                      </wp:positionH>
                      <wp:positionV relativeFrom="paragraph">
                        <wp:posOffset>277495</wp:posOffset>
                      </wp:positionV>
                      <wp:extent cx="88900" cy="88900"/>
                      <wp:effectExtent l="0" t="0" r="25400" b="25400"/>
                      <wp:wrapNone/>
                      <wp:docPr id="853" name="Oval 8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C17F2E8" id="Oval 853" o:spid="_x0000_s1026" style="position:absolute;left:0;text-align:left;margin-left:209.75pt;margin-top:21.85pt;width:7pt;height:7pt;rotation:-90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 w:rsidRPr="00C2074D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4CDB610E" wp14:editId="172721B1">
                  <wp:extent cx="1985010" cy="1099130"/>
                  <wp:effectExtent l="0" t="0" r="0" b="6350"/>
                  <wp:docPr id="854" name="Picture 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AB5627" w14:textId="60391E42" w:rsidR="00D836D5" w:rsidRPr="00C2074D" w:rsidRDefault="00D836D5" w:rsidP="005979B9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C2074D">
              <w:rPr>
                <w:rFonts w:ascii="IRANSans" w:hAnsi="IRANSans" w:cs="IRANSans"/>
                <w:lang w:bidi="fa-IR"/>
              </w:rPr>
              <w:t>S</w:t>
            </w:r>
            <w:r>
              <w:rPr>
                <w:rFonts w:ascii="IRANSans" w:hAnsi="IRANSans" w:cs="IRANSans"/>
                <w:lang w:bidi="fa-IR"/>
              </w:rPr>
              <w:t xml:space="preserve"> = {A, B, C, D}</w:t>
            </w:r>
          </w:p>
        </w:tc>
      </w:tr>
      <w:tr w:rsidR="00D836D5" w:rsidRPr="00C2074D" w14:paraId="5F10AE4D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3778314B" w14:textId="21A58D0C" w:rsidR="00D836D5" w:rsidRPr="00C2074D" w:rsidRDefault="00D836D5" w:rsidP="005979B9">
            <w:pPr>
              <w:jc w:val="center"/>
              <w:rPr>
                <w:rFonts w:ascii="IRANSans" w:hAnsi="IRANSans" w:cs="IRANSans"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89056" behindDoc="0" locked="0" layoutInCell="1" allowOverlap="1" wp14:anchorId="6720D90D" wp14:editId="79086B5C">
                      <wp:simplePos x="0" y="0"/>
                      <wp:positionH relativeFrom="column">
                        <wp:posOffset>3776746</wp:posOffset>
                      </wp:positionH>
                      <wp:positionV relativeFrom="paragraph">
                        <wp:posOffset>321776</wp:posOffset>
                      </wp:positionV>
                      <wp:extent cx="6933" cy="638213"/>
                      <wp:effectExtent l="0" t="0" r="31750" b="28575"/>
                      <wp:wrapNone/>
                      <wp:docPr id="866" name="Straight Connector 8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933" cy="63821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CA45D41" id="Straight Connector 866" o:spid="_x0000_s1026" style="position:absolute;left:0;text-align:left;flip:x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4pt,25.35pt" to="297.95pt,7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87008" behindDoc="0" locked="0" layoutInCell="1" allowOverlap="1" wp14:anchorId="3C97A731" wp14:editId="685D71C6">
                      <wp:simplePos x="0" y="0"/>
                      <wp:positionH relativeFrom="column">
                        <wp:posOffset>3735978</wp:posOffset>
                      </wp:positionH>
                      <wp:positionV relativeFrom="paragraph">
                        <wp:posOffset>276821</wp:posOffset>
                      </wp:positionV>
                      <wp:extent cx="88900" cy="88900"/>
                      <wp:effectExtent l="0" t="0" r="25400" b="25400"/>
                      <wp:wrapNone/>
                      <wp:docPr id="865" name="Oval 8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CB60EA9" id="Oval 865" o:spid="_x0000_s1026" style="position:absolute;left:0;text-align:left;margin-left:294.15pt;margin-top:21.8pt;width:7pt;height:7pt;rotation:-90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84960" behindDoc="0" locked="0" layoutInCell="1" allowOverlap="1" wp14:anchorId="1DFBA14F" wp14:editId="5968054D">
                      <wp:simplePos x="0" y="0"/>
                      <wp:positionH relativeFrom="column">
                        <wp:posOffset>2724253</wp:posOffset>
                      </wp:positionH>
                      <wp:positionV relativeFrom="paragraph">
                        <wp:posOffset>958266</wp:posOffset>
                      </wp:positionV>
                      <wp:extent cx="1044821" cy="10937"/>
                      <wp:effectExtent l="0" t="0" r="22225" b="27305"/>
                      <wp:wrapNone/>
                      <wp:docPr id="857" name="Straight Connector 8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44821" cy="109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ACFC789" id="Straight Connector 857" o:spid="_x0000_s1026" style="position:absolute;left:0;text-align:left;flip:x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75.45pt" to="296.75pt,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83936" behindDoc="0" locked="0" layoutInCell="1" allowOverlap="1" wp14:anchorId="06A03E42" wp14:editId="4C8110F0">
                      <wp:simplePos x="0" y="0"/>
                      <wp:positionH relativeFrom="column">
                        <wp:posOffset>3728513</wp:posOffset>
                      </wp:positionH>
                      <wp:positionV relativeFrom="paragraph">
                        <wp:posOffset>917575</wp:posOffset>
                      </wp:positionV>
                      <wp:extent cx="88900" cy="88900"/>
                      <wp:effectExtent l="0" t="0" r="25400" b="25400"/>
                      <wp:wrapNone/>
                      <wp:docPr id="858" name="Oval 8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21679D2" id="Oval 858" o:spid="_x0000_s1026" style="position:absolute;left:0;text-align:left;margin-left:293.6pt;margin-top:72.25pt;width:7pt;height:7pt;rotation:-90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82912" behindDoc="0" locked="0" layoutInCell="1" allowOverlap="1" wp14:anchorId="0E73B26A" wp14:editId="07903D37">
                      <wp:simplePos x="0" y="0"/>
                      <wp:positionH relativeFrom="column">
                        <wp:posOffset>2115897</wp:posOffset>
                      </wp:positionH>
                      <wp:positionV relativeFrom="paragraph">
                        <wp:posOffset>651366</wp:posOffset>
                      </wp:positionV>
                      <wp:extent cx="589552" cy="317358"/>
                      <wp:effectExtent l="0" t="0" r="20320" b="26035"/>
                      <wp:wrapNone/>
                      <wp:docPr id="859" name="Straight Connector 8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9552" cy="31735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F424878" id="Straight Connector 859" o:spid="_x0000_s1026" style="position:absolute;left:0;text-align:left;flip:x y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6pt,51.3pt" to="213pt,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81888" behindDoc="0" locked="0" layoutInCell="1" allowOverlap="1" wp14:anchorId="43891D01" wp14:editId="7E2A87C6">
                      <wp:simplePos x="0" y="0"/>
                      <wp:positionH relativeFrom="column">
                        <wp:posOffset>2664823</wp:posOffset>
                      </wp:positionH>
                      <wp:positionV relativeFrom="paragraph">
                        <wp:posOffset>923769</wp:posOffset>
                      </wp:positionV>
                      <wp:extent cx="88900" cy="88900"/>
                      <wp:effectExtent l="0" t="0" r="25400" b="25400"/>
                      <wp:wrapNone/>
                      <wp:docPr id="860" name="Oval 8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AA6282E" id="Oval 860" o:spid="_x0000_s1026" style="position:absolute;left:0;text-align:left;margin-left:209.85pt;margin-top:72.75pt;width:7pt;height:7pt;rotation:-90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80864" behindDoc="0" locked="0" layoutInCell="1" allowOverlap="1" wp14:anchorId="40A7C405" wp14:editId="7F17CEDA">
                      <wp:simplePos x="0" y="0"/>
                      <wp:positionH relativeFrom="column">
                        <wp:posOffset>2130827</wp:posOffset>
                      </wp:positionH>
                      <wp:positionV relativeFrom="paragraph">
                        <wp:posOffset>321323</wp:posOffset>
                      </wp:positionV>
                      <wp:extent cx="567301" cy="320973"/>
                      <wp:effectExtent l="0" t="0" r="23495" b="22225"/>
                      <wp:wrapNone/>
                      <wp:docPr id="861" name="Straight Connector 8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7301" cy="32097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509366F" id="Straight Connector 861" o:spid="_x0000_s1026" style="position:absolute;left:0;text-align:left;flip:x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8pt,25.3pt" to="212.45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79840" behindDoc="0" locked="0" layoutInCell="1" allowOverlap="1" wp14:anchorId="4F6775A2" wp14:editId="4F18AC2E">
                      <wp:simplePos x="0" y="0"/>
                      <wp:positionH relativeFrom="column">
                        <wp:posOffset>2063932</wp:posOffset>
                      </wp:positionH>
                      <wp:positionV relativeFrom="paragraph">
                        <wp:posOffset>597794</wp:posOffset>
                      </wp:positionV>
                      <wp:extent cx="88900" cy="88900"/>
                      <wp:effectExtent l="0" t="0" r="25400" b="25400"/>
                      <wp:wrapNone/>
                      <wp:docPr id="862" name="Oval 8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E41278" id="Oval 862" o:spid="_x0000_s1026" style="position:absolute;left:0;text-align:left;margin-left:162.5pt;margin-top:47.05pt;width:7pt;height:7pt;rotation:-90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78816" behindDoc="0" locked="0" layoutInCell="1" allowOverlap="1" wp14:anchorId="009242DF" wp14:editId="061C168B">
                      <wp:simplePos x="0" y="0"/>
                      <wp:positionH relativeFrom="column">
                        <wp:posOffset>2663825</wp:posOffset>
                      </wp:positionH>
                      <wp:positionV relativeFrom="paragraph">
                        <wp:posOffset>277495</wp:posOffset>
                      </wp:positionV>
                      <wp:extent cx="88900" cy="88900"/>
                      <wp:effectExtent l="0" t="0" r="25400" b="25400"/>
                      <wp:wrapNone/>
                      <wp:docPr id="863" name="Oval 8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18677DA" id="Oval 863" o:spid="_x0000_s1026" style="position:absolute;left:0;text-align:left;margin-left:209.75pt;margin-top:21.85pt;width:7pt;height:7pt;rotation:-90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 w:rsidRPr="00C2074D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E998871" wp14:editId="7D71A9D7">
                  <wp:extent cx="1985010" cy="1099130"/>
                  <wp:effectExtent l="0" t="0" r="0" b="6350"/>
                  <wp:docPr id="864" name="Picture 8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7E609" w14:textId="6E2BD0E9" w:rsidR="00D836D5" w:rsidRPr="00C2074D" w:rsidRDefault="00D836D5" w:rsidP="005979B9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C2074D">
              <w:rPr>
                <w:rFonts w:ascii="IRANSans" w:hAnsi="IRANSans" w:cs="IRANSans"/>
                <w:lang w:bidi="fa-IR"/>
              </w:rPr>
              <w:t>S</w:t>
            </w:r>
            <w:r>
              <w:rPr>
                <w:rFonts w:ascii="IRANSans" w:hAnsi="IRANSans" w:cs="IRANSans"/>
                <w:lang w:bidi="fa-IR"/>
              </w:rPr>
              <w:t xml:space="preserve"> = {A, B, C, D, E}</w:t>
            </w:r>
          </w:p>
        </w:tc>
      </w:tr>
      <w:tr w:rsidR="00D836D5" w:rsidRPr="00C2074D" w14:paraId="738F3AE4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7A726376" w14:textId="01BCB310" w:rsidR="00D836D5" w:rsidRPr="00C2074D" w:rsidRDefault="00D836D5" w:rsidP="005979B9">
            <w:pPr>
              <w:jc w:val="center"/>
              <w:rPr>
                <w:rFonts w:ascii="IRANSans" w:hAnsi="IRANSans" w:cs="IRANSans"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03392" behindDoc="0" locked="0" layoutInCell="1" allowOverlap="1" wp14:anchorId="3F2E0E58" wp14:editId="5AA839B9">
                      <wp:simplePos x="0" y="0"/>
                      <wp:positionH relativeFrom="column">
                        <wp:posOffset>3216275</wp:posOffset>
                      </wp:positionH>
                      <wp:positionV relativeFrom="paragraph">
                        <wp:posOffset>311863</wp:posOffset>
                      </wp:positionV>
                      <wp:extent cx="570580" cy="0"/>
                      <wp:effectExtent l="0" t="0" r="0" b="0"/>
                      <wp:wrapNone/>
                      <wp:docPr id="878" name="Straight Connector 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7058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0CCAE9D" id="Straight Connector 878" o:spid="_x0000_s1026" style="position:absolute;left:0;text-align:left;flip:x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25pt,24.55pt" to="298.2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01344" behindDoc="0" locked="0" layoutInCell="1" allowOverlap="1" wp14:anchorId="5FADD318" wp14:editId="35D84AE4">
                      <wp:simplePos x="0" y="0"/>
                      <wp:positionH relativeFrom="column">
                        <wp:posOffset>3164943</wp:posOffset>
                      </wp:positionH>
                      <wp:positionV relativeFrom="paragraph">
                        <wp:posOffset>273089</wp:posOffset>
                      </wp:positionV>
                      <wp:extent cx="88900" cy="88900"/>
                      <wp:effectExtent l="0" t="0" r="25400" b="25400"/>
                      <wp:wrapNone/>
                      <wp:docPr id="877" name="Oval 8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8D2BFDF" id="Oval 877" o:spid="_x0000_s1026" style="position:absolute;left:0;text-align:left;margin-left:249.2pt;margin-top:21.5pt;width:7pt;height:7pt;rotation:-90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99296" behindDoc="0" locked="0" layoutInCell="1" allowOverlap="1" wp14:anchorId="58D33935" wp14:editId="3A46942D">
                      <wp:simplePos x="0" y="0"/>
                      <wp:positionH relativeFrom="column">
                        <wp:posOffset>3776746</wp:posOffset>
                      </wp:positionH>
                      <wp:positionV relativeFrom="paragraph">
                        <wp:posOffset>321776</wp:posOffset>
                      </wp:positionV>
                      <wp:extent cx="6933" cy="638213"/>
                      <wp:effectExtent l="0" t="0" r="31750" b="28575"/>
                      <wp:wrapNone/>
                      <wp:docPr id="867" name="Straight Connector 8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933" cy="63821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6CC72CB" id="Straight Connector 867" o:spid="_x0000_s1026" style="position:absolute;left:0;text-align:left;flip:x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4pt,25.35pt" to="297.95pt,7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98272" behindDoc="0" locked="0" layoutInCell="1" allowOverlap="1" wp14:anchorId="40AF47BB" wp14:editId="1F5FB26B">
                      <wp:simplePos x="0" y="0"/>
                      <wp:positionH relativeFrom="column">
                        <wp:posOffset>3735978</wp:posOffset>
                      </wp:positionH>
                      <wp:positionV relativeFrom="paragraph">
                        <wp:posOffset>276821</wp:posOffset>
                      </wp:positionV>
                      <wp:extent cx="88900" cy="88900"/>
                      <wp:effectExtent l="0" t="0" r="25400" b="25400"/>
                      <wp:wrapNone/>
                      <wp:docPr id="868" name="Oval 8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06D8DD7" id="Oval 868" o:spid="_x0000_s1026" style="position:absolute;left:0;text-align:left;margin-left:294.15pt;margin-top:21.8pt;width:7pt;height:7pt;rotation:-90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97248" behindDoc="0" locked="0" layoutInCell="1" allowOverlap="1" wp14:anchorId="354C7269" wp14:editId="50CE012F">
                      <wp:simplePos x="0" y="0"/>
                      <wp:positionH relativeFrom="column">
                        <wp:posOffset>2724253</wp:posOffset>
                      </wp:positionH>
                      <wp:positionV relativeFrom="paragraph">
                        <wp:posOffset>958266</wp:posOffset>
                      </wp:positionV>
                      <wp:extent cx="1044821" cy="10937"/>
                      <wp:effectExtent l="0" t="0" r="22225" b="27305"/>
                      <wp:wrapNone/>
                      <wp:docPr id="869" name="Straight Connector 8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44821" cy="109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4325EF" id="Straight Connector 869" o:spid="_x0000_s1026" style="position:absolute;left:0;text-align:left;flip:x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75.45pt" to="296.75pt,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96224" behindDoc="0" locked="0" layoutInCell="1" allowOverlap="1" wp14:anchorId="0A103627" wp14:editId="2AFA33FC">
                      <wp:simplePos x="0" y="0"/>
                      <wp:positionH relativeFrom="column">
                        <wp:posOffset>3728513</wp:posOffset>
                      </wp:positionH>
                      <wp:positionV relativeFrom="paragraph">
                        <wp:posOffset>917575</wp:posOffset>
                      </wp:positionV>
                      <wp:extent cx="88900" cy="88900"/>
                      <wp:effectExtent l="0" t="0" r="25400" b="25400"/>
                      <wp:wrapNone/>
                      <wp:docPr id="870" name="Oval 8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70946C9" id="Oval 870" o:spid="_x0000_s1026" style="position:absolute;left:0;text-align:left;margin-left:293.6pt;margin-top:72.25pt;width:7pt;height:7pt;rotation:-90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95200" behindDoc="0" locked="0" layoutInCell="1" allowOverlap="1" wp14:anchorId="5BA91EC4" wp14:editId="020E2557">
                      <wp:simplePos x="0" y="0"/>
                      <wp:positionH relativeFrom="column">
                        <wp:posOffset>2115897</wp:posOffset>
                      </wp:positionH>
                      <wp:positionV relativeFrom="paragraph">
                        <wp:posOffset>651366</wp:posOffset>
                      </wp:positionV>
                      <wp:extent cx="589552" cy="317358"/>
                      <wp:effectExtent l="0" t="0" r="20320" b="26035"/>
                      <wp:wrapNone/>
                      <wp:docPr id="871" name="Straight Connector 8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9552" cy="31735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A85AFC4" id="Straight Connector 871" o:spid="_x0000_s1026" style="position:absolute;left:0;text-align:left;flip:x y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6pt,51.3pt" to="213pt,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94176" behindDoc="0" locked="0" layoutInCell="1" allowOverlap="1" wp14:anchorId="73BB2FCD" wp14:editId="6F25CA53">
                      <wp:simplePos x="0" y="0"/>
                      <wp:positionH relativeFrom="column">
                        <wp:posOffset>2664823</wp:posOffset>
                      </wp:positionH>
                      <wp:positionV relativeFrom="paragraph">
                        <wp:posOffset>923769</wp:posOffset>
                      </wp:positionV>
                      <wp:extent cx="88900" cy="88900"/>
                      <wp:effectExtent l="0" t="0" r="25400" b="25400"/>
                      <wp:wrapNone/>
                      <wp:docPr id="872" name="Oval 8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A4E9CE" id="Oval 872" o:spid="_x0000_s1026" style="position:absolute;left:0;text-align:left;margin-left:209.85pt;margin-top:72.75pt;width:7pt;height:7pt;rotation:-90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93152" behindDoc="0" locked="0" layoutInCell="1" allowOverlap="1" wp14:anchorId="17CFD6DA" wp14:editId="1B72370C">
                      <wp:simplePos x="0" y="0"/>
                      <wp:positionH relativeFrom="column">
                        <wp:posOffset>2130827</wp:posOffset>
                      </wp:positionH>
                      <wp:positionV relativeFrom="paragraph">
                        <wp:posOffset>321323</wp:posOffset>
                      </wp:positionV>
                      <wp:extent cx="567301" cy="320973"/>
                      <wp:effectExtent l="0" t="0" r="23495" b="22225"/>
                      <wp:wrapNone/>
                      <wp:docPr id="873" name="Straight Connector 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7301" cy="32097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A4A7570" id="Straight Connector 873" o:spid="_x0000_s1026" style="position:absolute;left:0;text-align:left;flip:x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8pt,25.3pt" to="212.45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92128" behindDoc="0" locked="0" layoutInCell="1" allowOverlap="1" wp14:anchorId="07B696A3" wp14:editId="02BDA570">
                      <wp:simplePos x="0" y="0"/>
                      <wp:positionH relativeFrom="column">
                        <wp:posOffset>2063932</wp:posOffset>
                      </wp:positionH>
                      <wp:positionV relativeFrom="paragraph">
                        <wp:posOffset>597794</wp:posOffset>
                      </wp:positionV>
                      <wp:extent cx="88900" cy="88900"/>
                      <wp:effectExtent l="0" t="0" r="25400" b="25400"/>
                      <wp:wrapNone/>
                      <wp:docPr id="874" name="Oval 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45C9E86" id="Oval 874" o:spid="_x0000_s1026" style="position:absolute;left:0;text-align:left;margin-left:162.5pt;margin-top:47.05pt;width:7pt;height:7pt;rotation:-90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591104" behindDoc="0" locked="0" layoutInCell="1" allowOverlap="1" wp14:anchorId="40807255" wp14:editId="1AAF0D03">
                      <wp:simplePos x="0" y="0"/>
                      <wp:positionH relativeFrom="column">
                        <wp:posOffset>2663825</wp:posOffset>
                      </wp:positionH>
                      <wp:positionV relativeFrom="paragraph">
                        <wp:posOffset>277495</wp:posOffset>
                      </wp:positionV>
                      <wp:extent cx="88900" cy="88900"/>
                      <wp:effectExtent l="0" t="0" r="25400" b="25400"/>
                      <wp:wrapNone/>
                      <wp:docPr id="875" name="Oval 8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41BA0F5" id="Oval 875" o:spid="_x0000_s1026" style="position:absolute;left:0;text-align:left;margin-left:209.75pt;margin-top:21.85pt;width:7pt;height:7pt;rotation:-90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 w:rsidRPr="00C2074D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4892E64F" wp14:editId="799BAF6A">
                  <wp:extent cx="1985010" cy="1099130"/>
                  <wp:effectExtent l="0" t="0" r="0" b="6350"/>
                  <wp:docPr id="876" name="Picture 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5E8E8C" w14:textId="379FBF44" w:rsidR="00D836D5" w:rsidRPr="00C2074D" w:rsidRDefault="00D836D5" w:rsidP="005979B9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C2074D">
              <w:rPr>
                <w:rFonts w:ascii="IRANSans" w:hAnsi="IRANSans" w:cs="IRANSans"/>
                <w:lang w:bidi="fa-IR"/>
              </w:rPr>
              <w:t>S</w:t>
            </w:r>
            <w:r>
              <w:rPr>
                <w:rFonts w:ascii="IRANSans" w:hAnsi="IRANSans" w:cs="IRANSans"/>
                <w:lang w:bidi="fa-IR"/>
              </w:rPr>
              <w:t xml:space="preserve"> = {A, B, C, D, E, F}</w:t>
            </w:r>
          </w:p>
        </w:tc>
      </w:tr>
      <w:tr w:rsidR="00D836D5" w:rsidRPr="00C2074D" w14:paraId="67910A5A" w14:textId="77777777" w:rsidTr="005979B9">
        <w:tc>
          <w:tcPr>
            <w:tcW w:w="9530" w:type="dxa"/>
            <w:shd w:val="clear" w:color="auto" w:fill="FF9999" w:themeFill="accent1" w:themeFillTint="66"/>
          </w:tcPr>
          <w:p w14:paraId="3842A573" w14:textId="4A2E8A62" w:rsidR="00D836D5" w:rsidRPr="00C2074D" w:rsidRDefault="00D836D5" w:rsidP="005979B9">
            <w:pPr>
              <w:jc w:val="center"/>
              <w:rPr>
                <w:rFonts w:ascii="IRANSans" w:hAnsi="IRANSans" w:cs="IRANSans"/>
                <w:lang w:bidi="fa-IR"/>
              </w:rPr>
            </w:pP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19776" behindDoc="0" locked="0" layoutInCell="1" allowOverlap="1" wp14:anchorId="3F42C705" wp14:editId="3DCA7366">
                      <wp:simplePos x="0" y="0"/>
                      <wp:positionH relativeFrom="column">
                        <wp:posOffset>3208098</wp:posOffset>
                      </wp:positionH>
                      <wp:positionV relativeFrom="paragraph">
                        <wp:posOffset>316230</wp:posOffset>
                      </wp:positionV>
                      <wp:extent cx="0" cy="335902"/>
                      <wp:effectExtent l="0" t="0" r="38100" b="26670"/>
                      <wp:wrapNone/>
                      <wp:docPr id="892" name="Straight Connector 8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33590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CEEDC0E" id="Straight Connector 892" o:spid="_x0000_s1026" style="position:absolute;left:0;text-align:left;flip:x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6pt,24.9pt" to="252.6pt,5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17728" behindDoc="0" locked="0" layoutInCell="1" allowOverlap="1" wp14:anchorId="719F88F8" wp14:editId="6B88327D">
                      <wp:simplePos x="0" y="0"/>
                      <wp:positionH relativeFrom="column">
                        <wp:posOffset>3164944</wp:posOffset>
                      </wp:positionH>
                      <wp:positionV relativeFrom="paragraph">
                        <wp:posOffset>618995</wp:posOffset>
                      </wp:positionV>
                      <wp:extent cx="88900" cy="88900"/>
                      <wp:effectExtent l="0" t="0" r="25400" b="25400"/>
                      <wp:wrapNone/>
                      <wp:docPr id="891" name="Oval 8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D3074D2" id="Oval 891" o:spid="_x0000_s1026" style="position:absolute;left:0;text-align:left;margin-left:249.2pt;margin-top:48.75pt;width:7pt;height:7pt;rotation:-90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15680" behindDoc="0" locked="0" layoutInCell="1" allowOverlap="1" wp14:anchorId="424714B5" wp14:editId="3BF240D1">
                      <wp:simplePos x="0" y="0"/>
                      <wp:positionH relativeFrom="column">
                        <wp:posOffset>3216275</wp:posOffset>
                      </wp:positionH>
                      <wp:positionV relativeFrom="paragraph">
                        <wp:posOffset>311863</wp:posOffset>
                      </wp:positionV>
                      <wp:extent cx="570580" cy="0"/>
                      <wp:effectExtent l="0" t="0" r="0" b="0"/>
                      <wp:wrapNone/>
                      <wp:docPr id="879" name="Straight Connector 8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7058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CEF7377" id="Straight Connector 879" o:spid="_x0000_s1026" style="position:absolute;left:0;text-align:left;flip:x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25pt,24.55pt" to="298.2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14656" behindDoc="0" locked="0" layoutInCell="1" allowOverlap="1" wp14:anchorId="57AD5C54" wp14:editId="30BBEA84">
                      <wp:simplePos x="0" y="0"/>
                      <wp:positionH relativeFrom="column">
                        <wp:posOffset>3164943</wp:posOffset>
                      </wp:positionH>
                      <wp:positionV relativeFrom="paragraph">
                        <wp:posOffset>273089</wp:posOffset>
                      </wp:positionV>
                      <wp:extent cx="88900" cy="88900"/>
                      <wp:effectExtent l="0" t="0" r="25400" b="25400"/>
                      <wp:wrapNone/>
                      <wp:docPr id="880" name="Oval 8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2D842E2" id="Oval 880" o:spid="_x0000_s1026" style="position:absolute;left:0;text-align:left;margin-left:249.2pt;margin-top:21.5pt;width:7pt;height:7pt;rotation:-90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13632" behindDoc="0" locked="0" layoutInCell="1" allowOverlap="1" wp14:anchorId="3420A84A" wp14:editId="63E4ECA8">
                      <wp:simplePos x="0" y="0"/>
                      <wp:positionH relativeFrom="column">
                        <wp:posOffset>3776746</wp:posOffset>
                      </wp:positionH>
                      <wp:positionV relativeFrom="paragraph">
                        <wp:posOffset>321776</wp:posOffset>
                      </wp:positionV>
                      <wp:extent cx="6933" cy="638213"/>
                      <wp:effectExtent l="0" t="0" r="31750" b="28575"/>
                      <wp:wrapNone/>
                      <wp:docPr id="881" name="Straight Connector 8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933" cy="63821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3D90439" id="Straight Connector 881" o:spid="_x0000_s1026" style="position:absolute;left:0;text-align:left;flip:x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4pt,25.35pt" to="297.95pt,7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12608" behindDoc="0" locked="0" layoutInCell="1" allowOverlap="1" wp14:anchorId="6057D7B3" wp14:editId="24FAD2BC">
                      <wp:simplePos x="0" y="0"/>
                      <wp:positionH relativeFrom="column">
                        <wp:posOffset>3735978</wp:posOffset>
                      </wp:positionH>
                      <wp:positionV relativeFrom="paragraph">
                        <wp:posOffset>276821</wp:posOffset>
                      </wp:positionV>
                      <wp:extent cx="88900" cy="88900"/>
                      <wp:effectExtent l="0" t="0" r="25400" b="25400"/>
                      <wp:wrapNone/>
                      <wp:docPr id="882" name="Oval 8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9388072" id="Oval 882" o:spid="_x0000_s1026" style="position:absolute;left:0;text-align:left;margin-left:294.15pt;margin-top:21.8pt;width:7pt;height:7pt;rotation:-90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11584" behindDoc="0" locked="0" layoutInCell="1" allowOverlap="1" wp14:anchorId="45732E91" wp14:editId="6ECE5A52">
                      <wp:simplePos x="0" y="0"/>
                      <wp:positionH relativeFrom="column">
                        <wp:posOffset>2724253</wp:posOffset>
                      </wp:positionH>
                      <wp:positionV relativeFrom="paragraph">
                        <wp:posOffset>958266</wp:posOffset>
                      </wp:positionV>
                      <wp:extent cx="1044821" cy="10937"/>
                      <wp:effectExtent l="0" t="0" r="22225" b="27305"/>
                      <wp:wrapNone/>
                      <wp:docPr id="883" name="Straight Connector 8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44821" cy="109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8F81BEC" id="Straight Connector 883" o:spid="_x0000_s1026" style="position:absolute;left:0;text-align:left;flip:x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75.45pt" to="296.75pt,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10560" behindDoc="0" locked="0" layoutInCell="1" allowOverlap="1" wp14:anchorId="7D6C0055" wp14:editId="3355C985">
                      <wp:simplePos x="0" y="0"/>
                      <wp:positionH relativeFrom="column">
                        <wp:posOffset>3728513</wp:posOffset>
                      </wp:positionH>
                      <wp:positionV relativeFrom="paragraph">
                        <wp:posOffset>917575</wp:posOffset>
                      </wp:positionV>
                      <wp:extent cx="88900" cy="88900"/>
                      <wp:effectExtent l="0" t="0" r="25400" b="25400"/>
                      <wp:wrapNone/>
                      <wp:docPr id="884" name="Oval 8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9191603" id="Oval 884" o:spid="_x0000_s1026" style="position:absolute;left:0;text-align:left;margin-left:293.6pt;margin-top:72.25pt;width:7pt;height:7pt;rotation:-90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09536" behindDoc="0" locked="0" layoutInCell="1" allowOverlap="1" wp14:anchorId="7D20CAE7" wp14:editId="6E150D15">
                      <wp:simplePos x="0" y="0"/>
                      <wp:positionH relativeFrom="column">
                        <wp:posOffset>2115897</wp:posOffset>
                      </wp:positionH>
                      <wp:positionV relativeFrom="paragraph">
                        <wp:posOffset>651366</wp:posOffset>
                      </wp:positionV>
                      <wp:extent cx="589552" cy="317358"/>
                      <wp:effectExtent l="0" t="0" r="20320" b="26035"/>
                      <wp:wrapNone/>
                      <wp:docPr id="885" name="Straight Connector 8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9552" cy="31735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E087F27" id="Straight Connector 885" o:spid="_x0000_s1026" style="position:absolute;left:0;text-align:left;flip:x y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6pt,51.3pt" to="213pt,7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08512" behindDoc="0" locked="0" layoutInCell="1" allowOverlap="1" wp14:anchorId="38A3C090" wp14:editId="7D1F175F">
                      <wp:simplePos x="0" y="0"/>
                      <wp:positionH relativeFrom="column">
                        <wp:posOffset>2664823</wp:posOffset>
                      </wp:positionH>
                      <wp:positionV relativeFrom="paragraph">
                        <wp:posOffset>923769</wp:posOffset>
                      </wp:positionV>
                      <wp:extent cx="88900" cy="88900"/>
                      <wp:effectExtent l="0" t="0" r="25400" b="25400"/>
                      <wp:wrapNone/>
                      <wp:docPr id="886" name="Oval 8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E097BBB" id="Oval 886" o:spid="_x0000_s1026" style="position:absolute;left:0;text-align:left;margin-left:209.85pt;margin-top:72.75pt;width:7pt;height:7pt;rotation:-90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07488" behindDoc="0" locked="0" layoutInCell="1" allowOverlap="1" wp14:anchorId="2CD08728" wp14:editId="56DDD5E2">
                      <wp:simplePos x="0" y="0"/>
                      <wp:positionH relativeFrom="column">
                        <wp:posOffset>2130827</wp:posOffset>
                      </wp:positionH>
                      <wp:positionV relativeFrom="paragraph">
                        <wp:posOffset>321323</wp:posOffset>
                      </wp:positionV>
                      <wp:extent cx="567301" cy="320973"/>
                      <wp:effectExtent l="0" t="0" r="23495" b="22225"/>
                      <wp:wrapNone/>
                      <wp:docPr id="887" name="Straight Connector 8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67301" cy="32097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1816C4" id="Straight Connector 887" o:spid="_x0000_s1026" style="position:absolute;left:0;text-align:left;flip:x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8pt,25.3pt" to="212.45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06464" behindDoc="0" locked="0" layoutInCell="1" allowOverlap="1" wp14:anchorId="17631C77" wp14:editId="5047C125">
                      <wp:simplePos x="0" y="0"/>
                      <wp:positionH relativeFrom="column">
                        <wp:posOffset>2063932</wp:posOffset>
                      </wp:positionH>
                      <wp:positionV relativeFrom="paragraph">
                        <wp:posOffset>597794</wp:posOffset>
                      </wp:positionV>
                      <wp:extent cx="88900" cy="88900"/>
                      <wp:effectExtent l="0" t="0" r="25400" b="25400"/>
                      <wp:wrapNone/>
                      <wp:docPr id="888" name="Oval 8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417F14" id="Oval 888" o:spid="_x0000_s1026" style="position:absolute;left:0;text-align:left;margin-left:162.5pt;margin-top:47.05pt;width:7pt;height:7pt;rotation:-90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Garamond" w:hAnsi="Garamond" w:cs="B Nazanin"/>
                <w:noProof/>
                <w:sz w:val="28"/>
                <w:szCs w:val="28"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05440" behindDoc="0" locked="0" layoutInCell="1" allowOverlap="1" wp14:anchorId="6BC97FF5" wp14:editId="2C3EB9D7">
                      <wp:simplePos x="0" y="0"/>
                      <wp:positionH relativeFrom="column">
                        <wp:posOffset>2663825</wp:posOffset>
                      </wp:positionH>
                      <wp:positionV relativeFrom="paragraph">
                        <wp:posOffset>277495</wp:posOffset>
                      </wp:positionV>
                      <wp:extent cx="88900" cy="88900"/>
                      <wp:effectExtent l="0" t="0" r="25400" b="25400"/>
                      <wp:wrapNone/>
                      <wp:docPr id="889" name="Oval 8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88900" cy="88900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7E69303" id="Oval 889" o:spid="_x0000_s1026" style="position:absolute;left:0;text-align:left;margin-left:209.75pt;margin-top:21.85pt;width:7pt;height:7pt;rotation:-90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 w:rsidRPr="00C2074D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7D6C2CDE" wp14:editId="5D42D6D8">
                  <wp:extent cx="1985010" cy="1099130"/>
                  <wp:effectExtent l="0" t="0" r="0" b="6350"/>
                  <wp:docPr id="890" name="Picture 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7676" b="1397"/>
                          <a:stretch/>
                        </pic:blipFill>
                        <pic:spPr bwMode="auto">
                          <a:xfrm>
                            <a:off x="0" y="0"/>
                            <a:ext cx="1986704" cy="1100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D20830" w14:textId="6AE6F57F" w:rsidR="00D836D5" w:rsidRPr="00C2074D" w:rsidRDefault="00D836D5" w:rsidP="005979B9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C2074D">
              <w:rPr>
                <w:rFonts w:ascii="IRANSans" w:hAnsi="IRANSans" w:cs="IRANSans"/>
                <w:lang w:bidi="fa-IR"/>
              </w:rPr>
              <w:t>S</w:t>
            </w:r>
            <w:r>
              <w:rPr>
                <w:rFonts w:ascii="IRANSans" w:hAnsi="IRANSans" w:cs="IRANSans"/>
                <w:lang w:bidi="fa-IR"/>
              </w:rPr>
              <w:t xml:space="preserve"> = {A, B, C, D, E, F, G} = V</w:t>
            </w:r>
          </w:p>
        </w:tc>
      </w:tr>
    </w:tbl>
    <w:p w14:paraId="15FDE734" w14:textId="0E8F5FD1" w:rsidR="00DF5F8B" w:rsidRPr="00DF5F8B" w:rsidRDefault="00DF5F8B" w:rsidP="00DF5F8B">
      <w:p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rtl/>
          <w:lang w:bidi="fa-IR"/>
        </w:rPr>
      </w:pPr>
    </w:p>
    <w:p w14:paraId="332EF47F" w14:textId="5EE01EDC" w:rsidR="00DF5F8B" w:rsidRDefault="00DF5F8B" w:rsidP="00DF5F8B">
      <w:pPr>
        <w:pStyle w:val="ListParagraph"/>
        <w:numPr>
          <w:ilvl w:val="0"/>
          <w:numId w:val="31"/>
        </w:num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اگر تعداد یال</w:t>
      </w:r>
      <w:r>
        <w:rPr>
          <w:rFonts w:ascii="Garamond" w:hAnsi="Garamond" w:cs="B Nazanin"/>
          <w:sz w:val="28"/>
          <w:szCs w:val="28"/>
          <w:rtl/>
          <w:lang w:bidi="fa-IR"/>
        </w:rPr>
        <w:softHyphen/>
      </w:r>
      <w:r>
        <w:rPr>
          <w:rFonts w:ascii="Garamond" w:hAnsi="Garamond" w:cs="B Nazanin" w:hint="cs"/>
          <w:sz w:val="28"/>
          <w:szCs w:val="28"/>
          <w:rtl/>
          <w:lang w:bidi="fa-IR"/>
        </w:rPr>
        <w:t>های گراف زیاد باشد بین الگوریتم</w:t>
      </w:r>
      <w:r>
        <w:rPr>
          <w:rFonts w:ascii="Garamond" w:hAnsi="Garamond" w:cs="B Nazanin"/>
          <w:sz w:val="28"/>
          <w:szCs w:val="28"/>
          <w:rtl/>
          <w:lang w:bidi="fa-IR"/>
        </w:rPr>
        <w:softHyphen/>
      </w:r>
      <w:r>
        <w:rPr>
          <w:rFonts w:ascii="Garamond" w:hAnsi="Garamond" w:cs="B Nazanin" w:hint="cs"/>
          <w:sz w:val="28"/>
          <w:szCs w:val="28"/>
          <w:rtl/>
          <w:lang w:bidi="fa-IR"/>
        </w:rPr>
        <w:t>های پریم و کروسکال کدام یک را ترجیح می</w:t>
      </w:r>
      <w:r>
        <w:rPr>
          <w:rFonts w:ascii="Garamond" w:hAnsi="Garamond" w:cs="B Nazanin"/>
          <w:sz w:val="28"/>
          <w:szCs w:val="28"/>
          <w:rtl/>
          <w:lang w:bidi="fa-IR"/>
        </w:rPr>
        <w:softHyphen/>
      </w:r>
      <w:r>
        <w:rPr>
          <w:rFonts w:ascii="Garamond" w:hAnsi="Garamond" w:cs="B Nazanin" w:hint="cs"/>
          <w:sz w:val="28"/>
          <w:szCs w:val="28"/>
          <w:rtl/>
          <w:lang w:bidi="fa-IR"/>
        </w:rPr>
        <w:t>دهید. دلیل خود را توضیح دهید.</w:t>
      </w:r>
      <w:r w:rsidR="00383531">
        <w:rPr>
          <w:rFonts w:ascii="Garamond" w:hAnsi="Garamond" w:cs="B Nazanin" w:hint="cs"/>
          <w:sz w:val="28"/>
          <w:szCs w:val="28"/>
          <w:rtl/>
          <w:lang w:bidi="fa-IR"/>
        </w:rPr>
        <w:t xml:space="preserve"> </w:t>
      </w:r>
      <w:r w:rsidR="00383531"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(</w:t>
      </w:r>
      <w:r w:rsid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1</w:t>
      </w:r>
      <w:r w:rsidR="00383531"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 xml:space="preserve"> نمره)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9530"/>
      </w:tblGrid>
      <w:tr w:rsidR="003F6823" w:rsidRPr="003F6823" w14:paraId="3EC1C539" w14:textId="77777777" w:rsidTr="007C0DBC">
        <w:trPr>
          <w:trHeight w:val="1568"/>
        </w:trPr>
        <w:tc>
          <w:tcPr>
            <w:tcW w:w="9530" w:type="dxa"/>
            <w:tcBorders>
              <w:top w:val="nil"/>
              <w:left w:val="nil"/>
              <w:bottom w:val="nil"/>
              <w:right w:val="nil"/>
            </w:tcBorders>
            <w:shd w:val="clear" w:color="auto" w:fill="FF9999" w:themeFill="accent1" w:themeFillTint="66"/>
          </w:tcPr>
          <w:p w14:paraId="027ADECB" w14:textId="15C19669" w:rsidR="003F6823" w:rsidRPr="003F6823" w:rsidRDefault="003F6823" w:rsidP="003F6823">
            <w:pPr>
              <w:bidi/>
              <w:jc w:val="both"/>
              <w:rPr>
                <w:rFonts w:ascii="IRANSans" w:hAnsi="IRANSans" w:cs="IRANSans"/>
                <w:rtl/>
                <w:lang w:bidi="fa-IR"/>
              </w:rPr>
            </w:pPr>
            <w:r w:rsidRPr="003F6823">
              <w:rPr>
                <w:rFonts w:ascii="IRANSans" w:hAnsi="IRANSans" w:cs="IRANSans"/>
                <w:rtl/>
                <w:lang w:bidi="fa-IR"/>
              </w:rPr>
              <w:t xml:space="preserve">در </w:t>
            </w:r>
            <w:r>
              <w:rPr>
                <w:rFonts w:ascii="IRANSans" w:hAnsi="IRANSans" w:cs="IRANSans" w:hint="cs"/>
                <w:rtl/>
                <w:lang w:bidi="fa-IR"/>
              </w:rPr>
              <w:t xml:space="preserve"> الگوریتم </w:t>
            </w:r>
            <w:r>
              <w:rPr>
                <w:rFonts w:ascii="IRANSans" w:hAnsi="IRANSans" w:cs="IRANSans"/>
                <w:lang w:bidi="fa-IR"/>
              </w:rPr>
              <w:t>Kruskal</w:t>
            </w:r>
            <w:r>
              <w:rPr>
                <w:rFonts w:ascii="IRANSans" w:hAnsi="IRANSans" w:cs="IRANSans" w:hint="cs"/>
                <w:rtl/>
                <w:lang w:bidi="fa-IR"/>
              </w:rPr>
              <w:t xml:space="preserve"> باید یال ها را </w:t>
            </w:r>
            <w:r>
              <w:rPr>
                <w:rFonts w:ascii="IRANSans" w:hAnsi="IRANSans" w:cs="IRANSans"/>
                <w:lang w:bidi="fa-IR"/>
              </w:rPr>
              <w:t>sort</w:t>
            </w:r>
            <w:r>
              <w:rPr>
                <w:rFonts w:ascii="IRANSans" w:hAnsi="IRANSans" w:cs="IRANSans" w:hint="cs"/>
                <w:rtl/>
                <w:lang w:bidi="fa-IR"/>
              </w:rPr>
              <w:t xml:space="preserve"> کنیم و سپس شروع به کار کنیم و از میان این یال ها کوچک ترین گزینه ای که دور ایجاد نمیکند را انتخاب کنیم. اگر تعداد یال ها زیاد باشد، هم </w:t>
            </w:r>
            <w:r>
              <w:rPr>
                <w:rFonts w:ascii="IRANSans" w:hAnsi="IRANSans" w:cs="IRANSans"/>
                <w:lang w:bidi="fa-IR"/>
              </w:rPr>
              <w:t>sorting</w:t>
            </w:r>
            <w:r>
              <w:rPr>
                <w:rFonts w:ascii="IRANSans" w:hAnsi="IRANSans" w:cs="IRANSans" w:hint="cs"/>
                <w:rtl/>
                <w:lang w:bidi="fa-IR"/>
              </w:rPr>
              <w:t xml:space="preserve"> بیشتر طول میکشد و هم در هر مرحله انتخاب گزینه مورد نظر زمان بیشتری از ما میگیرد. ولی در الگوریتم </w:t>
            </w:r>
            <w:r>
              <w:rPr>
                <w:rFonts w:ascii="IRANSans" w:hAnsi="IRANSans" w:cs="IRANSans"/>
                <w:lang w:bidi="fa-IR"/>
              </w:rPr>
              <w:t>Prim</w:t>
            </w:r>
            <w:r>
              <w:rPr>
                <w:rFonts w:ascii="IRANSans" w:hAnsi="IRANSans" w:cs="IRANSans" w:hint="cs"/>
                <w:rtl/>
                <w:lang w:bidi="fa-IR"/>
              </w:rPr>
              <w:t xml:space="preserve"> گزینه ها از یال هایی که راس های موجود را به همسایه های رئوس مورد نظر وصل میکنند انتخاب میشوند.</w:t>
            </w:r>
          </w:p>
        </w:tc>
      </w:tr>
    </w:tbl>
    <w:p w14:paraId="570CCF23" w14:textId="77777777" w:rsidR="003F6823" w:rsidRPr="003F6823" w:rsidRDefault="003F6823" w:rsidP="003F6823">
      <w:p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lang w:bidi="fa-IR"/>
        </w:rPr>
      </w:pPr>
    </w:p>
    <w:p w14:paraId="4C4674A8" w14:textId="26C793EE" w:rsidR="00DF5F8B" w:rsidRPr="00DF5F8B" w:rsidRDefault="00DF5F8B" w:rsidP="00DF5F8B">
      <w:pPr>
        <w:pStyle w:val="ListParagraph"/>
        <w:rPr>
          <w:rFonts w:ascii="Garamond" w:hAnsi="Garamond" w:cs="B Nazanin"/>
          <w:sz w:val="28"/>
          <w:szCs w:val="28"/>
          <w:rtl/>
          <w:lang w:bidi="fa-IR"/>
        </w:rPr>
      </w:pPr>
    </w:p>
    <w:p w14:paraId="29C02B36" w14:textId="3DDB3DAF" w:rsidR="00DF5F8B" w:rsidRDefault="006F635F" w:rsidP="00DF5F8B">
      <w:pPr>
        <w:pStyle w:val="ListParagraph"/>
        <w:numPr>
          <w:ilvl w:val="0"/>
          <w:numId w:val="31"/>
        </w:num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lastRenderedPageBreak/>
        <w:t xml:space="preserve">برای گراف زیر ترتیب اضافه شدن یالها برای تشکیل درخت پوشای کمینه براساس الگوریتم </w:t>
      </w:r>
      <w:r w:rsidRPr="00383531">
        <w:rPr>
          <w:rFonts w:ascii="Garamond" w:hAnsi="Garamond" w:cs="B Nazanin" w:hint="cs"/>
          <w:b/>
          <w:bCs/>
          <w:sz w:val="28"/>
          <w:szCs w:val="28"/>
          <w:rtl/>
          <w:lang w:bidi="fa-IR"/>
        </w:rPr>
        <w:t>کروسکال و پریم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را نوشته و جمع وزن یال</w:t>
      </w:r>
      <w:r>
        <w:rPr>
          <w:rFonts w:ascii="Garamond" w:hAnsi="Garamond" w:cs="B Nazanin"/>
          <w:sz w:val="28"/>
          <w:szCs w:val="28"/>
          <w:rtl/>
          <w:lang w:bidi="fa-IR"/>
        </w:rPr>
        <w:softHyphen/>
      </w:r>
      <w:r>
        <w:rPr>
          <w:rFonts w:ascii="Garamond" w:hAnsi="Garamond" w:cs="B Nazanin" w:hint="cs"/>
          <w:sz w:val="28"/>
          <w:szCs w:val="28"/>
          <w:rtl/>
          <w:lang w:bidi="fa-IR"/>
        </w:rPr>
        <w:t>ها را محاسبه کنید. (نیازی به رسم مراحل نیست.)</w:t>
      </w:r>
      <w:r w:rsidR="00383531">
        <w:rPr>
          <w:rFonts w:ascii="Garamond" w:hAnsi="Garamond" w:cs="B Nazanin" w:hint="cs"/>
          <w:sz w:val="28"/>
          <w:szCs w:val="28"/>
          <w:rtl/>
          <w:lang w:bidi="fa-IR"/>
        </w:rPr>
        <w:t xml:space="preserve"> </w:t>
      </w:r>
      <w:r w:rsidR="00383531"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(</w:t>
      </w:r>
      <w:r w:rsid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>1</w:t>
      </w:r>
      <w:r w:rsidR="00383531" w:rsidRPr="00383531">
        <w:rPr>
          <w:rFonts w:ascii="Garamond" w:hAnsi="Garamond" w:cs="B Nazanin" w:hint="cs"/>
          <w:color w:val="C00000"/>
          <w:sz w:val="28"/>
          <w:szCs w:val="28"/>
          <w:rtl/>
          <w:lang w:bidi="fa-IR"/>
        </w:rPr>
        <w:t xml:space="preserve"> نمره)</w:t>
      </w:r>
    </w:p>
    <w:p w14:paraId="159793B5" w14:textId="45BF1BC4" w:rsidR="006F635F" w:rsidRDefault="006F635F" w:rsidP="006F635F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  <w:r w:rsidRPr="006F635F">
        <w:rPr>
          <w:rFonts w:ascii="Garamond" w:hAnsi="Garamond" w:cs="B Nazanin"/>
          <w:noProof/>
          <w:sz w:val="28"/>
          <w:szCs w:val="28"/>
          <w:rtl/>
          <w:lang w:bidi="fa-IR"/>
        </w:rPr>
        <w:drawing>
          <wp:inline distT="0" distB="0" distL="0" distR="0" wp14:anchorId="623F3212" wp14:editId="5AFFCF80">
            <wp:extent cx="3175000" cy="1635757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duotone>
                        <a:srgbClr val="FF0000">
                          <a:shade val="45000"/>
                          <a:satMod val="135000"/>
                        </a:srgb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616" cy="164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106F" w14:textId="49CA877A" w:rsidR="003F6823" w:rsidRDefault="003F6823" w:rsidP="003F6823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p w14:paraId="79BC31F4" w14:textId="43D5474A" w:rsidR="00800907" w:rsidRDefault="00800907" w:rsidP="00800907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p w14:paraId="681CC037" w14:textId="3206F21F" w:rsidR="00800907" w:rsidRDefault="00800907" w:rsidP="00800907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p w14:paraId="4F835791" w14:textId="7CC33A60" w:rsidR="00800907" w:rsidRDefault="00800907" w:rsidP="00800907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p w14:paraId="68A379DF" w14:textId="628749BC" w:rsidR="00800907" w:rsidRDefault="00800907" w:rsidP="00800907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p w14:paraId="7B249672" w14:textId="45AC9BDC" w:rsidR="00800907" w:rsidRDefault="00800907" w:rsidP="00800907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p w14:paraId="09E417EC" w14:textId="77777777" w:rsidR="00800907" w:rsidRDefault="00800907" w:rsidP="00800907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9999" w:themeFill="accent1" w:themeFillTint="66"/>
        <w:tblLook w:val="04A0" w:firstRow="1" w:lastRow="0" w:firstColumn="1" w:lastColumn="0" w:noHBand="0" w:noVBand="1"/>
      </w:tblPr>
      <w:tblGrid>
        <w:gridCol w:w="9530"/>
      </w:tblGrid>
      <w:tr w:rsidR="003F6823" w:rsidRPr="00FE34A1" w14:paraId="0B8C9596" w14:textId="77777777" w:rsidTr="00800907">
        <w:tc>
          <w:tcPr>
            <w:tcW w:w="9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D365027" w14:textId="4FC18963" w:rsidR="003F6823" w:rsidRPr="00FE34A1" w:rsidRDefault="00800907" w:rsidP="00800907">
            <w:pPr>
              <w:bidi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 w:hint="cs"/>
                <w:rtl/>
                <w:lang w:bidi="fa-IR"/>
              </w:rPr>
              <w:t xml:space="preserve">الگوریتم: </w:t>
            </w:r>
            <w:r w:rsidRPr="00800907">
              <w:rPr>
                <w:rFonts w:ascii="IRANSans" w:hAnsi="IRANSans" w:cs="IRANSans" w:hint="cs"/>
                <w:b/>
                <w:bCs/>
                <w:rtl/>
                <w:lang w:bidi="fa-IR"/>
              </w:rPr>
              <w:t>کروسکال</w:t>
            </w:r>
          </w:p>
          <w:p w14:paraId="41882692" w14:textId="77777777" w:rsidR="003F6823" w:rsidRPr="00FE34A1" w:rsidRDefault="003F6823" w:rsidP="003F6823">
            <w:pPr>
              <w:bidi/>
              <w:jc w:val="center"/>
              <w:rPr>
                <w:rFonts w:ascii="IRANSans" w:hAnsi="IRANSans" w:cs="IRANSans"/>
                <w:rtl/>
                <w:lang w:bidi="fa-IR"/>
              </w:rPr>
            </w:pPr>
          </w:p>
          <w:p w14:paraId="72C5F59A" w14:textId="153956A3" w:rsidR="003F6823" w:rsidRPr="00FE34A1" w:rsidRDefault="00800907" w:rsidP="003F6823">
            <w:pPr>
              <w:bidi/>
              <w:jc w:val="center"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49472" behindDoc="0" locked="0" layoutInCell="1" allowOverlap="1" wp14:anchorId="79CE04A2" wp14:editId="7986615A">
                      <wp:simplePos x="0" y="0"/>
                      <wp:positionH relativeFrom="column">
                        <wp:posOffset>1510906</wp:posOffset>
                      </wp:positionH>
                      <wp:positionV relativeFrom="paragraph">
                        <wp:posOffset>1981176</wp:posOffset>
                      </wp:positionV>
                      <wp:extent cx="289367" cy="289367"/>
                      <wp:effectExtent l="0" t="0" r="15875" b="15875"/>
                      <wp:wrapNone/>
                      <wp:docPr id="911" name="Oval 9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C054684" id="Oval 911" o:spid="_x0000_s1026" style="position:absolute;left:0;text-align:left;margin-left:118.95pt;margin-top:156pt;width:22.8pt;height:22.8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47424" behindDoc="0" locked="0" layoutInCell="1" allowOverlap="1" wp14:anchorId="6384D949" wp14:editId="2910DBA0">
                      <wp:simplePos x="0" y="0"/>
                      <wp:positionH relativeFrom="column">
                        <wp:posOffset>874299</wp:posOffset>
                      </wp:positionH>
                      <wp:positionV relativeFrom="paragraph">
                        <wp:posOffset>1072563</wp:posOffset>
                      </wp:positionV>
                      <wp:extent cx="289367" cy="289367"/>
                      <wp:effectExtent l="0" t="0" r="15875" b="15875"/>
                      <wp:wrapNone/>
                      <wp:docPr id="910" name="Oval 9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9B2BB8" id="Oval 910" o:spid="_x0000_s1026" style="position:absolute;left:0;text-align:left;margin-left:68.85pt;margin-top:84.45pt;width:22.8pt;height:22.8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bzU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45376" behindDoc="0" locked="0" layoutInCell="1" allowOverlap="1" wp14:anchorId="060F58D0" wp14:editId="65CF265C">
                      <wp:simplePos x="0" y="0"/>
                      <wp:positionH relativeFrom="column">
                        <wp:posOffset>2101215</wp:posOffset>
                      </wp:positionH>
                      <wp:positionV relativeFrom="paragraph">
                        <wp:posOffset>574851</wp:posOffset>
                      </wp:positionV>
                      <wp:extent cx="289367" cy="289367"/>
                      <wp:effectExtent l="0" t="0" r="15875" b="15875"/>
                      <wp:wrapNone/>
                      <wp:docPr id="909" name="Oval 9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4A81DB0" id="Oval 909" o:spid="_x0000_s1026" style="position:absolute;left:0;text-align:left;margin-left:165.45pt;margin-top:45.25pt;width:22.8pt;height:22.8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43328" behindDoc="0" locked="0" layoutInCell="1" allowOverlap="1" wp14:anchorId="75F82C9E" wp14:editId="5402A455">
                      <wp:simplePos x="0" y="0"/>
                      <wp:positionH relativeFrom="column">
                        <wp:posOffset>3287620</wp:posOffset>
                      </wp:positionH>
                      <wp:positionV relativeFrom="paragraph">
                        <wp:posOffset>1095712</wp:posOffset>
                      </wp:positionV>
                      <wp:extent cx="289367" cy="289367"/>
                      <wp:effectExtent l="0" t="0" r="15875" b="15875"/>
                      <wp:wrapNone/>
                      <wp:docPr id="908" name="Oval 9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937B5BA" id="Oval 908" o:spid="_x0000_s1026" style="position:absolute;left:0;text-align:left;margin-left:258.85pt;margin-top:86.3pt;width:22.8pt;height:22.8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g+v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41280" behindDoc="0" locked="0" layoutInCell="1" allowOverlap="1" wp14:anchorId="6967EA77" wp14:editId="2491FA28">
                      <wp:simplePos x="0" y="0"/>
                      <wp:positionH relativeFrom="column">
                        <wp:posOffset>3299194</wp:posOffset>
                      </wp:positionH>
                      <wp:positionV relativeFrom="paragraph">
                        <wp:posOffset>2021687</wp:posOffset>
                      </wp:positionV>
                      <wp:extent cx="289367" cy="289367"/>
                      <wp:effectExtent l="0" t="0" r="15875" b="15875"/>
                      <wp:wrapNone/>
                      <wp:docPr id="906" name="Oval 9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8D5F90" id="Oval 906" o:spid="_x0000_s1026" style="position:absolute;left:0;text-align:left;margin-left:259.8pt;margin-top:159.2pt;width:22.8pt;height:22.8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WZb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39232" behindDoc="0" locked="0" layoutInCell="1" allowOverlap="1" wp14:anchorId="01C05ECF" wp14:editId="4B97D46D">
                      <wp:simplePos x="0" y="0"/>
                      <wp:positionH relativeFrom="column">
                        <wp:posOffset>4404577</wp:posOffset>
                      </wp:positionH>
                      <wp:positionV relativeFrom="paragraph">
                        <wp:posOffset>1651297</wp:posOffset>
                      </wp:positionV>
                      <wp:extent cx="289367" cy="289367"/>
                      <wp:effectExtent l="0" t="0" r="15875" b="15875"/>
                      <wp:wrapNone/>
                      <wp:docPr id="905" name="Oval 9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FA35A93" id="Oval 905" o:spid="_x0000_s1026" style="position:absolute;left:0;text-align:left;margin-left:346.8pt;margin-top:130pt;width:22.8pt;height:22.8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37184" behindDoc="0" locked="0" layoutInCell="1" allowOverlap="1" wp14:anchorId="1130FCEB" wp14:editId="6B550154">
                      <wp:simplePos x="0" y="0"/>
                      <wp:positionH relativeFrom="column">
                        <wp:posOffset>4855990</wp:posOffset>
                      </wp:positionH>
                      <wp:positionV relativeFrom="paragraph">
                        <wp:posOffset>655875</wp:posOffset>
                      </wp:positionV>
                      <wp:extent cx="289367" cy="289367"/>
                      <wp:effectExtent l="0" t="0" r="15875" b="15875"/>
                      <wp:wrapNone/>
                      <wp:docPr id="904" name="Oval 9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38CD371" id="Oval 904" o:spid="_x0000_s1026" style="position:absolute;left:0;text-align:left;margin-left:382.35pt;margin-top:51.65pt;width:22.8pt;height:22.8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35136" behindDoc="0" locked="0" layoutInCell="1" allowOverlap="1" wp14:anchorId="3EEE8463" wp14:editId="741EB965">
                      <wp:simplePos x="0" y="0"/>
                      <wp:positionH relativeFrom="column">
                        <wp:posOffset>4068912</wp:posOffset>
                      </wp:positionH>
                      <wp:positionV relativeFrom="paragraph">
                        <wp:posOffset>117652</wp:posOffset>
                      </wp:positionV>
                      <wp:extent cx="289367" cy="289367"/>
                      <wp:effectExtent l="0" t="0" r="15875" b="15875"/>
                      <wp:wrapNone/>
                      <wp:docPr id="903" name="Oval 9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19A789C" id="Oval 903" o:spid="_x0000_s1026" style="position:absolute;left:0;text-align:left;margin-left:320.4pt;margin-top:9.25pt;width:22.8pt;height:22.8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6Ik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33088" behindDoc="0" locked="0" layoutInCell="1" allowOverlap="1" wp14:anchorId="105184D7" wp14:editId="68FD4386">
                      <wp:simplePos x="0" y="0"/>
                      <wp:positionH relativeFrom="column">
                        <wp:posOffset>926537</wp:posOffset>
                      </wp:positionH>
                      <wp:positionV relativeFrom="paragraph">
                        <wp:posOffset>127635</wp:posOffset>
                      </wp:positionV>
                      <wp:extent cx="289367" cy="289367"/>
                      <wp:effectExtent l="0" t="0" r="15875" b="15875"/>
                      <wp:wrapNone/>
                      <wp:docPr id="902" name="Oval 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EE9E0C" id="Oval 902" o:spid="_x0000_s1026" style="position:absolute;left:0;text-align:left;margin-left:72.95pt;margin-top:10.05pt;width:22.8pt;height:22.8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oZQ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 w:rsidR="00FE34A1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25920" behindDoc="0" locked="0" layoutInCell="1" allowOverlap="1" wp14:anchorId="671746AB" wp14:editId="4244A737">
                      <wp:simplePos x="0" y="0"/>
                      <wp:positionH relativeFrom="column">
                        <wp:posOffset>3432681</wp:posOffset>
                      </wp:positionH>
                      <wp:positionV relativeFrom="paragraph">
                        <wp:posOffset>1222012</wp:posOffset>
                      </wp:positionV>
                      <wp:extent cx="17443" cy="949124"/>
                      <wp:effectExtent l="0" t="0" r="20955" b="22860"/>
                      <wp:wrapNone/>
                      <wp:docPr id="898" name="Straight Connector 8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443" cy="94912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F4AB29A" id="Straight Connector 898" o:spid="_x0000_s1026" style="position:absolute;left:0;text-align:left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3pt,96.2pt" to="271.65pt,17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="00FE34A1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32064" behindDoc="0" locked="0" layoutInCell="1" allowOverlap="1" wp14:anchorId="592E2861" wp14:editId="4E61CC82">
                      <wp:simplePos x="0" y="0"/>
                      <wp:positionH relativeFrom="column">
                        <wp:posOffset>1048376</wp:posOffset>
                      </wp:positionH>
                      <wp:positionV relativeFrom="paragraph">
                        <wp:posOffset>255527</wp:posOffset>
                      </wp:positionV>
                      <wp:extent cx="5787" cy="959847"/>
                      <wp:effectExtent l="0" t="0" r="32385" b="31115"/>
                      <wp:wrapNone/>
                      <wp:docPr id="901" name="Straight Connector 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787" cy="95984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ECC98D" id="Straight Connector 901" o:spid="_x0000_s1026" style="position:absolute;left:0;text-align:left;flip:x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55pt,20.1pt" to="83pt,9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="00FE34A1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30016" behindDoc="0" locked="0" layoutInCell="1" allowOverlap="1" wp14:anchorId="09E72379" wp14:editId="2B9353D3">
                      <wp:simplePos x="0" y="0"/>
                      <wp:positionH relativeFrom="column">
                        <wp:posOffset>1059952</wp:posOffset>
                      </wp:positionH>
                      <wp:positionV relativeFrom="paragraph">
                        <wp:posOffset>261315</wp:posOffset>
                      </wp:positionV>
                      <wp:extent cx="1215341" cy="480341"/>
                      <wp:effectExtent l="0" t="0" r="23495" b="34290"/>
                      <wp:wrapNone/>
                      <wp:docPr id="900" name="Straight Connector 9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5341" cy="48034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ADEE93E" id="Straight Connector 900" o:spid="_x0000_s1026" style="position:absolute;left:0;text-align:lef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45pt,20.6pt" to="179.15pt,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="00FE34A1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27968" behindDoc="0" locked="0" layoutInCell="1" allowOverlap="1" wp14:anchorId="3DA0EDF3" wp14:editId="1D371ACD">
                      <wp:simplePos x="0" y="0"/>
                      <wp:positionH relativeFrom="column">
                        <wp:posOffset>2257931</wp:posOffset>
                      </wp:positionH>
                      <wp:positionV relativeFrom="paragraph">
                        <wp:posOffset>747450</wp:posOffset>
                      </wp:positionV>
                      <wp:extent cx="1174831" cy="485775"/>
                      <wp:effectExtent l="0" t="0" r="25400" b="28575"/>
                      <wp:wrapNone/>
                      <wp:docPr id="899" name="Straight Connector 8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74831" cy="4857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E25E2C7" id="Straight Connector 899" o:spid="_x0000_s1026" style="position:absolute;left:0;text-align:left;flip:x y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8pt,58.85pt" to="270.3pt,9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" strokecolor="red [3204]" strokeweight="1.5pt">
                      <v:stroke joinstyle="miter"/>
                    </v:line>
                  </w:pict>
                </mc:Fallback>
              </mc:AlternateContent>
            </w:r>
            <w:r w:rsidR="00FE34A1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23872" behindDoc="0" locked="0" layoutInCell="1" allowOverlap="1" wp14:anchorId="5F7511FA" wp14:editId="10F1CC5E">
                      <wp:simplePos x="0" y="0"/>
                      <wp:positionH relativeFrom="column">
                        <wp:posOffset>3426973</wp:posOffset>
                      </wp:positionH>
                      <wp:positionV relativeFrom="paragraph">
                        <wp:posOffset>1783024</wp:posOffset>
                      </wp:positionV>
                      <wp:extent cx="1116957" cy="381820"/>
                      <wp:effectExtent l="0" t="0" r="26670" b="37465"/>
                      <wp:wrapNone/>
                      <wp:docPr id="897" name="Straight Connector 8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16957" cy="381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1DAF65" id="Straight Connector 897" o:spid="_x0000_s1026" style="position:absolute;left:0;text-align:left;flip:y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85pt,140.4pt" to="357.8pt,17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" strokecolor="red [3204]" strokeweight="1.5pt">
                      <v:stroke joinstyle="miter"/>
                    </v:line>
                  </w:pict>
                </mc:Fallback>
              </mc:AlternateContent>
            </w:r>
            <w:r w:rsidR="00FE34A1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22848" behindDoc="0" locked="0" layoutInCell="1" allowOverlap="1" wp14:anchorId="21A2FB21" wp14:editId="7AC9F8F6">
                      <wp:simplePos x="0" y="0"/>
                      <wp:positionH relativeFrom="column">
                        <wp:posOffset>4237202</wp:posOffset>
                      </wp:positionH>
                      <wp:positionV relativeFrom="paragraph">
                        <wp:posOffset>267102</wp:posOffset>
                      </wp:positionV>
                      <wp:extent cx="781147" cy="567159"/>
                      <wp:effectExtent l="0" t="0" r="19050" b="23495"/>
                      <wp:wrapNone/>
                      <wp:docPr id="896" name="Straight Connector 8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81147" cy="56715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97DC56" id="Straight Connector 896" o:spid="_x0000_s1026" style="position:absolute;left:0;text-align:left;flip:x y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3.65pt,21.05pt" to="395.15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" strokecolor="red [3204]" strokeweight="1.5pt">
                      <v:stroke joinstyle="miter"/>
                    </v:line>
                  </w:pict>
                </mc:Fallback>
              </mc:AlternateContent>
            </w:r>
            <w:r w:rsidR="00FE34A1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21824" behindDoc="0" locked="0" layoutInCell="1" allowOverlap="1" wp14:anchorId="5A09A46C" wp14:editId="707510EB">
                      <wp:simplePos x="0" y="0"/>
                      <wp:positionH relativeFrom="column">
                        <wp:posOffset>1048377</wp:posOffset>
                      </wp:positionH>
                      <wp:positionV relativeFrom="paragraph">
                        <wp:posOffset>1210438</wp:posOffset>
                      </wp:positionV>
                      <wp:extent cx="601884" cy="954911"/>
                      <wp:effectExtent l="0" t="0" r="27305" b="36195"/>
                      <wp:wrapNone/>
                      <wp:docPr id="895" name="Straight Connector 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01884" cy="95491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7CCAA22" id="Straight Connector 895" o:spid="_x0000_s1026" style="position:absolute;left:0;text-align:lef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55pt,95.3pt" to="129.95pt,17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 w:rsidR="00FE34A1"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20800" behindDoc="0" locked="0" layoutInCell="1" allowOverlap="1" wp14:anchorId="727F8A0B" wp14:editId="20296FB8">
                      <wp:simplePos x="0" y="0"/>
                      <wp:positionH relativeFrom="column">
                        <wp:posOffset>4549719</wp:posOffset>
                      </wp:positionH>
                      <wp:positionV relativeFrom="paragraph">
                        <wp:posOffset>840049</wp:posOffset>
                      </wp:positionV>
                      <wp:extent cx="468774" cy="943336"/>
                      <wp:effectExtent l="0" t="0" r="26670" b="28575"/>
                      <wp:wrapNone/>
                      <wp:docPr id="894" name="Straight Connector 8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68774" cy="94333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BBAB541" id="Straight Connector 894" o:spid="_x0000_s1026" style="position:absolute;left:0;text-align:left;flip:y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25pt,66.15pt" to="395.15pt,14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" strokecolor="red [3204]" strokeweight="1.5pt">
                      <v:stroke joinstyle="miter"/>
                    </v:line>
                  </w:pict>
                </mc:Fallback>
              </mc:AlternateContent>
            </w:r>
            <w:r w:rsidR="003F6823" w:rsidRPr="00FE34A1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6589A4B2" wp14:editId="07A02A5D">
                  <wp:extent cx="4494839" cy="2349661"/>
                  <wp:effectExtent l="0" t="0" r="1270" b="0"/>
                  <wp:docPr id="893" name="Picture 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823" cy="2367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0F8AE" w14:textId="77777777" w:rsidR="00FE34A1" w:rsidRDefault="003F6823" w:rsidP="00FE34A1">
            <w:pPr>
              <w:bidi/>
              <w:rPr>
                <w:rFonts w:ascii="IRANSans" w:hAnsi="IRANSans" w:cs="IRANSans"/>
                <w:rtl/>
                <w:lang w:bidi="fa-IR"/>
              </w:rPr>
            </w:pPr>
            <w:r w:rsidRPr="00FE34A1">
              <w:rPr>
                <w:rFonts w:ascii="IRANSans" w:hAnsi="IRANSans" w:cs="IRANSans"/>
                <w:rtl/>
                <w:lang w:bidi="fa-IR"/>
              </w:rPr>
              <w:t>ترتیب</w:t>
            </w:r>
            <w:r w:rsidR="00FE34A1" w:rsidRPr="00FE34A1">
              <w:rPr>
                <w:rFonts w:ascii="IRANSans" w:hAnsi="IRANSans" w:cs="IRANSans"/>
                <w:rtl/>
                <w:lang w:bidi="fa-IR"/>
              </w:rPr>
              <w:t xml:space="preserve"> اضافه شدن یال ها:</w:t>
            </w:r>
          </w:p>
          <w:p w14:paraId="40E5227C" w14:textId="5E792CB0" w:rsidR="00FE34A1" w:rsidRDefault="00FE34A1" w:rsidP="00FE34A1">
            <w:pPr>
              <w:bidi/>
              <w:jc w:val="center"/>
              <w:rPr>
                <w:rFonts w:ascii="IRANSans" w:hAnsi="IRANSans" w:cs="IRANSans"/>
                <w:lang w:bidi="fa-IR"/>
              </w:rPr>
            </w:pPr>
            <w:r>
              <w:rPr>
                <w:rFonts w:ascii="IRANSans" w:hAnsi="IRANSans" w:cs="IRANSans" w:hint="cs"/>
                <w:rtl/>
                <w:lang w:bidi="fa-IR"/>
              </w:rPr>
              <w:t xml:space="preserve"> </w:t>
            </w:r>
            <w:proofErr w:type="spellStart"/>
            <w:r w:rsidR="00800907">
              <w:rPr>
                <w:rFonts w:ascii="IRANSans" w:hAnsi="IRANSans" w:cs="IRANSans"/>
                <w:lang w:bidi="fa-IR"/>
              </w:rPr>
              <w:t>a</w:t>
            </w:r>
            <w:r w:rsidR="00800907">
              <w:rPr>
                <w:rFonts w:ascii="Arial" w:hAnsi="Arial" w:cs="Arial"/>
                <w:lang w:bidi="fa-IR"/>
              </w:rPr>
              <w:t>→</w:t>
            </w:r>
            <w:r w:rsidR="00800907">
              <w:rPr>
                <w:rFonts w:ascii="IRANSans" w:hAnsi="IRANSans" w:cs="IRANSans"/>
                <w:lang w:bidi="fa-IR"/>
              </w:rPr>
              <w:t>i</w:t>
            </w:r>
            <w:r w:rsidR="00800907">
              <w:rPr>
                <w:rFonts w:ascii="Arial" w:hAnsi="Arial" w:cs="Arial"/>
                <w:lang w:bidi="fa-IR"/>
              </w:rPr>
              <w:t>→</w:t>
            </w:r>
            <w:r w:rsidR="00800907">
              <w:rPr>
                <w:rFonts w:ascii="IRANSans" w:hAnsi="IRANSans" w:cs="IRANSans"/>
                <w:lang w:bidi="fa-IR"/>
              </w:rPr>
              <w:t>g</w:t>
            </w:r>
            <w:r w:rsidR="00800907">
              <w:rPr>
                <w:rFonts w:ascii="Arial" w:hAnsi="Arial" w:cs="Arial"/>
                <w:lang w:bidi="fa-IR"/>
              </w:rPr>
              <w:t>→</w:t>
            </w:r>
            <w:r w:rsidR="00800907">
              <w:rPr>
                <w:rFonts w:ascii="IRANSans" w:hAnsi="IRANSans" w:cs="IRANSans"/>
                <w:lang w:bidi="fa-IR"/>
              </w:rPr>
              <w:t>m</w:t>
            </w:r>
            <w:r w:rsidR="00800907">
              <w:rPr>
                <w:rFonts w:ascii="Arial" w:hAnsi="Arial" w:cs="Arial"/>
                <w:lang w:bidi="fa-IR"/>
              </w:rPr>
              <w:t>→</w:t>
            </w:r>
            <w:r w:rsidR="00800907">
              <w:rPr>
                <w:rFonts w:ascii="IRANSans" w:hAnsi="IRANSans" w:cs="IRANSans"/>
                <w:lang w:bidi="fa-IR"/>
              </w:rPr>
              <w:t>k</w:t>
            </w:r>
            <w:r w:rsidR="00800907">
              <w:rPr>
                <w:rFonts w:ascii="Arial" w:hAnsi="Arial" w:cs="Arial"/>
                <w:lang w:bidi="fa-IR"/>
              </w:rPr>
              <w:t>→</w:t>
            </w:r>
            <w:r w:rsidR="00800907">
              <w:rPr>
                <w:rFonts w:ascii="IRANSans" w:hAnsi="IRANSans" w:cs="IRANSans"/>
                <w:lang w:bidi="fa-IR"/>
              </w:rPr>
              <w:t>o</w:t>
            </w:r>
            <w:r w:rsidR="00800907">
              <w:rPr>
                <w:rFonts w:ascii="Arial" w:hAnsi="Arial" w:cs="Arial"/>
                <w:lang w:bidi="fa-IR"/>
              </w:rPr>
              <w:t>→</w:t>
            </w:r>
            <w:r w:rsidR="00800907">
              <w:rPr>
                <w:rFonts w:ascii="IRANSans" w:hAnsi="IRANSans" w:cs="IRANSans"/>
                <w:lang w:bidi="fa-IR"/>
              </w:rPr>
              <w:t>b</w:t>
            </w:r>
            <w:r w:rsidR="00800907">
              <w:rPr>
                <w:rFonts w:ascii="Arial" w:hAnsi="Arial" w:cs="Arial"/>
                <w:lang w:bidi="fa-IR"/>
              </w:rPr>
              <w:t>→</w:t>
            </w:r>
            <w:r w:rsidR="00800907">
              <w:rPr>
                <w:rFonts w:ascii="IRANSans" w:hAnsi="IRANSans" w:cs="IRANSans"/>
                <w:lang w:bidi="fa-IR"/>
              </w:rPr>
              <w:t>e</w:t>
            </w:r>
            <w:proofErr w:type="spellEnd"/>
          </w:p>
          <w:p w14:paraId="7F14DCE4" w14:textId="77777777" w:rsidR="00FE34A1" w:rsidRDefault="00FE34A1" w:rsidP="00FE34A1">
            <w:pPr>
              <w:bidi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 w:hint="cs"/>
                <w:rtl/>
                <w:lang w:bidi="fa-IR"/>
              </w:rPr>
              <w:t>جمع وزن یالها:</w:t>
            </w:r>
          </w:p>
          <w:p w14:paraId="0853A278" w14:textId="36E3941D" w:rsidR="00FE34A1" w:rsidRPr="00FE34A1" w:rsidRDefault="00800907" w:rsidP="00FE34A1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 w:hint="cs"/>
                <w:rtl/>
                <w:lang w:bidi="fa-IR"/>
              </w:rPr>
              <w:t>۸+۸+</w:t>
            </w:r>
            <w:r w:rsidR="00FE34A1">
              <w:rPr>
                <w:rFonts w:ascii="IRANSans" w:hAnsi="IRANSans" w:cs="IRANSans" w:hint="cs"/>
                <w:rtl/>
                <w:lang w:bidi="fa-IR"/>
              </w:rPr>
              <w:t>۹+۹+۱۱+۱۱+۱۲+۱۴</w:t>
            </w:r>
            <w:r w:rsidR="00FE34A1">
              <w:rPr>
                <w:rFonts w:ascii="IRANSans" w:hAnsi="IRANSans" w:cs="IRANSans"/>
                <w:lang w:bidi="fa-IR"/>
              </w:rPr>
              <w:t>=</w:t>
            </w:r>
            <w:r>
              <w:rPr>
                <w:rFonts w:ascii="IRANSans" w:hAnsi="IRANSans" w:cs="IRANSans" w:hint="cs"/>
                <w:b/>
                <w:bCs/>
                <w:rtl/>
                <w:lang w:bidi="fa-IR"/>
              </w:rPr>
              <w:t>۸۲</w:t>
            </w:r>
          </w:p>
        </w:tc>
      </w:tr>
      <w:tr w:rsidR="00800907" w:rsidRPr="00FE34A1" w14:paraId="586350FB" w14:textId="77777777" w:rsidTr="00800907">
        <w:tc>
          <w:tcPr>
            <w:tcW w:w="9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99" w:themeFill="accent1" w:themeFillTint="66"/>
          </w:tcPr>
          <w:p w14:paraId="6D08C837" w14:textId="2761E278" w:rsidR="00800907" w:rsidRPr="00FE34A1" w:rsidRDefault="00800907" w:rsidP="005979B9">
            <w:pPr>
              <w:bidi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 w:hint="cs"/>
                <w:rtl/>
                <w:lang w:bidi="fa-IR"/>
              </w:rPr>
              <w:t xml:space="preserve">الگوریتم: </w:t>
            </w:r>
            <w:r>
              <w:rPr>
                <w:rFonts w:ascii="IRANSans" w:hAnsi="IRANSans" w:cs="IRANSans" w:hint="cs"/>
                <w:b/>
                <w:bCs/>
                <w:rtl/>
                <w:lang w:bidi="fa-IR"/>
              </w:rPr>
              <w:t>پریم</w:t>
            </w:r>
          </w:p>
          <w:p w14:paraId="04F5D45B" w14:textId="77777777" w:rsidR="00800907" w:rsidRPr="00FE34A1" w:rsidRDefault="00800907" w:rsidP="005979B9">
            <w:pPr>
              <w:bidi/>
              <w:jc w:val="center"/>
              <w:rPr>
                <w:rFonts w:ascii="IRANSans" w:hAnsi="IRANSans" w:cs="IRANSans"/>
                <w:rtl/>
                <w:lang w:bidi="fa-IR"/>
              </w:rPr>
            </w:pPr>
          </w:p>
          <w:p w14:paraId="65E04999" w14:textId="77777777" w:rsidR="00800907" w:rsidRPr="00FE34A1" w:rsidRDefault="00800907" w:rsidP="005979B9">
            <w:pPr>
              <w:bidi/>
              <w:jc w:val="center"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67904" behindDoc="0" locked="0" layoutInCell="1" allowOverlap="1" wp14:anchorId="75268CB7" wp14:editId="62F13905">
                      <wp:simplePos x="0" y="0"/>
                      <wp:positionH relativeFrom="column">
                        <wp:posOffset>1510906</wp:posOffset>
                      </wp:positionH>
                      <wp:positionV relativeFrom="paragraph">
                        <wp:posOffset>1981176</wp:posOffset>
                      </wp:positionV>
                      <wp:extent cx="289367" cy="289367"/>
                      <wp:effectExtent l="0" t="0" r="15875" b="15875"/>
                      <wp:wrapNone/>
                      <wp:docPr id="912" name="Oval 9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729C67B" id="Oval 912" o:spid="_x0000_s1026" style="position:absolute;left:0;text-align:left;margin-left:118.95pt;margin-top:156pt;width:22.8pt;height:22.8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/Q8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66880" behindDoc="0" locked="0" layoutInCell="1" allowOverlap="1" wp14:anchorId="5B256E6C" wp14:editId="460A1DDE">
                      <wp:simplePos x="0" y="0"/>
                      <wp:positionH relativeFrom="column">
                        <wp:posOffset>874299</wp:posOffset>
                      </wp:positionH>
                      <wp:positionV relativeFrom="paragraph">
                        <wp:posOffset>1072563</wp:posOffset>
                      </wp:positionV>
                      <wp:extent cx="289367" cy="289367"/>
                      <wp:effectExtent l="0" t="0" r="15875" b="15875"/>
                      <wp:wrapNone/>
                      <wp:docPr id="913" name="Oval 9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66F8A94" id="Oval 913" o:spid="_x0000_s1026" style="position:absolute;left:0;text-align:left;margin-left:68.85pt;margin-top:84.45pt;width:22.8pt;height:22.8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tBI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65856" behindDoc="0" locked="0" layoutInCell="1" allowOverlap="1" wp14:anchorId="0D28B86D" wp14:editId="6E37DADA">
                      <wp:simplePos x="0" y="0"/>
                      <wp:positionH relativeFrom="column">
                        <wp:posOffset>2101215</wp:posOffset>
                      </wp:positionH>
                      <wp:positionV relativeFrom="paragraph">
                        <wp:posOffset>574851</wp:posOffset>
                      </wp:positionV>
                      <wp:extent cx="289367" cy="289367"/>
                      <wp:effectExtent l="0" t="0" r="15875" b="15875"/>
                      <wp:wrapNone/>
                      <wp:docPr id="914" name="Oval 9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4BEEA66" id="Oval 914" o:spid="_x0000_s1026" style="position:absolute;left:0;text-align:left;margin-left:165.45pt;margin-top:45.25pt;width:22.8pt;height:22.8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lzffQ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64832" behindDoc="0" locked="0" layoutInCell="1" allowOverlap="1" wp14:anchorId="6FD3D24E" wp14:editId="2C37F6F1">
                      <wp:simplePos x="0" y="0"/>
                      <wp:positionH relativeFrom="column">
                        <wp:posOffset>3287620</wp:posOffset>
                      </wp:positionH>
                      <wp:positionV relativeFrom="paragraph">
                        <wp:posOffset>1095712</wp:posOffset>
                      </wp:positionV>
                      <wp:extent cx="289367" cy="289367"/>
                      <wp:effectExtent l="0" t="0" r="15875" b="15875"/>
                      <wp:wrapNone/>
                      <wp:docPr id="915" name="Oval 9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131E0F" id="Oval 915" o:spid="_x0000_s1026" style="position:absolute;left:0;text-align:left;margin-left:258.85pt;margin-top:86.3pt;width:22.8pt;height:22.8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63808" behindDoc="0" locked="0" layoutInCell="1" allowOverlap="1" wp14:anchorId="7A095816" wp14:editId="53852A58">
                      <wp:simplePos x="0" y="0"/>
                      <wp:positionH relativeFrom="column">
                        <wp:posOffset>3299194</wp:posOffset>
                      </wp:positionH>
                      <wp:positionV relativeFrom="paragraph">
                        <wp:posOffset>2021687</wp:posOffset>
                      </wp:positionV>
                      <wp:extent cx="289367" cy="289367"/>
                      <wp:effectExtent l="0" t="0" r="15875" b="15875"/>
                      <wp:wrapNone/>
                      <wp:docPr id="916" name="Oval 9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164949" id="Oval 916" o:spid="_x0000_s1026" style="position:absolute;left:0;text-align:left;margin-left:259.8pt;margin-top:159.2pt;width:22.8pt;height:22.8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BQ3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62784" behindDoc="0" locked="0" layoutInCell="1" allowOverlap="1" wp14:anchorId="36B6509B" wp14:editId="0B3F0D99">
                      <wp:simplePos x="0" y="0"/>
                      <wp:positionH relativeFrom="column">
                        <wp:posOffset>4404577</wp:posOffset>
                      </wp:positionH>
                      <wp:positionV relativeFrom="paragraph">
                        <wp:posOffset>1651297</wp:posOffset>
                      </wp:positionV>
                      <wp:extent cx="289367" cy="289367"/>
                      <wp:effectExtent l="0" t="0" r="15875" b="15875"/>
                      <wp:wrapNone/>
                      <wp:docPr id="917" name="Oval 9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F78CB6" id="Oval 917" o:spid="_x0000_s1026" style="position:absolute;left:0;text-align:left;margin-left:346.8pt;margin-top:130pt;width:22.8pt;height:22.8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TBD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61760" behindDoc="0" locked="0" layoutInCell="1" allowOverlap="1" wp14:anchorId="0CF95E68" wp14:editId="55A77B9F">
                      <wp:simplePos x="0" y="0"/>
                      <wp:positionH relativeFrom="column">
                        <wp:posOffset>4855990</wp:posOffset>
                      </wp:positionH>
                      <wp:positionV relativeFrom="paragraph">
                        <wp:posOffset>655875</wp:posOffset>
                      </wp:positionV>
                      <wp:extent cx="289367" cy="289367"/>
                      <wp:effectExtent l="0" t="0" r="15875" b="15875"/>
                      <wp:wrapNone/>
                      <wp:docPr id="918" name="Oval 9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3D03519" id="Oval 918" o:spid="_x0000_s1026" style="position:absolute;left:0;text-align:left;margin-left:382.35pt;margin-top:51.65pt;width:22.8pt;height:22.8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33D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60736" behindDoc="0" locked="0" layoutInCell="1" allowOverlap="1" wp14:anchorId="153E5350" wp14:editId="130EE1A8">
                      <wp:simplePos x="0" y="0"/>
                      <wp:positionH relativeFrom="column">
                        <wp:posOffset>4068912</wp:posOffset>
                      </wp:positionH>
                      <wp:positionV relativeFrom="paragraph">
                        <wp:posOffset>117652</wp:posOffset>
                      </wp:positionV>
                      <wp:extent cx="289367" cy="289367"/>
                      <wp:effectExtent l="0" t="0" r="15875" b="15875"/>
                      <wp:wrapNone/>
                      <wp:docPr id="919" name="Oval 9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D9D204" id="Oval 919" o:spid="_x0000_s1026" style="position:absolute;left:0;text-align:left;margin-left:320.4pt;margin-top:9.25pt;width:22.8pt;height:22.8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59712" behindDoc="0" locked="0" layoutInCell="1" allowOverlap="1" wp14:anchorId="3CF3A959" wp14:editId="6AB48176">
                      <wp:simplePos x="0" y="0"/>
                      <wp:positionH relativeFrom="column">
                        <wp:posOffset>926537</wp:posOffset>
                      </wp:positionH>
                      <wp:positionV relativeFrom="paragraph">
                        <wp:posOffset>127635</wp:posOffset>
                      </wp:positionV>
                      <wp:extent cx="289367" cy="289367"/>
                      <wp:effectExtent l="0" t="0" r="15875" b="15875"/>
                      <wp:wrapNone/>
                      <wp:docPr id="920" name="Oval 9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367" cy="289367"/>
                              </a:xfrm>
                              <a:prstGeom prst="ellipse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E603676" id="Oval 920" o:spid="_x0000_s1026" style="position:absolute;left:0;text-align:left;margin-left:72.95pt;margin-top:10.05pt;width:22.8pt;height:22.8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" fillcolor="#ff1010 [3028]" strokecolor="red [3204]" strokeweight=".5pt">
                      <v:fill color2="#fc0000 [3172]" rotate="t" colors="0 #ff4646;.5 red;1 #e50000" focus="100%" type="gradient">
                        <o:fill v:ext="view" type="gradientUnscaled"/>
                      </v:fill>
                      <v:stroke joinstyle="miter"/>
                    </v:oval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55616" behindDoc="0" locked="0" layoutInCell="1" allowOverlap="1" wp14:anchorId="29D78CAC" wp14:editId="4D3C5F2D">
                      <wp:simplePos x="0" y="0"/>
                      <wp:positionH relativeFrom="column">
                        <wp:posOffset>3432681</wp:posOffset>
                      </wp:positionH>
                      <wp:positionV relativeFrom="paragraph">
                        <wp:posOffset>1222012</wp:posOffset>
                      </wp:positionV>
                      <wp:extent cx="17443" cy="949124"/>
                      <wp:effectExtent l="0" t="0" r="20955" b="22860"/>
                      <wp:wrapNone/>
                      <wp:docPr id="921" name="Straight Connector 9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443" cy="94912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F02F877" id="Straight Connector 921" o:spid="_x0000_s1026" style="position:absolute;left:0;text-align:left;flip: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3pt,96.2pt" to="271.65pt,17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58688" behindDoc="0" locked="0" layoutInCell="1" allowOverlap="1" wp14:anchorId="201C2022" wp14:editId="72098992">
                      <wp:simplePos x="0" y="0"/>
                      <wp:positionH relativeFrom="column">
                        <wp:posOffset>1048376</wp:posOffset>
                      </wp:positionH>
                      <wp:positionV relativeFrom="paragraph">
                        <wp:posOffset>255527</wp:posOffset>
                      </wp:positionV>
                      <wp:extent cx="5787" cy="959847"/>
                      <wp:effectExtent l="0" t="0" r="32385" b="31115"/>
                      <wp:wrapNone/>
                      <wp:docPr id="922" name="Straight Connector 9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787" cy="95984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F83AC6C" id="Straight Connector 922" o:spid="_x0000_s1026" style="position:absolute;left:0;text-align:left;flip:x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55pt,20.1pt" to="83pt,9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57664" behindDoc="0" locked="0" layoutInCell="1" allowOverlap="1" wp14:anchorId="72EFA258" wp14:editId="6E33F0FE">
                      <wp:simplePos x="0" y="0"/>
                      <wp:positionH relativeFrom="column">
                        <wp:posOffset>1059952</wp:posOffset>
                      </wp:positionH>
                      <wp:positionV relativeFrom="paragraph">
                        <wp:posOffset>261315</wp:posOffset>
                      </wp:positionV>
                      <wp:extent cx="1215341" cy="480341"/>
                      <wp:effectExtent l="0" t="0" r="23495" b="34290"/>
                      <wp:wrapNone/>
                      <wp:docPr id="923" name="Straight Connector 9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5341" cy="48034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B787D7" id="Straight Connector 923" o:spid="_x0000_s1026" style="position:absolute;left:0;text-align:lef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45pt,20.6pt" to="179.15pt,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56640" behindDoc="0" locked="0" layoutInCell="1" allowOverlap="1" wp14:anchorId="59B1372F" wp14:editId="7E9EEA1A">
                      <wp:simplePos x="0" y="0"/>
                      <wp:positionH relativeFrom="column">
                        <wp:posOffset>2257931</wp:posOffset>
                      </wp:positionH>
                      <wp:positionV relativeFrom="paragraph">
                        <wp:posOffset>747450</wp:posOffset>
                      </wp:positionV>
                      <wp:extent cx="1174831" cy="485775"/>
                      <wp:effectExtent l="0" t="0" r="25400" b="28575"/>
                      <wp:wrapNone/>
                      <wp:docPr id="924" name="Straight Connector 9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74831" cy="4857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324342F" id="Straight Connector 924" o:spid="_x0000_s1026" style="position:absolute;left:0;text-align:left;flip:x y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8pt,58.85pt" to="270.3pt,9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54592" behindDoc="0" locked="0" layoutInCell="1" allowOverlap="1" wp14:anchorId="3187D418" wp14:editId="42E05EE1">
                      <wp:simplePos x="0" y="0"/>
                      <wp:positionH relativeFrom="column">
                        <wp:posOffset>3426973</wp:posOffset>
                      </wp:positionH>
                      <wp:positionV relativeFrom="paragraph">
                        <wp:posOffset>1783024</wp:posOffset>
                      </wp:positionV>
                      <wp:extent cx="1116957" cy="381820"/>
                      <wp:effectExtent l="0" t="0" r="26670" b="37465"/>
                      <wp:wrapNone/>
                      <wp:docPr id="925" name="Straight Connector 9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16957" cy="381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2194114" id="Straight Connector 925" o:spid="_x0000_s1026" style="position:absolute;left:0;text-align:left;flip:y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85pt,140.4pt" to="357.8pt,17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53568" behindDoc="0" locked="0" layoutInCell="1" allowOverlap="1" wp14:anchorId="34A4C67D" wp14:editId="305F80B4">
                      <wp:simplePos x="0" y="0"/>
                      <wp:positionH relativeFrom="column">
                        <wp:posOffset>4237202</wp:posOffset>
                      </wp:positionH>
                      <wp:positionV relativeFrom="paragraph">
                        <wp:posOffset>267102</wp:posOffset>
                      </wp:positionV>
                      <wp:extent cx="781147" cy="567159"/>
                      <wp:effectExtent l="0" t="0" r="19050" b="23495"/>
                      <wp:wrapNone/>
                      <wp:docPr id="926" name="Straight Connector 9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81147" cy="56715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0365A1" id="Straight Connector 926" o:spid="_x0000_s1026" style="position:absolute;left:0;text-align:left;flip:x y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3.65pt,21.05pt" to="395.15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52544" behindDoc="0" locked="0" layoutInCell="1" allowOverlap="1" wp14:anchorId="5AD94451" wp14:editId="5C1EC9D7">
                      <wp:simplePos x="0" y="0"/>
                      <wp:positionH relativeFrom="column">
                        <wp:posOffset>1048377</wp:posOffset>
                      </wp:positionH>
                      <wp:positionV relativeFrom="paragraph">
                        <wp:posOffset>1210438</wp:posOffset>
                      </wp:positionV>
                      <wp:extent cx="601884" cy="954911"/>
                      <wp:effectExtent l="0" t="0" r="27305" b="36195"/>
                      <wp:wrapNone/>
                      <wp:docPr id="927" name="Straight Connector 9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01884" cy="95491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C22A1E" id="Straight Connector 927" o:spid="_x0000_s1026" style="position:absolute;left:0;text-align:lef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55pt,95.3pt" to="129.95pt,17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" strokecolor="red [3204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rFonts w:ascii="IRANSans" w:hAnsi="IRANSans" w:cs="IRANSans"/>
                <w:noProof/>
                <w:rtl/>
                <w:lang w:val="fa-IR" w:bidi="fa-IR"/>
              </w:rPr>
              <mc:AlternateContent>
                <mc:Choice Requires="wps">
                  <w:drawing>
                    <wp:anchor distT="0" distB="0" distL="114300" distR="114300" simplePos="0" relativeHeight="252651520" behindDoc="0" locked="0" layoutInCell="1" allowOverlap="1" wp14:anchorId="243224F5" wp14:editId="32C09B67">
                      <wp:simplePos x="0" y="0"/>
                      <wp:positionH relativeFrom="column">
                        <wp:posOffset>4549719</wp:posOffset>
                      </wp:positionH>
                      <wp:positionV relativeFrom="paragraph">
                        <wp:posOffset>840049</wp:posOffset>
                      </wp:positionV>
                      <wp:extent cx="468774" cy="943336"/>
                      <wp:effectExtent l="0" t="0" r="26670" b="28575"/>
                      <wp:wrapNone/>
                      <wp:docPr id="928" name="Straight Connector 9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68774" cy="94333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9899EB" id="Straight Connector 928" o:spid="_x0000_s1026" style="position:absolute;left:0;text-align:left;flip:y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25pt,66.15pt" to="395.15pt,14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" strokecolor="red [3204]" strokeweight="1.5pt">
                      <v:stroke joinstyle="miter"/>
                    </v:line>
                  </w:pict>
                </mc:Fallback>
              </mc:AlternateContent>
            </w:r>
            <w:r w:rsidRPr="00FE34A1">
              <w:rPr>
                <w:rFonts w:ascii="IRANSans" w:hAnsi="IRANSans" w:cs="IRANSans"/>
                <w:noProof/>
                <w:rtl/>
                <w:lang w:bidi="fa-IR"/>
              </w:rPr>
              <w:drawing>
                <wp:inline distT="0" distB="0" distL="0" distR="0" wp14:anchorId="22169470" wp14:editId="5749543E">
                  <wp:extent cx="4494839" cy="2349661"/>
                  <wp:effectExtent l="0" t="0" r="1270" b="0"/>
                  <wp:docPr id="929" name="Picture 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823" cy="2367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468AB" w14:textId="77777777" w:rsidR="00800907" w:rsidRDefault="00800907" w:rsidP="005979B9">
            <w:pPr>
              <w:bidi/>
              <w:rPr>
                <w:rFonts w:ascii="IRANSans" w:hAnsi="IRANSans" w:cs="IRANSans"/>
                <w:rtl/>
                <w:lang w:bidi="fa-IR"/>
              </w:rPr>
            </w:pPr>
            <w:r w:rsidRPr="00FE34A1">
              <w:rPr>
                <w:rFonts w:ascii="IRANSans" w:hAnsi="IRANSans" w:cs="IRANSans"/>
                <w:rtl/>
                <w:lang w:bidi="fa-IR"/>
              </w:rPr>
              <w:t>ترتیب اضافه شدن یال ها:</w:t>
            </w:r>
          </w:p>
          <w:p w14:paraId="54E04C26" w14:textId="130A8C4B" w:rsidR="00800907" w:rsidRDefault="00800907" w:rsidP="005979B9">
            <w:pPr>
              <w:bidi/>
              <w:jc w:val="center"/>
              <w:rPr>
                <w:rFonts w:ascii="IRANSans" w:hAnsi="IRANSans" w:cs="IRANSans"/>
                <w:lang w:bidi="fa-IR"/>
              </w:rPr>
            </w:pPr>
            <w:proofErr w:type="spellStart"/>
            <w:r>
              <w:rPr>
                <w:rFonts w:ascii="IRANSans" w:hAnsi="IRANSans" w:cs="IRANSans"/>
                <w:lang w:bidi="fa-IR"/>
              </w:rPr>
              <w:t>a</w:t>
            </w:r>
            <w:r>
              <w:rPr>
                <w:rFonts w:ascii="Arial" w:hAnsi="Arial" w:cs="Arial"/>
                <w:lang w:bidi="fa-IR"/>
              </w:rPr>
              <w:t>→</w:t>
            </w:r>
            <w:r>
              <w:rPr>
                <w:rFonts w:ascii="IRANSans" w:hAnsi="IRANSans" w:cs="IRANSans"/>
                <w:lang w:bidi="fa-IR"/>
              </w:rPr>
              <w:t>g</w:t>
            </w:r>
            <w:r>
              <w:rPr>
                <w:rFonts w:ascii="Arial" w:hAnsi="Arial" w:cs="Arial"/>
                <w:lang w:bidi="fa-IR"/>
              </w:rPr>
              <w:t>→</w:t>
            </w:r>
            <w:r>
              <w:rPr>
                <w:rFonts w:ascii="IRANSans" w:hAnsi="IRANSans" w:cs="IRANSans"/>
                <w:lang w:bidi="fa-IR"/>
              </w:rPr>
              <w:t>b</w:t>
            </w:r>
            <w:r>
              <w:rPr>
                <w:rFonts w:ascii="Arial" w:hAnsi="Arial" w:cs="Arial"/>
                <w:lang w:bidi="fa-IR"/>
              </w:rPr>
              <w:t>→</w:t>
            </w:r>
            <w:r>
              <w:rPr>
                <w:rFonts w:ascii="IRANSans" w:hAnsi="IRANSans" w:cs="IRANSans"/>
                <w:lang w:bidi="fa-IR"/>
              </w:rPr>
              <w:t>e</w:t>
            </w:r>
            <w:r>
              <w:rPr>
                <w:rFonts w:ascii="Arial" w:hAnsi="Arial" w:cs="Arial"/>
                <w:lang w:bidi="fa-IR"/>
              </w:rPr>
              <w:t>→</w:t>
            </w:r>
            <w:r>
              <w:rPr>
                <w:rFonts w:ascii="IRANSans" w:hAnsi="IRANSans" w:cs="IRANSans"/>
                <w:lang w:bidi="fa-IR"/>
              </w:rPr>
              <w:t>i</w:t>
            </w:r>
            <w:r>
              <w:rPr>
                <w:rFonts w:ascii="Arial" w:hAnsi="Arial" w:cs="Arial"/>
                <w:lang w:bidi="fa-IR"/>
              </w:rPr>
              <w:t>→</w:t>
            </w:r>
            <w:r>
              <w:rPr>
                <w:rFonts w:ascii="IRANSans" w:hAnsi="IRANSans" w:cs="IRANSans"/>
                <w:lang w:bidi="fa-IR"/>
              </w:rPr>
              <w:t>k</w:t>
            </w:r>
            <w:r>
              <w:rPr>
                <w:rFonts w:ascii="Arial" w:hAnsi="Arial" w:cs="Arial"/>
                <w:lang w:bidi="fa-IR"/>
              </w:rPr>
              <w:t>→</w:t>
            </w:r>
            <w:r>
              <w:rPr>
                <w:rFonts w:ascii="IRANSans" w:hAnsi="IRANSans" w:cs="IRANSans"/>
                <w:lang w:bidi="fa-IR"/>
              </w:rPr>
              <w:t>m</w:t>
            </w:r>
            <w:r>
              <w:rPr>
                <w:rFonts w:ascii="Arial" w:hAnsi="Arial" w:cs="Arial"/>
                <w:lang w:bidi="fa-IR"/>
              </w:rPr>
              <w:t>→</w:t>
            </w:r>
            <w:r>
              <w:rPr>
                <w:rFonts w:ascii="IRANSans" w:hAnsi="IRANSans" w:cs="IRANSans"/>
                <w:lang w:bidi="fa-IR"/>
              </w:rPr>
              <w:t>o</w:t>
            </w:r>
            <w:proofErr w:type="spellEnd"/>
          </w:p>
          <w:p w14:paraId="3BD63A74" w14:textId="77777777" w:rsidR="00800907" w:rsidRDefault="00800907" w:rsidP="005979B9">
            <w:pPr>
              <w:bidi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 w:hint="cs"/>
                <w:rtl/>
                <w:lang w:bidi="fa-IR"/>
              </w:rPr>
              <w:t>جمع وزن یالها:</w:t>
            </w:r>
          </w:p>
          <w:p w14:paraId="248D3628" w14:textId="77777777" w:rsidR="00800907" w:rsidRPr="00FE34A1" w:rsidRDefault="00800907" w:rsidP="005979B9">
            <w:pPr>
              <w:jc w:val="center"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 w:hint="cs"/>
                <w:rtl/>
                <w:lang w:bidi="fa-IR"/>
              </w:rPr>
              <w:t>۸+۸+۹+۹+۱۱+۱۱+۱۲+۱۴</w:t>
            </w:r>
            <w:r>
              <w:rPr>
                <w:rFonts w:ascii="IRANSans" w:hAnsi="IRANSans" w:cs="IRANSans"/>
                <w:lang w:bidi="fa-IR"/>
              </w:rPr>
              <w:t>=</w:t>
            </w:r>
            <w:r>
              <w:rPr>
                <w:rFonts w:ascii="IRANSans" w:hAnsi="IRANSans" w:cs="IRANSans" w:hint="cs"/>
                <w:b/>
                <w:bCs/>
                <w:rtl/>
                <w:lang w:bidi="fa-IR"/>
              </w:rPr>
              <w:t>۸۲</w:t>
            </w:r>
          </w:p>
        </w:tc>
      </w:tr>
    </w:tbl>
    <w:p w14:paraId="0038727F" w14:textId="108D1C53" w:rsidR="00383531" w:rsidRDefault="00383531" w:rsidP="00383531">
      <w:pPr>
        <w:bidi/>
        <w:spacing w:after="0" w:line="240" w:lineRule="auto"/>
        <w:jc w:val="center"/>
        <w:rPr>
          <w:rFonts w:ascii="Garamond" w:hAnsi="Garamond" w:cs="B Nazanin"/>
          <w:sz w:val="28"/>
          <w:szCs w:val="28"/>
          <w:rtl/>
          <w:lang w:bidi="fa-IR"/>
        </w:rPr>
      </w:pPr>
    </w:p>
    <w:p w14:paraId="7D72102F" w14:textId="77777777" w:rsidR="00420B97" w:rsidRDefault="00420B97" w:rsidP="00420B97">
      <w:p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rtl/>
          <w:lang w:bidi="fa-IR"/>
        </w:rPr>
      </w:pPr>
    </w:p>
    <w:p w14:paraId="112BEFDA" w14:textId="77777777" w:rsidR="00420B97" w:rsidRDefault="00420B97" w:rsidP="00420B97">
      <w:p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rtl/>
          <w:lang w:bidi="fa-IR"/>
        </w:rPr>
      </w:pPr>
    </w:p>
    <w:p w14:paraId="726D8651" w14:textId="77777777" w:rsidR="00420B97" w:rsidRDefault="00420B97" w:rsidP="00420B97">
      <w:p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rtl/>
          <w:lang w:bidi="fa-IR"/>
        </w:rPr>
      </w:pPr>
    </w:p>
    <w:p w14:paraId="41C66945" w14:textId="5D9D30FF" w:rsidR="00E86D4B" w:rsidRPr="00420B97" w:rsidRDefault="00420B97" w:rsidP="00420B97">
      <w:pPr>
        <w:bidi/>
        <w:spacing w:after="0" w:line="240" w:lineRule="auto"/>
        <w:jc w:val="both"/>
        <w:rPr>
          <w:rFonts w:ascii="Garamond" w:hAnsi="Garamond" w:cs="B Nazanin"/>
          <w:sz w:val="28"/>
          <w:szCs w:val="28"/>
          <w:rtl/>
          <w:lang w:bidi="fa-IR"/>
        </w:rPr>
      </w:pPr>
      <w:r w:rsidRPr="0052308F">
        <w:rPr>
          <w:rFonts w:ascii="Garamond" w:hAnsi="Garamond" w:cs="B Nazani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23C6E9" wp14:editId="46B46598">
                <wp:simplePos x="0" y="0"/>
                <wp:positionH relativeFrom="column">
                  <wp:posOffset>-21946</wp:posOffset>
                </wp:positionH>
                <wp:positionV relativeFrom="paragraph">
                  <wp:posOffset>219608</wp:posOffset>
                </wp:positionV>
                <wp:extent cx="5970270" cy="2551024"/>
                <wp:effectExtent l="0" t="0" r="11430" b="20955"/>
                <wp:wrapNone/>
                <wp:docPr id="53" name="Rectangle: Top Corners Rounded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0270" cy="2551024"/>
                        </a:xfrm>
                        <a:prstGeom prst="round2SameRect">
                          <a:avLst>
                            <a:gd name="adj1" fmla="val 12096"/>
                            <a:gd name="adj2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3450" id="Rectangle: Top Corners Rounded 53" o:spid="_x0000_s1026" style="position:absolute;margin-left:-1.75pt;margin-top:17.3pt;width:470.1pt;height:200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70270,2551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" path="m308572,l5661698,v170420,,308572,138152,308572,308572l5970270,2551024r,l,2551024r,l,308572c,138152,138152,,308572,xe" filled="f" strokecolor="#7f0000 [1604]" strokeweight="1pt">
                <v:stroke joinstyle="miter"/>
                <v:path arrowok="t" o:connecttype="custom" o:connectlocs="308572,0;5661698,0;5970270,308572;5970270,2551024;5970270,2551024;0,2551024;0,2551024;0,308572;308572,0" o:connectangles="0,0,0,0,0,0,0,0,0"/>
              </v:shape>
            </w:pict>
          </mc:Fallback>
        </mc:AlternateContent>
      </w:r>
    </w:p>
    <w:p w14:paraId="7DDDDDFC" w14:textId="42D5AB50" w:rsidR="00EA2D8E" w:rsidRPr="009C43FD" w:rsidRDefault="00B16CFA" w:rsidP="005A17AC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rPr>
          <w:rFonts w:ascii="Garamond" w:eastAsia="Calibri" w:hAnsi="Garamond" w:cs="B Nazanin"/>
          <w:sz w:val="28"/>
          <w:szCs w:val="28"/>
          <w14:ligatures w14:val="all"/>
        </w:rPr>
      </w:pPr>
      <w:r w:rsidRPr="009C43FD">
        <w:rPr>
          <w:rFonts w:ascii="Garamond" w:eastAsia="Calibri" w:hAnsi="Garamond" w:cs="B Nazanin"/>
          <w:sz w:val="28"/>
          <w:szCs w:val="28"/>
          <w:rtl/>
          <w14:ligatures w14:val="all"/>
        </w:rPr>
        <w:t>مهلت ارسال تمرین ساعت 23</w:t>
      </w:r>
      <w:r w:rsidR="00E3283E" w:rsidRPr="009C43FD">
        <w:rPr>
          <w:rFonts w:ascii="Garamond" w:eastAsia="Calibri" w:hAnsi="Garamond" w:cs="B Nazanin"/>
          <w:sz w:val="28"/>
          <w:szCs w:val="28"/>
          <w:rtl/>
          <w14:ligatures w14:val="all"/>
        </w:rPr>
        <w:t>:</w:t>
      </w:r>
      <w:r w:rsidRPr="009C43FD">
        <w:rPr>
          <w:rFonts w:ascii="Garamond" w:eastAsia="Calibri" w:hAnsi="Garamond" w:cs="B Nazanin"/>
          <w:sz w:val="28"/>
          <w:szCs w:val="28"/>
          <w:rtl/>
          <w14:ligatures w14:val="all"/>
        </w:rPr>
        <w:t xml:space="preserve">55 </w:t>
      </w:r>
      <w:r w:rsidRPr="009C43FD">
        <w:rPr>
          <w:rFonts w:ascii="Garamond" w:eastAsia="Calibri" w:hAnsi="Garamond" w:cs="B Nazanin"/>
          <w:sz w:val="28"/>
          <w:szCs w:val="28"/>
          <w:rtl/>
          <w:lang w:bidi="fa-IR"/>
          <w14:ligatures w14:val="all"/>
        </w:rPr>
        <w:t>روز</w:t>
      </w:r>
      <w:r w:rsidR="00FC5501">
        <w:rPr>
          <w:rFonts w:ascii="Garamond" w:eastAsia="Calibri" w:hAnsi="Garamond" w:cs="B Nazanin" w:hint="cs"/>
          <w:sz w:val="28"/>
          <w:szCs w:val="28"/>
          <w:rtl/>
          <w:lang w:bidi="fa-IR"/>
          <w14:ligatures w14:val="all"/>
        </w:rPr>
        <w:t xml:space="preserve"> </w:t>
      </w:r>
      <w:r w:rsidR="00FC5501" w:rsidRPr="00FC5501">
        <w:rPr>
          <w:rFonts w:ascii="Garamond" w:eastAsia="Calibri" w:hAnsi="Garamond" w:cs="B Nazanin" w:hint="cs"/>
          <w:b/>
          <w:bCs/>
          <w:sz w:val="28"/>
          <w:szCs w:val="28"/>
          <w:rtl/>
          <w:lang w:bidi="fa-IR"/>
          <w14:ligatures w14:val="all"/>
        </w:rPr>
        <w:t>21 دی</w:t>
      </w:r>
      <w:r w:rsidRPr="00DF5F8B">
        <w:rPr>
          <w:rFonts w:ascii="Garamond" w:eastAsia="Calibri" w:hAnsi="Garamond" w:cs="B Nazanin"/>
          <w:b/>
          <w:bCs/>
          <w:color w:val="FF0000"/>
          <w:sz w:val="28"/>
          <w:szCs w:val="28"/>
          <w:rtl/>
          <w14:ligatures w14:val="all"/>
        </w:rPr>
        <w:t xml:space="preserve"> </w:t>
      </w:r>
      <w:r w:rsidRPr="009C43FD">
        <w:rPr>
          <w:rFonts w:ascii="Garamond" w:eastAsia="Calibri" w:hAnsi="Garamond" w:cs="B Nazanin"/>
          <w:sz w:val="28"/>
          <w:szCs w:val="28"/>
          <w:rtl/>
          <w14:ligatures w14:val="all"/>
        </w:rPr>
        <w:t>می</w:t>
      </w:r>
      <w:r w:rsidRPr="009C43FD">
        <w:rPr>
          <w:rFonts w:ascii="Garamond" w:eastAsia="Calibri" w:hAnsi="Garamond" w:cs="B Nazanin"/>
          <w:sz w:val="28"/>
          <w:szCs w:val="28"/>
          <w:rtl/>
          <w14:ligatures w14:val="all"/>
        </w:rPr>
        <w:softHyphen/>
        <w:t>باشد.</w:t>
      </w:r>
    </w:p>
    <w:p w14:paraId="7A290BDB" w14:textId="47B2B220" w:rsidR="00EA2D8E" w:rsidRPr="0052308F" w:rsidRDefault="00B16CFA" w:rsidP="00433D81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rPr>
          <w:rFonts w:ascii="Garamond" w:eastAsia="Calibri" w:hAnsi="Garamond" w:cs="B Nazanin"/>
          <w:color w:val="000000"/>
          <w:sz w:val="28"/>
          <w:szCs w:val="28"/>
          <w14:ligatures w14:val="all"/>
        </w:rPr>
      </w:pPr>
      <w:r w:rsidRPr="0052308F">
        <w:rPr>
          <w:rFonts w:ascii="Garamond" w:eastAsia="Calibri" w:hAnsi="Garamond" w:cs="B Nazanin"/>
          <w:color w:val="000000"/>
          <w:sz w:val="28"/>
          <w:szCs w:val="28"/>
          <w:rtl/>
          <w14:ligatures w14:val="all"/>
        </w:rPr>
        <w:t>سوالات خود را می</w:t>
      </w:r>
      <w:r w:rsidRPr="0052308F">
        <w:rPr>
          <w:rFonts w:ascii="Garamond" w:eastAsia="Calibri" w:hAnsi="Garamond" w:cs="B Nazanin"/>
          <w:color w:val="000000"/>
          <w:sz w:val="28"/>
          <w:szCs w:val="28"/>
          <w:rtl/>
          <w14:ligatures w14:val="all"/>
        </w:rPr>
        <w:softHyphen/>
        <w:t>توانید از طریق</w:t>
      </w:r>
      <w:r w:rsidR="0052308F" w:rsidRPr="0052308F">
        <w:rPr>
          <w:rFonts w:ascii="Garamond" w:eastAsia="Calibri" w:hAnsi="Garamond" w:cs="B Nazanin"/>
          <w:color w:val="000000"/>
          <w:sz w:val="28"/>
          <w:szCs w:val="28"/>
          <w:rtl/>
          <w14:ligatures w14:val="all"/>
        </w:rPr>
        <w:t xml:space="preserve"> این</w:t>
      </w:r>
      <w:r w:rsidRPr="0052308F">
        <w:rPr>
          <w:rFonts w:ascii="Garamond" w:eastAsia="Calibri" w:hAnsi="Garamond" w:cs="B Nazanin"/>
          <w:color w:val="000000"/>
          <w:sz w:val="28"/>
          <w:szCs w:val="28"/>
          <w:rtl/>
          <w14:ligatures w14:val="all"/>
        </w:rPr>
        <w:t xml:space="preserve"> ایمیل بپرسید</w:t>
      </w:r>
      <w:r w:rsidRPr="0052308F">
        <w:rPr>
          <w:rFonts w:ascii="Garamond" w:eastAsia="Calibri" w:hAnsi="Garamond" w:cs="B Nazanin"/>
          <w:color w:val="000000"/>
          <w:sz w:val="28"/>
          <w:szCs w:val="28"/>
          <w14:ligatures w14:val="all"/>
        </w:rPr>
        <w:t>.</w:t>
      </w:r>
    </w:p>
    <w:p w14:paraId="324294B9" w14:textId="519A2522" w:rsidR="005C0164" w:rsidRPr="00DF5F8B" w:rsidRDefault="00DF5F8B" w:rsidP="00AE416D">
      <w:pPr>
        <w:pStyle w:val="ListParagraph"/>
        <w:numPr>
          <w:ilvl w:val="4"/>
          <w:numId w:val="23"/>
        </w:numPr>
        <w:spacing w:after="0" w:line="240" w:lineRule="auto"/>
        <w:rPr>
          <w:rFonts w:ascii="Garamond" w:eastAsia="Calibri" w:hAnsi="Garamond" w:cs="B Nazanin"/>
          <w:b/>
          <w:bCs/>
          <w:color w:val="000000"/>
          <w:sz w:val="32"/>
          <w:szCs w:val="32"/>
          <w14:ligatures w14:val="all"/>
        </w:rPr>
      </w:pPr>
      <w:r w:rsidRPr="00DF5F8B">
        <w:rPr>
          <w:rFonts w:ascii="Garamond" w:eastAsia="Calibri" w:hAnsi="Garamond" w:cs="B Nazanin"/>
          <w:b/>
          <w:bCs/>
          <w:color w:val="000000"/>
          <w:sz w:val="32"/>
          <w:szCs w:val="32"/>
          <w14:ligatures w14:val="all"/>
        </w:rPr>
        <w:t>a.varaste.n@gmail.com</w:t>
      </w:r>
    </w:p>
    <w:p w14:paraId="1B120D30" w14:textId="596A0BE3" w:rsidR="00EA2D8E" w:rsidRPr="0052308F" w:rsidRDefault="005016B2" w:rsidP="00AE416D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rPr>
          <w:rFonts w:ascii="Garamond" w:eastAsia="Calibri" w:hAnsi="Garamond" w:cs="B Nazanin"/>
          <w:color w:val="000000"/>
          <w:sz w:val="28"/>
          <w:szCs w:val="28"/>
          <w14:ligatures w14:val="all"/>
        </w:rPr>
      </w:pPr>
      <w:r w:rsidRPr="0052308F">
        <w:rPr>
          <w:rFonts w:ascii="Garamond" w:eastAsia="Calibri" w:hAnsi="Garamond" w:cs="B Nazanin"/>
          <w:color w:val="000000"/>
          <w:sz w:val="28"/>
          <w:szCs w:val="28"/>
          <w:rtl/>
          <w14:ligatures w14:val="all"/>
        </w:rPr>
        <w:t>ارائه پاسخ تمرین به دو روش ممکن است</w:t>
      </w:r>
      <w:r w:rsidR="002A0D08" w:rsidRPr="0052308F">
        <w:rPr>
          <w:rFonts w:ascii="Garamond" w:eastAsia="Calibri" w:hAnsi="Garamond" w:cs="B Nazanin"/>
          <w:color w:val="000000"/>
          <w:sz w:val="28"/>
          <w:szCs w:val="28"/>
          <w:rtl/>
          <w:lang w:bidi="fa-IR"/>
          <w14:ligatures w14:val="all"/>
        </w:rPr>
        <w:t>:</w:t>
      </w:r>
    </w:p>
    <w:p w14:paraId="7CDEEE59" w14:textId="5C4DB2AE" w:rsidR="00A04D6F" w:rsidRPr="0052308F" w:rsidRDefault="00A04D6F" w:rsidP="001B1EC2">
      <w:pPr>
        <w:pStyle w:val="ListParagraph"/>
        <w:numPr>
          <w:ilvl w:val="2"/>
          <w:numId w:val="23"/>
        </w:numPr>
        <w:bidi/>
        <w:spacing w:after="0" w:line="240" w:lineRule="auto"/>
        <w:rPr>
          <w:rFonts w:ascii="Garamond" w:eastAsia="Calibri" w:hAnsi="Garamond" w:cs="B Nazanin"/>
          <w:color w:val="000000" w:themeColor="text1"/>
          <w:sz w:val="28"/>
          <w:szCs w:val="28"/>
          <w14:ligatures w14:val="all"/>
        </w:rPr>
      </w:pPr>
      <w:r w:rsidRPr="0052308F">
        <w:rPr>
          <w:rFonts w:ascii="Garamond" w:eastAsia="Calibri" w:hAnsi="Garamond" w:cs="B Nazanin"/>
          <w:color w:val="000000" w:themeColor="text1"/>
          <w:sz w:val="28"/>
          <w:szCs w:val="28"/>
          <w:rtl/>
          <w14:ligatures w14:val="all"/>
        </w:rPr>
        <w:t xml:space="preserve">تایپ داخل همین فایل و ارائه فایل </w:t>
      </w:r>
      <w:r w:rsidR="00381598" w:rsidRPr="0052308F">
        <w:rPr>
          <w:rFonts w:ascii="Garamond" w:eastAsia="Calibri" w:hAnsi="Garamond" w:cs="B Nazanin"/>
          <w:color w:val="000000" w:themeColor="text1"/>
          <w:sz w:val="28"/>
          <w:szCs w:val="28"/>
          <w14:ligatures w14:val="all"/>
        </w:rPr>
        <w:t>Pdf</w:t>
      </w:r>
      <w:r w:rsidR="001B1EC2" w:rsidRPr="0052308F">
        <w:rPr>
          <w:rFonts w:ascii="Garamond" w:eastAsia="Calibri" w:hAnsi="Garamond" w:cs="B Nazanin"/>
          <w:color w:val="000000" w:themeColor="text1"/>
          <w:sz w:val="28"/>
          <w:szCs w:val="28"/>
          <w:rtl/>
          <w14:ligatures w14:val="all"/>
        </w:rPr>
        <w:t xml:space="preserve"> </w:t>
      </w:r>
    </w:p>
    <w:p w14:paraId="6605605E" w14:textId="485CBA20" w:rsidR="00433D81" w:rsidRPr="0052308F" w:rsidRDefault="00A04D6F" w:rsidP="002A0D08">
      <w:pPr>
        <w:pStyle w:val="ListParagraph"/>
        <w:numPr>
          <w:ilvl w:val="2"/>
          <w:numId w:val="23"/>
        </w:numPr>
        <w:bidi/>
        <w:spacing w:after="0" w:line="240" w:lineRule="auto"/>
        <w:rPr>
          <w:rFonts w:ascii="Garamond" w:eastAsia="Calibri" w:hAnsi="Garamond" w:cs="B Nazanin"/>
          <w:color w:val="33CC33"/>
          <w:sz w:val="28"/>
          <w:szCs w:val="28"/>
          <w:rtl/>
          <w14:ligatures w14:val="all"/>
        </w:rPr>
      </w:pPr>
      <w:r w:rsidRPr="0052308F">
        <w:rPr>
          <w:rFonts w:ascii="Garamond" w:eastAsia="Calibri" w:hAnsi="Garamond" w:cs="B Nazanin"/>
          <w:color w:val="33CC33"/>
          <w:sz w:val="28"/>
          <w:szCs w:val="28"/>
          <w:rtl/>
          <w:lang w:bidi="fa-IR"/>
          <w14:ligatures w14:val="all"/>
        </w:rPr>
        <w:t xml:space="preserve">چاپ تمرین و </w:t>
      </w:r>
      <w:r w:rsidR="00381598" w:rsidRPr="0052308F">
        <w:rPr>
          <w:rFonts w:ascii="Garamond" w:eastAsia="Calibri" w:hAnsi="Garamond" w:cs="B Nazanin"/>
          <w:color w:val="33CC33"/>
          <w:sz w:val="28"/>
          <w:szCs w:val="28"/>
          <w:rtl/>
          <w:lang w:bidi="fa-IR"/>
          <w14:ligatures w14:val="all"/>
        </w:rPr>
        <w:t>پاسخ دهی به صورت دستنویس خوانا</w:t>
      </w:r>
    </w:p>
    <w:p w14:paraId="18BE7D95" w14:textId="65875351" w:rsidR="00433D81" w:rsidRPr="0052308F" w:rsidRDefault="00CA5AF5" w:rsidP="00433D81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rPr>
          <w:rFonts w:ascii="Garamond" w:eastAsia="Calibri" w:hAnsi="Garamond" w:cs="B Nazanin"/>
          <w:color w:val="000000"/>
          <w:sz w:val="28"/>
          <w:szCs w:val="28"/>
          <w14:ligatures w14:val="all"/>
        </w:rPr>
      </w:pPr>
      <w:r w:rsidRPr="0052308F">
        <w:rPr>
          <w:rFonts w:ascii="Garamond" w:eastAsia="Calibri" w:hAnsi="Garamond" w:cs="B Nazanin"/>
          <w:color w:val="000000"/>
          <w:sz w:val="28"/>
          <w:szCs w:val="28"/>
          <w:rtl/>
          <w:lang w:bidi="fa-IR"/>
          <w14:ligatures w14:val="all"/>
        </w:rPr>
        <w:t xml:space="preserve">ارائه تمرین به روش اول شامل </w:t>
      </w:r>
      <w:r w:rsidR="00E3283E" w:rsidRPr="0052308F">
        <w:rPr>
          <w:rFonts w:ascii="Garamond" w:eastAsia="Calibri" w:hAnsi="Garamond" w:cs="B Nazanin"/>
          <w:color w:val="33CC33"/>
          <w:sz w:val="28"/>
          <w:szCs w:val="28"/>
          <w:u w:val="single"/>
          <w:rtl/>
          <w:lang w:bidi="fa-IR"/>
          <w14:ligatures w14:val="all"/>
        </w:rPr>
        <w:t>10</w:t>
      </w:r>
      <w:r w:rsidRPr="0052308F">
        <w:rPr>
          <w:rFonts w:ascii="Garamond" w:eastAsia="Calibri" w:hAnsi="Garamond" w:cs="B Nazanin"/>
          <w:color w:val="33CC33"/>
          <w:sz w:val="28"/>
          <w:szCs w:val="28"/>
          <w:u w:val="single"/>
          <w:rtl/>
          <w:lang w:bidi="fa-IR"/>
          <w14:ligatures w14:val="all"/>
        </w:rPr>
        <w:t>% نمره امتیازی</w:t>
      </w:r>
      <w:r w:rsidRPr="0052308F">
        <w:rPr>
          <w:rFonts w:ascii="Garamond" w:eastAsia="Calibri" w:hAnsi="Garamond" w:cs="B Nazanin"/>
          <w:color w:val="33CC33"/>
          <w:sz w:val="28"/>
          <w:szCs w:val="28"/>
          <w:rtl/>
          <w:lang w:bidi="fa-IR"/>
          <w14:ligatures w14:val="all"/>
        </w:rPr>
        <w:t xml:space="preserve"> </w:t>
      </w:r>
      <w:r w:rsidRPr="0052308F">
        <w:rPr>
          <w:rFonts w:ascii="Garamond" w:eastAsia="Calibri" w:hAnsi="Garamond" w:cs="B Nazanin"/>
          <w:color w:val="000000"/>
          <w:sz w:val="28"/>
          <w:szCs w:val="28"/>
          <w:rtl/>
          <w:lang w:bidi="fa-IR"/>
          <w14:ligatures w14:val="all"/>
        </w:rPr>
        <w:t>می</w:t>
      </w:r>
      <w:r w:rsidRPr="0052308F">
        <w:rPr>
          <w:rFonts w:ascii="Garamond" w:eastAsia="Calibri" w:hAnsi="Garamond" w:cs="B Nazanin"/>
          <w:color w:val="000000"/>
          <w:sz w:val="28"/>
          <w:szCs w:val="28"/>
          <w:rtl/>
          <w:lang w:bidi="fa-IR"/>
          <w14:ligatures w14:val="all"/>
        </w:rPr>
        <w:softHyphen/>
        <w:t>گردد.</w:t>
      </w:r>
    </w:p>
    <w:p w14:paraId="1F03913D" w14:textId="0A32E818" w:rsidR="00E3283E" w:rsidRPr="0052308F" w:rsidRDefault="001B1EC2" w:rsidP="00321098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rPr>
          <w:rFonts w:ascii="Garamond" w:eastAsia="Calibri" w:hAnsi="Garamond" w:cs="B Nazanin"/>
          <w:color w:val="000000" w:themeColor="text1"/>
          <w:sz w:val="28"/>
          <w:szCs w:val="28"/>
          <w14:ligatures w14:val="all"/>
        </w:rPr>
      </w:pPr>
      <w:r w:rsidRPr="0052308F">
        <w:rPr>
          <w:rFonts w:ascii="Garamond" w:eastAsia="Calibri" w:hAnsi="Garamond" w:cs="B Nazanin"/>
          <w:color w:val="000000"/>
          <w:sz w:val="28"/>
          <w:szCs w:val="28"/>
          <w:rtl/>
          <w:lang w:bidi="fa-IR"/>
          <w14:ligatures w14:val="all"/>
        </w:rPr>
        <w:t xml:space="preserve">فایل پاسخ تمرین را تنها با قالب </w:t>
      </w:r>
      <w:r w:rsidRPr="0052308F">
        <w:rPr>
          <w:rFonts w:ascii="Garamond" w:eastAsia="Calibri" w:hAnsi="Garamond" w:cs="B Nazanin"/>
          <w:b/>
          <w:bCs/>
          <w:color w:val="FF0000"/>
          <w:sz w:val="28"/>
          <w:szCs w:val="28"/>
          <w:lang w:bidi="fa-IR"/>
          <w14:ligatures w14:val="all"/>
        </w:rPr>
        <w:t>HW</w:t>
      </w:r>
      <w:r w:rsidR="00DF5F8B">
        <w:rPr>
          <w:rFonts w:ascii="Garamond" w:eastAsia="Calibri" w:hAnsi="Garamond" w:cs="B Nazanin"/>
          <w:b/>
          <w:bCs/>
          <w:color w:val="FF0000"/>
          <w:sz w:val="28"/>
          <w:szCs w:val="28"/>
          <w:lang w:bidi="fa-IR"/>
          <w14:ligatures w14:val="all"/>
        </w:rPr>
        <w:t>5</w:t>
      </w:r>
      <w:r w:rsidRPr="0052308F">
        <w:rPr>
          <w:rFonts w:ascii="Garamond" w:eastAsia="Calibri" w:hAnsi="Garamond" w:cs="B Nazanin"/>
          <w:b/>
          <w:bCs/>
          <w:color w:val="FF0000"/>
          <w:sz w:val="28"/>
          <w:szCs w:val="28"/>
          <w:lang w:bidi="fa-IR"/>
          <w14:ligatures w14:val="all"/>
        </w:rPr>
        <w:t>-9</w:t>
      </w:r>
      <w:r w:rsidR="00175609" w:rsidRPr="0052308F">
        <w:rPr>
          <w:rFonts w:ascii="Garamond" w:eastAsia="Calibri" w:hAnsi="Garamond" w:cs="B Nazanin"/>
          <w:b/>
          <w:bCs/>
          <w:color w:val="FF0000"/>
          <w:sz w:val="28"/>
          <w:szCs w:val="28"/>
          <w:lang w:bidi="fa-IR"/>
          <w14:ligatures w14:val="all"/>
        </w:rPr>
        <w:t>5</w:t>
      </w:r>
      <w:r w:rsidRPr="0052308F">
        <w:rPr>
          <w:rFonts w:ascii="Garamond" w:eastAsia="Calibri" w:hAnsi="Garamond" w:cs="B Nazanin"/>
          <w:b/>
          <w:bCs/>
          <w:color w:val="FF0000"/>
          <w:sz w:val="28"/>
          <w:szCs w:val="28"/>
          <w:lang w:bidi="fa-IR"/>
          <w14:ligatures w14:val="all"/>
        </w:rPr>
        <w:t>31</w:t>
      </w:r>
      <w:r w:rsidR="00DF5F8B">
        <w:rPr>
          <w:rFonts w:ascii="Garamond" w:eastAsia="Calibri" w:hAnsi="Garamond" w:cs="B Nazanin"/>
          <w:b/>
          <w:bCs/>
          <w:color w:val="FF0000"/>
          <w:sz w:val="28"/>
          <w:szCs w:val="28"/>
          <w:lang w:bidi="fa-IR"/>
          <w14:ligatures w14:val="all"/>
        </w:rPr>
        <w:t>888</w:t>
      </w:r>
      <w:r w:rsidRPr="0052308F">
        <w:rPr>
          <w:rFonts w:ascii="Garamond" w:eastAsia="Calibri" w:hAnsi="Garamond" w:cs="B Nazanin"/>
          <w:b/>
          <w:bCs/>
          <w:color w:val="FF0000"/>
          <w:sz w:val="28"/>
          <w:szCs w:val="28"/>
          <w:lang w:bidi="fa-IR"/>
          <w14:ligatures w14:val="all"/>
        </w:rPr>
        <w:t>.pdf</w:t>
      </w:r>
      <w:r w:rsidRPr="0052308F">
        <w:rPr>
          <w:rFonts w:ascii="Garamond" w:eastAsia="Calibri" w:hAnsi="Garamond" w:cs="B Nazanin"/>
          <w:b/>
          <w:bCs/>
          <w:color w:val="FF0000"/>
          <w:sz w:val="28"/>
          <w:szCs w:val="28"/>
          <w:rtl/>
          <w:lang w:bidi="fa-IR"/>
          <w14:ligatures w14:val="all"/>
        </w:rPr>
        <w:t xml:space="preserve"> </w:t>
      </w:r>
      <w:r w:rsidRPr="0052308F">
        <w:rPr>
          <w:rFonts w:ascii="Garamond" w:eastAsia="Calibri" w:hAnsi="Garamond" w:cs="B Nazanin"/>
          <w:color w:val="000000" w:themeColor="text1"/>
          <w:sz w:val="28"/>
          <w:szCs w:val="28"/>
          <w:rtl/>
          <w:lang w:bidi="fa-IR"/>
          <w14:ligatures w14:val="all"/>
        </w:rPr>
        <w:t>در مودل بارگ</w:t>
      </w:r>
      <w:r w:rsidR="00947FF5">
        <w:rPr>
          <w:rFonts w:ascii="Garamond" w:eastAsia="Calibri" w:hAnsi="Garamond" w:cs="B Nazanin" w:hint="cs"/>
          <w:color w:val="000000" w:themeColor="text1"/>
          <w:sz w:val="28"/>
          <w:szCs w:val="28"/>
          <w:rtl/>
          <w:lang w:bidi="fa-IR"/>
          <w14:ligatures w14:val="all"/>
        </w:rPr>
        <w:t>ذ</w:t>
      </w:r>
      <w:r w:rsidRPr="0052308F">
        <w:rPr>
          <w:rFonts w:ascii="Garamond" w:eastAsia="Calibri" w:hAnsi="Garamond" w:cs="B Nazanin"/>
          <w:color w:val="000000" w:themeColor="text1"/>
          <w:sz w:val="28"/>
          <w:szCs w:val="28"/>
          <w:rtl/>
          <w:lang w:bidi="fa-IR"/>
          <w14:ligatures w14:val="all"/>
        </w:rPr>
        <w:t>اری کنید.</w:t>
      </w:r>
    </w:p>
    <w:p w14:paraId="4E7A45BB" w14:textId="15A967E6" w:rsidR="00433D81" w:rsidRPr="0052308F" w:rsidRDefault="00433D81" w:rsidP="00E3283E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rPr>
          <w:rFonts w:ascii="Garamond" w:eastAsia="Calibri" w:hAnsi="Garamond" w:cs="B Nazanin"/>
          <w:color w:val="000000" w:themeColor="text1"/>
          <w:sz w:val="28"/>
          <w:szCs w:val="28"/>
          <w14:ligatures w14:val="all"/>
        </w:rPr>
      </w:pPr>
      <w:r w:rsidRPr="0052308F">
        <w:rPr>
          <w:rFonts w:ascii="Garamond" w:eastAsia="Calibri" w:hAnsi="Garamond" w:cs="B Nazanin"/>
          <w:color w:val="000000" w:themeColor="text1"/>
          <w:sz w:val="28"/>
          <w:szCs w:val="28"/>
          <w:rtl/>
          <w14:ligatures w14:val="all"/>
        </w:rPr>
        <w:t xml:space="preserve">فایل زیپ ارسال </w:t>
      </w:r>
      <w:r w:rsidRPr="0052308F">
        <w:rPr>
          <w:rFonts w:ascii="Garamond" w:eastAsia="Calibri" w:hAnsi="Garamond" w:cs="B Nazanin"/>
          <w:b/>
          <w:bCs/>
          <w:color w:val="000000" w:themeColor="text1"/>
          <w:sz w:val="28"/>
          <w:szCs w:val="28"/>
          <w:u w:val="single"/>
          <w:rtl/>
          <w14:ligatures w14:val="all"/>
        </w:rPr>
        <w:t>نکنید</w:t>
      </w:r>
      <w:r w:rsidRPr="0052308F">
        <w:rPr>
          <w:rFonts w:ascii="Garamond" w:eastAsia="Calibri" w:hAnsi="Garamond" w:cs="B Nazanin"/>
          <w:color w:val="000000" w:themeColor="text1"/>
          <w:sz w:val="28"/>
          <w:szCs w:val="28"/>
          <w:rtl/>
          <w14:ligatures w14:val="all"/>
        </w:rPr>
        <w:t>.</w:t>
      </w:r>
    </w:p>
    <w:sectPr w:rsidR="00433D81" w:rsidRPr="0052308F" w:rsidSect="00E3283E">
      <w:headerReference w:type="default" r:id="rId27"/>
      <w:footerReference w:type="default" r:id="rId28"/>
      <w:pgSz w:w="12240" w:h="15840"/>
      <w:pgMar w:top="1620" w:right="1260" w:bottom="72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651ED1" w14:textId="77777777" w:rsidR="002F1D23" w:rsidRDefault="002F1D23" w:rsidP="004D37C2">
      <w:pPr>
        <w:spacing w:after="0" w:line="240" w:lineRule="auto"/>
      </w:pPr>
      <w:r>
        <w:separator/>
      </w:r>
    </w:p>
  </w:endnote>
  <w:endnote w:type="continuationSeparator" w:id="0">
    <w:p w14:paraId="7F937DE3" w14:textId="77777777" w:rsidR="002F1D23" w:rsidRDefault="002F1D23" w:rsidP="004D37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D7019852-C240-4DA2-9CD2-8718CEA73B22}"/>
    <w:embedBold r:id="rId2" w:fontKey="{39B90E98-585F-4C0C-A789-69FEA5698FC7}"/>
    <w:embedItalic r:id="rId3" w:fontKey="{2EF30737-54EF-46B1-BC43-38E6E63ACE29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D39EBFFF-69C9-4511-AEBC-53375CFAA5E1}"/>
    <w:embedBold r:id="rId5" w:fontKey="{FF3B6194-8E19-4D19-9755-A8A76583CAC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Nazanin">
    <w:altName w:val="Calibri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RANSans(FaNum) Light">
    <w:altName w:val="Cambria"/>
    <w:charset w:val="00"/>
    <w:family w:val="roman"/>
    <w:pitch w:val="variable"/>
    <w:sig w:usb0="80002063" w:usb1="80002040" w:usb2="00000008" w:usb3="00000000" w:csb0="0000004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6" w:fontKey="{1202F814-EF30-4DB8-AAB5-2D41C7A9197B}"/>
    <w:embedBold r:id="rId7" w:fontKey="{DB1844E4-F013-45D7-A667-812132539D2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8" w:fontKey="{E7F9F1B2-2E88-4A78-8CA4-1EA43ECB5693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9" w:fontKey="{698D1057-4634-4EDE-A2C3-3D55D3CE28B1}"/>
    <w:embedBold r:id="rId10" w:fontKey="{444949B4-7635-4E21-9821-8C9AECF350D5}"/>
  </w:font>
  <w:font w:name="IRANSans">
    <w:panose1 w:val="020B0506030804020204"/>
    <w:charset w:val="00"/>
    <w:family w:val="swiss"/>
    <w:pitch w:val="variable"/>
    <w:sig w:usb0="80002003" w:usb1="00000000" w:usb2="00000008" w:usb3="00000000" w:csb0="00000041" w:csb1="00000000"/>
    <w:embedRegular r:id="rId11" w:fontKey="{A4053C27-79B1-42A5-AD5B-660B69759D6E}"/>
    <w:embedBold r:id="rId12" w:fontKey="{481FF525-CF56-4EF7-A579-CC84AE90DE4D}"/>
  </w:font>
  <w:font w:name="B Yeka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3" w:fontKey="{B71B0056-79D4-4090-A8AD-0064C24CD0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6DCEAC" w14:textId="77777777" w:rsidR="004D37C2" w:rsidRDefault="000179AB">
    <w:pPr>
      <w:pStyle w:val="Footer"/>
    </w:pPr>
    <w:r>
      <w:rPr>
        <w:noProof/>
      </w:rPr>
      <mc:AlternateContent>
        <mc:Choice Requires="wps">
          <w:drawing>
            <wp:anchor distT="182880" distB="182880" distL="114300" distR="114300" simplePos="0" relativeHeight="251670528" behindDoc="0" locked="0" layoutInCell="1" allowOverlap="0" wp14:anchorId="644B4429" wp14:editId="3682CC83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9464675</wp:posOffset>
                  </wp:positionV>
                </mc:Fallback>
              </mc:AlternateContent>
              <wp:extent cx="5943600" cy="393192"/>
              <wp:effectExtent l="0" t="0" r="0" b="6985"/>
              <wp:wrapTopAndBottom/>
              <wp:docPr id="13" name="Text Box 13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Style w:val="GridTable5Dark-Accent1"/>
                            <w:tblW w:w="5000" w:type="pct"/>
                            <w:tblLook w:val="0580" w:firstRow="0" w:lastRow="0" w:firstColumn="1" w:lastColumn="1" w:noHBand="0" w:noVBand="1"/>
                            <w:tblDescription w:val="Footer content"/>
                          </w:tblPr>
                          <w:tblGrid>
                            <w:gridCol w:w="222"/>
                            <w:gridCol w:w="8682"/>
                            <w:gridCol w:w="451"/>
                          </w:tblGrid>
                          <w:tr w:rsidR="000179AB" w14:paraId="570E52D7" w14:textId="77777777" w:rsidTr="00E537BF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trHeight w:hRule="exact" w:val="360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00" w:type="pct"/>
                              </w:tcPr>
                              <w:p w14:paraId="6E51748C" w14:textId="77777777" w:rsidR="000179AB" w:rsidRDefault="000179AB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</w:tcPr>
                              <w:p w14:paraId="0D844CC3" w14:textId="31CD3F2C" w:rsidR="00E537BF" w:rsidRPr="00E537BF" w:rsidRDefault="00E537BF" w:rsidP="00E537BF">
                                <w:pPr>
                                  <w:pStyle w:val="Header"/>
                                  <w:jc w:val="center"/>
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w:rPr>
                                    <w:rFonts w:cs="B Titr"/>
                                    <w:color w:val="000000" w:themeColor="text1"/>
                                    <w:sz w:val="24"/>
                                    <w:szCs w:val="24"/>
                                    <w:lang w:bidi="fa-IR"/>
                                  </w:rPr>
                                </w:pPr>
                                <w:r w:rsidRPr="00E537BF">
                                  <w:rPr>
                                    <w:rFonts w:ascii="Garamond" w:hAnsi="Garamond" w:cs="B Titr"/>
                                    <w:color w:val="000000" w:themeColor="text1"/>
                                    <w:sz w:val="24"/>
                                    <w:szCs w:val="24"/>
                                    <w:lang w:bidi="fa-IR"/>
                                  </w:rPr>
                                  <w:t>Algorithm Design Fall 2020 - AUT</w:t>
                                </w:r>
                              </w:p>
                              <w:p w14:paraId="45F110E6" w14:textId="6A2AF84B" w:rsidR="000179AB" w:rsidRPr="009B7F1E" w:rsidRDefault="000179AB" w:rsidP="000179AB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jc w:val="center"/>
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595959" w:themeColor="text1" w:themeTint="A6"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    <w:tcW w:w="250" w:type="pct"/>
                              </w:tcPr>
                              <w:p w14:paraId="4C223314" w14:textId="77777777" w:rsidR="000179AB" w:rsidRDefault="000179AB" w:rsidP="000179AB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</w:pPr>
                              </w:p>
                            </w:tc>
                          </w:tr>
                        </w:tbl>
                        <w:p w14:paraId="5B8CF45F" w14:textId="77777777" w:rsidR="000179AB" w:rsidRDefault="000179AB">
                          <w:pPr>
                            <w:pStyle w:val="NoSpacing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4B4429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39" type="#_x0000_t202" alt="Color-block footer displaying page number" style="position:absolute;margin-left:0;margin-top:0;width:468pt;height:30.95pt;z-index:251670528;visibility:visible;mso-wrap-style:square;mso-width-percent:1000;mso-height-percent:0;mso-top-percent:941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941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" o:allowoverlap="f" filled="f" stroked="f" strokeweight=".5pt">
              <v:textbox inset="0,0,0,0">
                <w:txbxContent>
                  <w:tbl>
                    <w:tblPr>
                      <w:tblStyle w:val="GridTable5Dark-Accent1"/>
                      <w:tblW w:w="5000" w:type="pct"/>
                      <w:tblLook w:val="0580" w:firstRow="0" w:lastRow="0" w:firstColumn="1" w:lastColumn="1" w:noHBand="0" w:noVBand="1"/>
                      <w:tblDescription w:val="Footer content"/>
                    </w:tblPr>
                    <w:tblGrid>
                      <w:gridCol w:w="222"/>
                      <w:gridCol w:w="8682"/>
                      <w:gridCol w:w="451"/>
                    </w:tblGrid>
                    <w:tr w:rsidR="000179AB" w14:paraId="570E52D7" w14:textId="77777777" w:rsidTr="00E537BF">
                      <w:trPr>
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w:trHeight w:hRule="exact" w:val="360"/>
                      </w:trPr>
                      <w:tc>
                        <w:tcPr>
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<w:tcW w:w="100" w:type="pct"/>
                        </w:tcPr>
                        <w:p w14:paraId="6E51748C" w14:textId="77777777" w:rsidR="000179AB" w:rsidRDefault="000179AB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</w:pPr>
                        </w:p>
                      </w:tc>
                      <w:tc>
                        <w:tcPr>
                          <w:tcW w:w="4650" w:type="pct"/>
                        </w:tcPr>
                        <w:p w14:paraId="0D844CC3" w14:textId="31CD3F2C" w:rsidR="00E537BF" w:rsidRPr="00E537BF" w:rsidRDefault="00E537BF" w:rsidP="00E537BF">
                          <w:pPr>
                            <w:pStyle w:val="Header"/>
                            <w:jc w:val="center"/>
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w:rPr>
                              <w:rFonts w:cs="B Titr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</w:pPr>
                          <w:r w:rsidRPr="00E537BF">
                            <w:rPr>
                              <w:rFonts w:ascii="Garamond" w:hAnsi="Garamond" w:cs="B Titr"/>
                              <w:color w:val="000000" w:themeColor="text1"/>
                              <w:sz w:val="24"/>
                              <w:szCs w:val="24"/>
                              <w:lang w:bidi="fa-IR"/>
                            </w:rPr>
                            <w:t>Algorithm Design Fall 2020 - AUT</w:t>
                          </w:r>
                        </w:p>
                        <w:p w14:paraId="45F110E6" w14:textId="6A2AF84B" w:rsidR="000179AB" w:rsidRPr="009B7F1E" w:rsidRDefault="000179AB" w:rsidP="000179AB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jc w:val="center"/>
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w:rPr>
                              <w:rFonts w:ascii="Times New Roman" w:hAnsi="Times New Roman" w:cs="Times New Roman"/>
                              <w:b/>
                              <w:bCs/>
                              <w:color w:val="595959" w:themeColor="text1" w:themeTint="A6"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<w:tcW w:w="250" w:type="pct"/>
                        </w:tcPr>
                        <w:p w14:paraId="4C223314" w14:textId="77777777" w:rsidR="000179AB" w:rsidRDefault="000179AB" w:rsidP="000179AB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</w:pPr>
                        </w:p>
                      </w:tc>
                    </w:tr>
                  </w:tbl>
                  <w:p w14:paraId="5B8CF45F" w14:textId="77777777" w:rsidR="000179AB" w:rsidRDefault="000179AB">
                    <w:pPr>
                      <w:pStyle w:val="NoSpacing"/>
                    </w:pP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0F682E" w14:textId="77777777" w:rsidR="002F1D23" w:rsidRDefault="002F1D23" w:rsidP="004D37C2">
      <w:pPr>
        <w:spacing w:after="0" w:line="240" w:lineRule="auto"/>
      </w:pPr>
      <w:r>
        <w:separator/>
      </w:r>
    </w:p>
  </w:footnote>
  <w:footnote w:type="continuationSeparator" w:id="0">
    <w:p w14:paraId="0E2145E1" w14:textId="77777777" w:rsidR="002F1D23" w:rsidRDefault="002F1D23" w:rsidP="004D37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B21572" w14:textId="1F7B33DF" w:rsidR="004D37C2" w:rsidRDefault="00CE4D5F" w:rsidP="004D37C2">
    <w:pPr>
      <w:pStyle w:val="Header"/>
      <w:jc w:val="center"/>
      <w:rPr>
        <w:rtl/>
        <w:lang w:bidi="fa-IR"/>
      </w:rPr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37BCBFBF" wp14:editId="1E5561F5">
              <wp:simplePos x="0" y="0"/>
              <wp:positionH relativeFrom="column">
                <wp:posOffset>2827867</wp:posOffset>
              </wp:positionH>
              <wp:positionV relativeFrom="paragraph">
                <wp:posOffset>-63501</wp:posOffset>
              </wp:positionV>
              <wp:extent cx="2749550" cy="630767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9550" cy="630767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C87D681" w14:textId="26E88A07" w:rsidR="000214EA" w:rsidRDefault="000214EA" w:rsidP="000214EA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b/>
                              <w:bCs/>
                              <w:sz w:val="28"/>
                              <w:szCs w:val="28"/>
                              <w:lang w:bidi="fa-IR"/>
                            </w:rPr>
                          </w:pPr>
                          <w:r w:rsidRPr="000214EA">
                            <w:rPr>
                              <w:rFonts w:ascii="Garamond" w:hAnsi="Garamond" w:cs="B Titr"/>
                              <w:b/>
                              <w:bCs/>
                              <w:sz w:val="28"/>
                              <w:szCs w:val="28"/>
                              <w:lang w:bidi="fa-IR"/>
                            </w:rPr>
                            <w:t xml:space="preserve">Homework </w:t>
                          </w:r>
                          <w:r w:rsidR="00DF5F8B">
                            <w:rPr>
                              <w:rFonts w:ascii="Garamond" w:hAnsi="Garamond" w:cs="B Titr"/>
                              <w:b/>
                              <w:bCs/>
                              <w:sz w:val="28"/>
                              <w:szCs w:val="28"/>
                              <w:lang w:bidi="fa-IR"/>
                            </w:rPr>
                            <w:t>5</w:t>
                          </w:r>
                        </w:p>
                        <w:p w14:paraId="42040430" w14:textId="275072F9" w:rsidR="00CE4D5F" w:rsidRPr="00CE4D5F" w:rsidRDefault="00CE4D5F" w:rsidP="000214EA">
                          <w:pPr>
                            <w:pStyle w:val="Header"/>
                            <w:jc w:val="center"/>
                            <w:rPr>
                              <w:rFonts w:ascii="IRANSans" w:hAnsi="IRANSans" w:cs="IRANSans"/>
                              <w:b/>
                              <w:bCs/>
                              <w:sz w:val="28"/>
                              <w:szCs w:val="28"/>
                              <w:rtl/>
                              <w:lang w:bidi="fa-IR"/>
                            </w:rPr>
                          </w:pPr>
                          <w:r w:rsidRPr="00CE4D5F">
                            <w:rPr>
                              <w:rFonts w:ascii="IRANSans" w:hAnsi="IRANSans" w:cs="IRANSans"/>
                              <w:b/>
                              <w:bCs/>
                              <w:sz w:val="28"/>
                              <w:szCs w:val="28"/>
                              <w:rtl/>
                              <w:lang w:bidi="fa-IR"/>
                            </w:rPr>
                            <w:t>امیرحسین علی بخشی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7BCBFBF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4" type="#_x0000_t202" style="position:absolute;left:0;text-align:left;margin-left:222.65pt;margin-top:-5pt;width:216.5pt;height:49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" filled="f" stroked="f" strokeweight=".5pt">
              <v:textbox>
                <w:txbxContent>
                  <w:p w14:paraId="3C87D681" w14:textId="26E88A07" w:rsidR="000214EA" w:rsidRDefault="000214EA" w:rsidP="000214EA">
                    <w:pPr>
                      <w:pStyle w:val="Header"/>
                      <w:jc w:val="center"/>
                      <w:rPr>
                        <w:rFonts w:ascii="Garamond" w:hAnsi="Garamond" w:cs="B Titr"/>
                        <w:b/>
                        <w:bCs/>
                        <w:sz w:val="28"/>
                        <w:szCs w:val="28"/>
                        <w:lang w:bidi="fa-IR"/>
                      </w:rPr>
                    </w:pPr>
                    <w:r w:rsidRPr="000214EA">
                      <w:rPr>
                        <w:rFonts w:ascii="Garamond" w:hAnsi="Garamond" w:cs="B Titr"/>
                        <w:b/>
                        <w:bCs/>
                        <w:sz w:val="28"/>
                        <w:szCs w:val="28"/>
                        <w:lang w:bidi="fa-IR"/>
                      </w:rPr>
                      <w:t xml:space="preserve">Homework </w:t>
                    </w:r>
                    <w:r w:rsidR="00DF5F8B">
                      <w:rPr>
                        <w:rFonts w:ascii="Garamond" w:hAnsi="Garamond" w:cs="B Titr"/>
                        <w:b/>
                        <w:bCs/>
                        <w:sz w:val="28"/>
                        <w:szCs w:val="28"/>
                        <w:lang w:bidi="fa-IR"/>
                      </w:rPr>
                      <w:t>5</w:t>
                    </w:r>
                  </w:p>
                  <w:p w14:paraId="42040430" w14:textId="275072F9" w:rsidR="00CE4D5F" w:rsidRPr="00CE4D5F" w:rsidRDefault="00CE4D5F" w:rsidP="000214EA">
                    <w:pPr>
                      <w:pStyle w:val="Header"/>
                      <w:jc w:val="center"/>
                      <w:rPr>
                        <w:rFonts w:ascii="IRANSans" w:hAnsi="IRANSans" w:cs="IRANSans"/>
                        <w:b/>
                        <w:bCs/>
                        <w:sz w:val="28"/>
                        <w:szCs w:val="28"/>
                        <w:rtl/>
                        <w:lang w:bidi="fa-IR"/>
                      </w:rPr>
                    </w:pPr>
                    <w:r w:rsidRPr="00CE4D5F">
                      <w:rPr>
                        <w:rFonts w:ascii="IRANSans" w:hAnsi="IRANSans" w:cs="IRANSans"/>
                        <w:b/>
                        <w:bCs/>
                        <w:sz w:val="28"/>
                        <w:szCs w:val="28"/>
                        <w:rtl/>
                        <w:lang w:bidi="fa-IR"/>
                      </w:rPr>
                      <w:t>امیرحسین علی بخشی</w:t>
                    </w:r>
                  </w:p>
                </w:txbxContent>
              </v:textbox>
            </v:shape>
          </w:pict>
        </mc:Fallback>
      </mc:AlternateContent>
    </w:r>
    <w:r w:rsidR="000B0453">
      <w:rPr>
        <w:caps/>
        <w:noProof/>
        <w:color w:val="808080" w:themeColor="background1" w:themeShade="80"/>
        <w:sz w:val="20"/>
        <w:szCs w:val="20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8A27605" wp14:editId="0FA1C18D">
              <wp:simplePos x="0" y="0"/>
              <wp:positionH relativeFrom="column">
                <wp:posOffset>495300</wp:posOffset>
              </wp:positionH>
              <wp:positionV relativeFrom="paragraph">
                <wp:posOffset>-230505</wp:posOffset>
              </wp:positionV>
              <wp:extent cx="2749550" cy="847725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9550" cy="8477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D0DC43B" w14:textId="77777777" w:rsidR="00E537BF" w:rsidRPr="00E537BF" w:rsidRDefault="00E537BF" w:rsidP="00E537BF">
                          <w:pPr>
                            <w:pStyle w:val="Header"/>
                            <w:jc w:val="center"/>
                            <w:rPr>
                              <w:rFonts w:cs="B Titr"/>
                              <w:sz w:val="24"/>
                              <w:szCs w:val="24"/>
                              <w:lang w:bidi="fa-IR"/>
                            </w:rPr>
                          </w:pPr>
                          <w:r w:rsidRPr="00E537BF">
                            <w:rPr>
                              <w:rFonts w:ascii="Garamond" w:hAnsi="Garamond" w:cs="B Titr"/>
                              <w:sz w:val="40"/>
                              <w:szCs w:val="40"/>
                              <w:lang w:bidi="fa-IR"/>
                            </w:rPr>
                            <w:t>A</w:t>
                          </w:r>
                          <w:r w:rsidRPr="00E537BF"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  <w:t xml:space="preserve">LGORITHM </w:t>
                          </w:r>
                          <w:r w:rsidRPr="00E537BF">
                            <w:rPr>
                              <w:rFonts w:ascii="Garamond" w:hAnsi="Garamond" w:cs="B Titr"/>
                              <w:sz w:val="40"/>
                              <w:szCs w:val="40"/>
                              <w:lang w:bidi="fa-IR"/>
                            </w:rPr>
                            <w:t>D</w:t>
                          </w:r>
                          <w:r w:rsidRPr="00E537BF"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  <w:t>ESIGN</w:t>
                          </w:r>
                        </w:p>
                        <w:p w14:paraId="253BB881" w14:textId="57E87CEF" w:rsidR="00F43422" w:rsidRPr="00FB5E1F" w:rsidRDefault="00F43422" w:rsidP="004D37C2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</w:pPr>
                        </w:p>
                        <w:p w14:paraId="72A7AE53" w14:textId="77777777" w:rsidR="004E3808" w:rsidRDefault="004E3808" w:rsidP="004D37C2">
                          <w:pPr>
                            <w:pStyle w:val="Header"/>
                            <w:jc w:val="center"/>
                            <w:rPr>
                              <w:rFonts w:cs="B Titr"/>
                              <w:sz w:val="28"/>
                              <w:szCs w:val="28"/>
                              <w:lang w:bidi="fa-IR"/>
                            </w:rPr>
                          </w:pPr>
                        </w:p>
                        <w:p w14:paraId="51106E2E" w14:textId="77777777" w:rsidR="004E3808" w:rsidRPr="004D37C2" w:rsidRDefault="004E3808" w:rsidP="004D37C2">
                          <w:pPr>
                            <w:pStyle w:val="Header"/>
                            <w:jc w:val="center"/>
                            <w:rPr>
                              <w:rFonts w:cs="B Titr"/>
                              <w:sz w:val="28"/>
                              <w:szCs w:val="28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A27605" id="Text Box 3" o:spid="_x0000_s1035" type="#_x0000_t202" style="position:absolute;left:0;text-align:left;margin-left:39pt;margin-top:-18.15pt;width:216.5pt;height:6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" filled="f" stroked="f" strokeweight=".5pt">
              <v:textbox>
                <w:txbxContent>
                  <w:p w14:paraId="0D0DC43B" w14:textId="77777777" w:rsidR="00E537BF" w:rsidRPr="00E537BF" w:rsidRDefault="00E537BF" w:rsidP="00E537BF">
                    <w:pPr>
                      <w:pStyle w:val="Header"/>
                      <w:jc w:val="center"/>
                      <w:rPr>
                        <w:rFonts w:cs="B Titr"/>
                        <w:sz w:val="24"/>
                        <w:szCs w:val="24"/>
                        <w:lang w:bidi="fa-IR"/>
                      </w:rPr>
                    </w:pPr>
                    <w:r w:rsidRPr="00E537BF">
                      <w:rPr>
                        <w:rFonts w:ascii="Garamond" w:hAnsi="Garamond" w:cs="B Titr"/>
                        <w:sz w:val="40"/>
                        <w:szCs w:val="40"/>
                        <w:lang w:bidi="fa-IR"/>
                      </w:rPr>
                      <w:t>A</w:t>
                    </w:r>
                    <w:r w:rsidRPr="00E537BF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 xml:space="preserve">LGORITHM </w:t>
                    </w:r>
                    <w:r w:rsidRPr="00E537BF">
                      <w:rPr>
                        <w:rFonts w:ascii="Garamond" w:hAnsi="Garamond" w:cs="B Titr"/>
                        <w:sz w:val="40"/>
                        <w:szCs w:val="40"/>
                        <w:lang w:bidi="fa-IR"/>
                      </w:rPr>
                      <w:t>D</w:t>
                    </w:r>
                    <w:r w:rsidRPr="00E537BF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>ESIGN</w:t>
                    </w:r>
                  </w:p>
                  <w:p w14:paraId="253BB881" w14:textId="57E87CEF" w:rsidR="00F43422" w:rsidRPr="00FB5E1F" w:rsidRDefault="00F43422" w:rsidP="004D37C2">
                    <w:pPr>
                      <w:pStyle w:val="Header"/>
                      <w:jc w:val="center"/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</w:pPr>
                  </w:p>
                  <w:p w14:paraId="72A7AE53" w14:textId="77777777" w:rsidR="004E3808" w:rsidRDefault="004E3808" w:rsidP="004D37C2">
                    <w:pPr>
                      <w:pStyle w:val="Header"/>
                      <w:jc w:val="center"/>
                      <w:rPr>
                        <w:rFonts w:cs="B Titr"/>
                        <w:sz w:val="28"/>
                        <w:szCs w:val="28"/>
                        <w:lang w:bidi="fa-IR"/>
                      </w:rPr>
                    </w:pPr>
                  </w:p>
                  <w:p w14:paraId="51106E2E" w14:textId="77777777" w:rsidR="004E3808" w:rsidRPr="004D37C2" w:rsidRDefault="004E3808" w:rsidP="004D37C2">
                    <w:pPr>
                      <w:pStyle w:val="Header"/>
                      <w:jc w:val="center"/>
                      <w:rPr>
                        <w:rFonts w:cs="B Titr"/>
                        <w:sz w:val="28"/>
                        <w:szCs w:val="28"/>
                        <w:rtl/>
                        <w:lang w:bidi="fa-IR"/>
                      </w:rPr>
                    </w:pPr>
                  </w:p>
                </w:txbxContent>
              </v:textbox>
            </v:shape>
          </w:pict>
        </mc:Fallback>
      </mc:AlternateContent>
    </w:r>
    <w:r w:rsidR="000B0453">
      <w:rPr>
        <w:caps/>
        <w:noProof/>
        <w:color w:val="808080" w:themeColor="background1" w:themeShade="8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373D7896" wp14:editId="267FCEC4">
              <wp:simplePos x="0" y="0"/>
              <wp:positionH relativeFrom="column">
                <wp:posOffset>495300</wp:posOffset>
              </wp:positionH>
              <wp:positionV relativeFrom="paragraph">
                <wp:posOffset>111125</wp:posOffset>
              </wp:positionV>
              <wp:extent cx="2580640" cy="317500"/>
              <wp:effectExtent l="0" t="0" r="0" b="635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80640" cy="3175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49CDA9F" w14:textId="123F81F9" w:rsidR="001A0761" w:rsidRPr="00980C97" w:rsidRDefault="001A0761" w:rsidP="001A0761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</w:pPr>
                          <w:r w:rsidRPr="00980C97"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  <w:t xml:space="preserve">Dr. </w:t>
                          </w:r>
                          <w:r w:rsidR="00E537BF"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  <w:t>Javanmardi</w:t>
                          </w:r>
                        </w:p>
                        <w:p w14:paraId="0568806F" w14:textId="77777777" w:rsidR="00980C97" w:rsidRPr="004D37C2" w:rsidRDefault="00980C97" w:rsidP="001A0761">
                          <w:pPr>
                            <w:pStyle w:val="Header"/>
                            <w:jc w:val="center"/>
                            <w:rPr>
                              <w:rFonts w:cs="B Titr"/>
                              <w:sz w:val="28"/>
                              <w:szCs w:val="28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73D7896" id="Text Box 5" o:spid="_x0000_s1036" type="#_x0000_t202" style="position:absolute;left:0;text-align:left;margin-left:39pt;margin-top:8.75pt;width:203.2pt;height: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" filled="f" stroked="f" strokeweight=".5pt">
              <v:textbox>
                <w:txbxContent>
                  <w:p w14:paraId="649CDA9F" w14:textId="123F81F9" w:rsidR="001A0761" w:rsidRPr="00980C97" w:rsidRDefault="001A0761" w:rsidP="001A0761">
                    <w:pPr>
                      <w:pStyle w:val="Header"/>
                      <w:jc w:val="center"/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</w:pPr>
                    <w:r w:rsidRPr="00980C97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 xml:space="preserve">Dr. </w:t>
                    </w:r>
                    <w:r w:rsidR="00E537BF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>Javanmardi</w:t>
                    </w:r>
                  </w:p>
                  <w:p w14:paraId="0568806F" w14:textId="77777777" w:rsidR="00980C97" w:rsidRPr="004D37C2" w:rsidRDefault="00980C97" w:rsidP="001A0761">
                    <w:pPr>
                      <w:pStyle w:val="Header"/>
                      <w:jc w:val="center"/>
                      <w:rPr>
                        <w:rFonts w:cs="B Titr"/>
                        <w:sz w:val="28"/>
                        <w:szCs w:val="28"/>
                        <w:rtl/>
                        <w:lang w:bidi="fa-IR"/>
                      </w:rPr>
                    </w:pPr>
                  </w:p>
                </w:txbxContent>
              </v:textbox>
            </v:shape>
          </w:pict>
        </mc:Fallback>
      </mc:AlternateContent>
    </w:r>
    <w:r w:rsidR="00E537BF">
      <w:rPr>
        <w:noProof/>
      </w:rPr>
      <w:drawing>
        <wp:anchor distT="0" distB="0" distL="114300" distR="114300" simplePos="0" relativeHeight="251676672" behindDoc="0" locked="0" layoutInCell="1" allowOverlap="1" wp14:anchorId="5A1A0F68" wp14:editId="7744525F">
          <wp:simplePos x="0" y="0"/>
          <wp:positionH relativeFrom="column">
            <wp:posOffset>-123825</wp:posOffset>
          </wp:positionH>
          <wp:positionV relativeFrom="paragraph">
            <wp:posOffset>-372110</wp:posOffset>
          </wp:positionV>
          <wp:extent cx="619125" cy="877262"/>
          <wp:effectExtent l="0" t="0" r="0" b="0"/>
          <wp:wrapNone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7673" t="4659" r="24056" b="32010"/>
                  <a:stretch/>
                </pic:blipFill>
                <pic:spPr bwMode="auto">
                  <a:xfrm>
                    <a:off x="0" y="0"/>
                    <a:ext cx="619125" cy="877262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4094B">
      <w:rPr>
        <w:caps/>
        <w:noProof/>
        <w:color w:val="808080" w:themeColor="background1" w:themeShade="80"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49C02A0" wp14:editId="638428EF">
              <wp:simplePos x="0" y="0"/>
              <wp:positionH relativeFrom="page">
                <wp:posOffset>1123950</wp:posOffset>
              </wp:positionH>
              <wp:positionV relativeFrom="paragraph">
                <wp:posOffset>-123825</wp:posOffset>
              </wp:positionV>
              <wp:extent cx="3234690" cy="5715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34690" cy="5715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FFA3218" w14:textId="77777777" w:rsidR="004D37C2" w:rsidRPr="0024094B" w:rsidRDefault="004D37C2" w:rsidP="00720AAD">
                          <w:pPr>
                            <w:jc w:val="center"/>
                            <w:rPr>
                              <w:rFonts w:cs="B Yekan"/>
                              <w:color w:val="0070C0"/>
                              <w:sz w:val="28"/>
                              <w:szCs w:val="28"/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9C02A0" id="Text Box 1" o:spid="_x0000_s1037" type="#_x0000_t202" style="position:absolute;left:0;text-align:left;margin-left:88.5pt;margin-top:-9.75pt;width:254.7pt;height:4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" filled="f" stroked="f" strokeweight=".5pt">
              <v:textbox>
                <w:txbxContent>
                  <w:p w14:paraId="1FFA3218" w14:textId="77777777" w:rsidR="004D37C2" w:rsidRPr="0024094B" w:rsidRDefault="004D37C2" w:rsidP="00720AAD">
                    <w:pPr>
                      <w:jc w:val="center"/>
                      <w:rPr>
                        <w:rFonts w:cs="B Yekan"/>
                        <w:color w:val="0070C0"/>
                        <w:sz w:val="28"/>
                        <w:szCs w:val="28"/>
                        <w:lang w:bidi="fa-IR"/>
                      </w:rPr>
                    </w:pPr>
                  </w:p>
                </w:txbxContent>
              </v:textbox>
              <w10:wrap anchorx="page"/>
            </v:shape>
          </w:pict>
        </mc:Fallback>
      </mc:AlternateContent>
    </w:r>
    <w:r w:rsidR="0024094B" w:rsidRPr="00737FC9">
      <w:rPr>
        <w:noProof/>
        <w:sz w:val="20"/>
        <w:szCs w:val="20"/>
      </w:rPr>
      <w:drawing>
        <wp:anchor distT="0" distB="0" distL="114300" distR="114300" simplePos="0" relativeHeight="251668480" behindDoc="1" locked="0" layoutInCell="1" allowOverlap="1" wp14:anchorId="31DD3EF9" wp14:editId="2EC02767">
          <wp:simplePos x="0" y="0"/>
          <wp:positionH relativeFrom="column">
            <wp:posOffset>5295014</wp:posOffset>
          </wp:positionH>
          <wp:positionV relativeFrom="paragraph">
            <wp:posOffset>-361508</wp:posOffset>
          </wp:positionV>
          <wp:extent cx="946091" cy="946091"/>
          <wp:effectExtent l="0" t="0" r="0" b="6985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ce.png"/>
                  <pic:cNvPicPr/>
                </pic:nvPicPr>
                <pic:blipFill>
                  <a:blip r:embed="rId2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artisticLineDrawing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901" cy="95290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80203">
      <w:rPr>
        <w:caps/>
        <w:noProof/>
        <w:color w:val="808080" w:themeColor="background1" w:themeShade="80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D8AAAF9" wp14:editId="3BCDE15B">
              <wp:simplePos x="0" y="0"/>
              <wp:positionH relativeFrom="margin">
                <wp:posOffset>3399559</wp:posOffset>
              </wp:positionH>
              <wp:positionV relativeFrom="paragraph">
                <wp:posOffset>308264</wp:posOffset>
              </wp:positionV>
              <wp:extent cx="1828800" cy="314325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3143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DF63310" w14:textId="77777777" w:rsidR="004D37C2" w:rsidRPr="004D37C2" w:rsidRDefault="004D37C2" w:rsidP="00B80203">
                          <w:pPr>
                            <w:rPr>
                              <w:rFonts w:cs="B Yekan"/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D8AAAF9" id="Text Box 2" o:spid="_x0000_s1038" type="#_x0000_t202" style="position:absolute;left:0;text-align:left;margin-left:267.7pt;margin-top:24.25pt;width:2in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" filled="f" stroked="f" strokeweight=".5pt">
              <v:textbox>
                <w:txbxContent>
                  <w:p w14:paraId="7DF63310" w14:textId="77777777" w:rsidR="004D37C2" w:rsidRPr="004D37C2" w:rsidRDefault="004D37C2" w:rsidP="00B80203">
                    <w:pPr>
                      <w:rPr>
                        <w:rFonts w:cs="B Yekan"/>
                        <w:lang w:bidi="fa-IR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4D37C2">
      <w:rPr>
        <w:caps/>
        <w:noProof/>
        <w:color w:val="808080" w:themeColor="background1" w:themeShade="80"/>
        <w:sz w:val="20"/>
        <w:szCs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DD3831F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F51828"/>
    <w:multiLevelType w:val="hybridMultilevel"/>
    <w:tmpl w:val="6BE470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B4D23"/>
    <w:multiLevelType w:val="hybridMultilevel"/>
    <w:tmpl w:val="5798CE40"/>
    <w:lvl w:ilvl="0" w:tplc="DB666BAE">
      <w:start w:val="5"/>
      <w:numFmt w:val="bullet"/>
      <w:lvlText w:val=""/>
      <w:lvlJc w:val="left"/>
      <w:pPr>
        <w:ind w:left="360" w:hanging="360"/>
      </w:pPr>
      <w:rPr>
        <w:rFonts w:ascii="Symbol" w:eastAsia="Calibri" w:hAnsi="Symbol" w:cs="B Nazanin" w:hint="default"/>
        <w:sz w:val="26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DB237EC">
      <w:start w:val="1"/>
      <w:numFmt w:val="decimal"/>
      <w:lvlText w:val="%3)"/>
      <w:lvlJc w:val="left"/>
      <w:pPr>
        <w:ind w:left="1800" w:hanging="360"/>
      </w:pPr>
      <w:rPr>
        <w:rFonts w:ascii="BNazanin" w:eastAsia="Calibri" w:hAnsi="BNazanin" w:cs="B Nazanin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8D174F8"/>
    <w:multiLevelType w:val="hybridMultilevel"/>
    <w:tmpl w:val="A6B852F8"/>
    <w:lvl w:ilvl="0" w:tplc="22DA8304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993E2E"/>
    <w:multiLevelType w:val="hybridMultilevel"/>
    <w:tmpl w:val="D94AA1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68769F"/>
    <w:multiLevelType w:val="hybridMultilevel"/>
    <w:tmpl w:val="0DEC6F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9D6CCA"/>
    <w:multiLevelType w:val="hybridMultilevel"/>
    <w:tmpl w:val="C6BA75D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8D96EFA"/>
    <w:multiLevelType w:val="hybridMultilevel"/>
    <w:tmpl w:val="88269C9A"/>
    <w:lvl w:ilvl="0" w:tplc="A824EB38">
      <w:start w:val="1"/>
      <w:numFmt w:val="decimalFullWidth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A281E70"/>
    <w:multiLevelType w:val="hybridMultilevel"/>
    <w:tmpl w:val="AF780A7E"/>
    <w:lvl w:ilvl="0" w:tplc="DB666BA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="B Nazani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39461A"/>
    <w:multiLevelType w:val="hybridMultilevel"/>
    <w:tmpl w:val="B9883340"/>
    <w:lvl w:ilvl="0" w:tplc="E4BC92BC">
      <w:start w:val="1"/>
      <w:numFmt w:val="decimalFullWidth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CA5677C"/>
    <w:multiLevelType w:val="hybridMultilevel"/>
    <w:tmpl w:val="4CFE27FE"/>
    <w:lvl w:ilvl="0" w:tplc="65D87B52">
      <w:start w:val="2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D1F41DE"/>
    <w:multiLevelType w:val="hybridMultilevel"/>
    <w:tmpl w:val="D2A8F37A"/>
    <w:lvl w:ilvl="0" w:tplc="3B9C418A">
      <w:start w:val="1"/>
      <w:numFmt w:val="decimal"/>
      <w:lvlText w:val="%1)"/>
      <w:lvlJc w:val="left"/>
      <w:pPr>
        <w:ind w:left="630" w:hanging="360"/>
      </w:pPr>
      <w:rPr>
        <w:rFonts w:cs="B Nazanin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 w15:restartNumberingAfterBreak="0">
    <w:nsid w:val="303653A9"/>
    <w:multiLevelType w:val="hybridMultilevel"/>
    <w:tmpl w:val="61D6DF4C"/>
    <w:lvl w:ilvl="0" w:tplc="DB666BA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="B Nazanin" w:hint="default"/>
        <w:sz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7A3DD4"/>
    <w:multiLevelType w:val="hybridMultilevel"/>
    <w:tmpl w:val="7494F026"/>
    <w:lvl w:ilvl="0" w:tplc="04090011">
      <w:start w:val="1"/>
      <w:numFmt w:val="decimal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" w15:restartNumberingAfterBreak="0">
    <w:nsid w:val="3A90785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A936976"/>
    <w:multiLevelType w:val="hybridMultilevel"/>
    <w:tmpl w:val="E20A4CE4"/>
    <w:lvl w:ilvl="0" w:tplc="26F848E0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E061F8"/>
    <w:multiLevelType w:val="hybridMultilevel"/>
    <w:tmpl w:val="2440324A"/>
    <w:lvl w:ilvl="0" w:tplc="E1CE2600">
      <w:start w:val="1"/>
      <w:numFmt w:val="decimal"/>
      <w:lvlText w:val="%1)"/>
      <w:lvlJc w:val="left"/>
      <w:pPr>
        <w:ind w:left="720" w:hanging="360"/>
      </w:pPr>
      <w:rPr>
        <w:rFonts w:cs="IRANSans(FaNum) Light" w:hint="default"/>
        <w:color w:val="000000" w:themeColor="text1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DB1F0D"/>
    <w:multiLevelType w:val="hybridMultilevel"/>
    <w:tmpl w:val="BBAE90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82DE2"/>
    <w:multiLevelType w:val="hybridMultilevel"/>
    <w:tmpl w:val="ED16FED4"/>
    <w:lvl w:ilvl="0" w:tplc="C338F17C">
      <w:start w:val="3"/>
      <w:numFmt w:val="decimal"/>
      <w:lvlText w:val="%1)"/>
      <w:lvlJc w:val="left"/>
      <w:pPr>
        <w:ind w:left="720" w:hanging="360"/>
      </w:pPr>
      <w:rPr>
        <w:rFonts w:asciiTheme="minorHAnsi" w:hAnsiTheme="minorHAnsi" w:cs="B Nazanin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D4786F"/>
    <w:multiLevelType w:val="hybridMultilevel"/>
    <w:tmpl w:val="180E46D4"/>
    <w:lvl w:ilvl="0" w:tplc="EFAE6862">
      <w:start w:val="1"/>
      <w:numFmt w:val="decimal"/>
      <w:lvlText w:val="%1)"/>
      <w:lvlJc w:val="left"/>
      <w:pPr>
        <w:ind w:left="720" w:hanging="360"/>
      </w:pPr>
      <w:rPr>
        <w:rFonts w:ascii="Garamond" w:hAnsi="Garamond" w:cs="Calibri" w:hint="default"/>
        <w:color w:val="00000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7C7EAD"/>
    <w:multiLevelType w:val="hybridMultilevel"/>
    <w:tmpl w:val="F202CB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C63E8A"/>
    <w:multiLevelType w:val="hybridMultilevel"/>
    <w:tmpl w:val="B504CD26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F65371"/>
    <w:multiLevelType w:val="hybridMultilevel"/>
    <w:tmpl w:val="C58AF6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8481802"/>
    <w:multiLevelType w:val="hybridMultilevel"/>
    <w:tmpl w:val="781C3742"/>
    <w:lvl w:ilvl="0" w:tplc="7A08F1A8">
      <w:start w:val="3"/>
      <w:numFmt w:val="decimal"/>
      <w:lvlText w:val="%1-"/>
      <w:lvlJc w:val="left"/>
      <w:pPr>
        <w:ind w:left="720" w:hanging="360"/>
      </w:pPr>
      <w:rPr>
        <w:rFonts w:asciiTheme="minorHAnsi" w:hAnsiTheme="minorHAnsi" w:cs="B Nazanin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E55CE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2BF7E5A"/>
    <w:multiLevelType w:val="hybridMultilevel"/>
    <w:tmpl w:val="3DE4D69E"/>
    <w:lvl w:ilvl="0" w:tplc="DB666BA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="B Nazanin" w:hint="default"/>
        <w:sz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93388F"/>
    <w:multiLevelType w:val="hybridMultilevel"/>
    <w:tmpl w:val="B504CD26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2D777F"/>
    <w:multiLevelType w:val="hybridMultilevel"/>
    <w:tmpl w:val="A52C3326"/>
    <w:lvl w:ilvl="0" w:tplc="822E7EB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923EE542">
      <w:start w:val="1"/>
      <w:numFmt w:val="decimal"/>
      <w:lvlText w:val="%2)"/>
      <w:lvlJc w:val="left"/>
      <w:pPr>
        <w:ind w:left="1440" w:hanging="360"/>
      </w:pPr>
      <w:rPr>
        <w:rFonts w:ascii="Garamond" w:eastAsiaTheme="minorHAnsi" w:hAnsi="Garamond" w:cs="B Nazani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912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86A5898"/>
    <w:multiLevelType w:val="hybridMultilevel"/>
    <w:tmpl w:val="2DA6A1B0"/>
    <w:lvl w:ilvl="0" w:tplc="A1584722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0" w15:restartNumberingAfterBreak="0">
    <w:nsid w:val="7C1F009C"/>
    <w:multiLevelType w:val="hybridMultilevel"/>
    <w:tmpl w:val="2440324A"/>
    <w:lvl w:ilvl="0" w:tplc="E1CE2600">
      <w:start w:val="1"/>
      <w:numFmt w:val="decimal"/>
      <w:lvlText w:val="%1)"/>
      <w:lvlJc w:val="left"/>
      <w:pPr>
        <w:ind w:left="720" w:hanging="360"/>
      </w:pPr>
      <w:rPr>
        <w:rFonts w:cs="IRANSans(FaNum) Light" w:hint="default"/>
        <w:color w:val="000000" w:themeColor="text1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14"/>
  </w:num>
  <w:num w:numId="3">
    <w:abstractNumId w:val="24"/>
  </w:num>
  <w:num w:numId="4">
    <w:abstractNumId w:val="28"/>
  </w:num>
  <w:num w:numId="5">
    <w:abstractNumId w:val="18"/>
  </w:num>
  <w:num w:numId="6">
    <w:abstractNumId w:val="23"/>
  </w:num>
  <w:num w:numId="7">
    <w:abstractNumId w:val="22"/>
  </w:num>
  <w:num w:numId="8">
    <w:abstractNumId w:val="20"/>
  </w:num>
  <w:num w:numId="9">
    <w:abstractNumId w:val="11"/>
  </w:num>
  <w:num w:numId="10">
    <w:abstractNumId w:val="1"/>
  </w:num>
  <w:num w:numId="11">
    <w:abstractNumId w:val="10"/>
  </w:num>
  <w:num w:numId="12">
    <w:abstractNumId w:val="21"/>
  </w:num>
  <w:num w:numId="13">
    <w:abstractNumId w:val="26"/>
  </w:num>
  <w:num w:numId="14">
    <w:abstractNumId w:val="30"/>
  </w:num>
  <w:num w:numId="15">
    <w:abstractNumId w:val="16"/>
  </w:num>
  <w:num w:numId="16">
    <w:abstractNumId w:val="17"/>
  </w:num>
  <w:num w:numId="17">
    <w:abstractNumId w:val="4"/>
  </w:num>
  <w:num w:numId="18">
    <w:abstractNumId w:val="15"/>
  </w:num>
  <w:num w:numId="19">
    <w:abstractNumId w:val="13"/>
  </w:num>
  <w:num w:numId="20">
    <w:abstractNumId w:val="12"/>
  </w:num>
  <w:num w:numId="21">
    <w:abstractNumId w:val="25"/>
  </w:num>
  <w:num w:numId="22">
    <w:abstractNumId w:val="8"/>
  </w:num>
  <w:num w:numId="23">
    <w:abstractNumId w:val="2"/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5"/>
  </w:num>
  <w:num w:numId="28">
    <w:abstractNumId w:val="9"/>
  </w:num>
  <w:num w:numId="29">
    <w:abstractNumId w:val="6"/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7"/>
  </w:num>
  <w:num w:numId="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attachedTemplate r:id="rId1"/>
  <w:documentProtection w:edit="readOnly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182"/>
    <w:rsid w:val="00002FA5"/>
    <w:rsid w:val="000179AB"/>
    <w:rsid w:val="000214EA"/>
    <w:rsid w:val="00043FC5"/>
    <w:rsid w:val="00061F09"/>
    <w:rsid w:val="00062B3A"/>
    <w:rsid w:val="00081535"/>
    <w:rsid w:val="0008474C"/>
    <w:rsid w:val="000A73FA"/>
    <w:rsid w:val="000B0453"/>
    <w:rsid w:val="000B7E61"/>
    <w:rsid w:val="000C335F"/>
    <w:rsid w:val="000E1481"/>
    <w:rsid w:val="000F2ACE"/>
    <w:rsid w:val="000F6787"/>
    <w:rsid w:val="001132BF"/>
    <w:rsid w:val="00116C11"/>
    <w:rsid w:val="001263F1"/>
    <w:rsid w:val="00137A85"/>
    <w:rsid w:val="001419A0"/>
    <w:rsid w:val="00141E72"/>
    <w:rsid w:val="001473C6"/>
    <w:rsid w:val="001540C1"/>
    <w:rsid w:val="00156A44"/>
    <w:rsid w:val="00157FD7"/>
    <w:rsid w:val="00175609"/>
    <w:rsid w:val="00185FE6"/>
    <w:rsid w:val="00195C55"/>
    <w:rsid w:val="001A0761"/>
    <w:rsid w:val="001A327F"/>
    <w:rsid w:val="001A7A72"/>
    <w:rsid w:val="001B1EC2"/>
    <w:rsid w:val="001B1F9A"/>
    <w:rsid w:val="00215C29"/>
    <w:rsid w:val="0022560B"/>
    <w:rsid w:val="0024094B"/>
    <w:rsid w:val="002678F6"/>
    <w:rsid w:val="00274E08"/>
    <w:rsid w:val="002A0D08"/>
    <w:rsid w:val="002B0679"/>
    <w:rsid w:val="002B74D8"/>
    <w:rsid w:val="002C20A9"/>
    <w:rsid w:val="002F1D23"/>
    <w:rsid w:val="003151A6"/>
    <w:rsid w:val="003450A9"/>
    <w:rsid w:val="0037150F"/>
    <w:rsid w:val="00381598"/>
    <w:rsid w:val="00383531"/>
    <w:rsid w:val="003950F1"/>
    <w:rsid w:val="003B2A57"/>
    <w:rsid w:val="003D0866"/>
    <w:rsid w:val="003F6823"/>
    <w:rsid w:val="00420B97"/>
    <w:rsid w:val="00422E74"/>
    <w:rsid w:val="0042572D"/>
    <w:rsid w:val="00433D81"/>
    <w:rsid w:val="00434BC4"/>
    <w:rsid w:val="0044445F"/>
    <w:rsid w:val="00445C31"/>
    <w:rsid w:val="00452D1A"/>
    <w:rsid w:val="004A0DCF"/>
    <w:rsid w:val="004A3720"/>
    <w:rsid w:val="004B3CDF"/>
    <w:rsid w:val="004D37C2"/>
    <w:rsid w:val="004D644A"/>
    <w:rsid w:val="004E3808"/>
    <w:rsid w:val="004F3CEA"/>
    <w:rsid w:val="005016B2"/>
    <w:rsid w:val="00504438"/>
    <w:rsid w:val="00506E63"/>
    <w:rsid w:val="005116F0"/>
    <w:rsid w:val="005177F6"/>
    <w:rsid w:val="0052308F"/>
    <w:rsid w:val="00553DD9"/>
    <w:rsid w:val="00591AA1"/>
    <w:rsid w:val="00595FDB"/>
    <w:rsid w:val="005A17AC"/>
    <w:rsid w:val="005B1D08"/>
    <w:rsid w:val="005C0164"/>
    <w:rsid w:val="005E5619"/>
    <w:rsid w:val="005F5576"/>
    <w:rsid w:val="00602E79"/>
    <w:rsid w:val="00615ABB"/>
    <w:rsid w:val="0062260B"/>
    <w:rsid w:val="006364D6"/>
    <w:rsid w:val="00636D69"/>
    <w:rsid w:val="00637684"/>
    <w:rsid w:val="00646769"/>
    <w:rsid w:val="0065687C"/>
    <w:rsid w:val="00660357"/>
    <w:rsid w:val="0066777A"/>
    <w:rsid w:val="006821B9"/>
    <w:rsid w:val="006922AF"/>
    <w:rsid w:val="00696263"/>
    <w:rsid w:val="006C0122"/>
    <w:rsid w:val="006D6800"/>
    <w:rsid w:val="006F635F"/>
    <w:rsid w:val="00704BE7"/>
    <w:rsid w:val="00710C87"/>
    <w:rsid w:val="00717B42"/>
    <w:rsid w:val="00720AAD"/>
    <w:rsid w:val="00726C81"/>
    <w:rsid w:val="00734094"/>
    <w:rsid w:val="00737FC9"/>
    <w:rsid w:val="0074019A"/>
    <w:rsid w:val="007641C3"/>
    <w:rsid w:val="00786B72"/>
    <w:rsid w:val="007A7B6F"/>
    <w:rsid w:val="007C0DBC"/>
    <w:rsid w:val="007D71FC"/>
    <w:rsid w:val="007E30AD"/>
    <w:rsid w:val="007E387D"/>
    <w:rsid w:val="007F0969"/>
    <w:rsid w:val="00800907"/>
    <w:rsid w:val="0085327D"/>
    <w:rsid w:val="00890515"/>
    <w:rsid w:val="00894CD9"/>
    <w:rsid w:val="008A5E8E"/>
    <w:rsid w:val="008C44FC"/>
    <w:rsid w:val="008D07B7"/>
    <w:rsid w:val="008D083B"/>
    <w:rsid w:val="00900182"/>
    <w:rsid w:val="00924E1D"/>
    <w:rsid w:val="00936411"/>
    <w:rsid w:val="00941061"/>
    <w:rsid w:val="009448BB"/>
    <w:rsid w:val="00947FF5"/>
    <w:rsid w:val="0095181F"/>
    <w:rsid w:val="00955CE3"/>
    <w:rsid w:val="00960987"/>
    <w:rsid w:val="0096705C"/>
    <w:rsid w:val="00980C97"/>
    <w:rsid w:val="009A2B6B"/>
    <w:rsid w:val="009B7F1E"/>
    <w:rsid w:val="009C43FD"/>
    <w:rsid w:val="009C6705"/>
    <w:rsid w:val="009F744C"/>
    <w:rsid w:val="00A04D6F"/>
    <w:rsid w:val="00A06EA1"/>
    <w:rsid w:val="00A131F2"/>
    <w:rsid w:val="00A14151"/>
    <w:rsid w:val="00A21F4C"/>
    <w:rsid w:val="00A23CF8"/>
    <w:rsid w:val="00A34A08"/>
    <w:rsid w:val="00A9188D"/>
    <w:rsid w:val="00AA56AE"/>
    <w:rsid w:val="00AB2DFA"/>
    <w:rsid w:val="00AB7462"/>
    <w:rsid w:val="00AC2409"/>
    <w:rsid w:val="00AE13EB"/>
    <w:rsid w:val="00AE18B2"/>
    <w:rsid w:val="00AE416D"/>
    <w:rsid w:val="00AE7A7B"/>
    <w:rsid w:val="00AF0EF1"/>
    <w:rsid w:val="00B01900"/>
    <w:rsid w:val="00B066E8"/>
    <w:rsid w:val="00B10CE2"/>
    <w:rsid w:val="00B16CFA"/>
    <w:rsid w:val="00B44D54"/>
    <w:rsid w:val="00B66527"/>
    <w:rsid w:val="00B74A87"/>
    <w:rsid w:val="00B80203"/>
    <w:rsid w:val="00BA1879"/>
    <w:rsid w:val="00BA7B0E"/>
    <w:rsid w:val="00BB04B5"/>
    <w:rsid w:val="00BB2C95"/>
    <w:rsid w:val="00BD590F"/>
    <w:rsid w:val="00BE472D"/>
    <w:rsid w:val="00BE5C59"/>
    <w:rsid w:val="00C10630"/>
    <w:rsid w:val="00C2074D"/>
    <w:rsid w:val="00C25DC1"/>
    <w:rsid w:val="00C30359"/>
    <w:rsid w:val="00C31B15"/>
    <w:rsid w:val="00C328DC"/>
    <w:rsid w:val="00C432F9"/>
    <w:rsid w:val="00C53E70"/>
    <w:rsid w:val="00CA5AF5"/>
    <w:rsid w:val="00CA64AD"/>
    <w:rsid w:val="00CA6CAC"/>
    <w:rsid w:val="00CC1A8A"/>
    <w:rsid w:val="00CD2AD5"/>
    <w:rsid w:val="00CE380E"/>
    <w:rsid w:val="00CE4D5F"/>
    <w:rsid w:val="00CE78A7"/>
    <w:rsid w:val="00CF3323"/>
    <w:rsid w:val="00CF7544"/>
    <w:rsid w:val="00D15DE7"/>
    <w:rsid w:val="00D34FB9"/>
    <w:rsid w:val="00D504B2"/>
    <w:rsid w:val="00D60C7E"/>
    <w:rsid w:val="00D64892"/>
    <w:rsid w:val="00D81DF1"/>
    <w:rsid w:val="00D836D5"/>
    <w:rsid w:val="00D91C79"/>
    <w:rsid w:val="00DA41E9"/>
    <w:rsid w:val="00DB313C"/>
    <w:rsid w:val="00DF5F8B"/>
    <w:rsid w:val="00E3283E"/>
    <w:rsid w:val="00E362A7"/>
    <w:rsid w:val="00E43C5B"/>
    <w:rsid w:val="00E537BF"/>
    <w:rsid w:val="00E842A1"/>
    <w:rsid w:val="00E86D4B"/>
    <w:rsid w:val="00E93F0A"/>
    <w:rsid w:val="00E95242"/>
    <w:rsid w:val="00EA2D8E"/>
    <w:rsid w:val="00EC1061"/>
    <w:rsid w:val="00ED6127"/>
    <w:rsid w:val="00F01964"/>
    <w:rsid w:val="00F10582"/>
    <w:rsid w:val="00F10B16"/>
    <w:rsid w:val="00F41FCF"/>
    <w:rsid w:val="00F43422"/>
    <w:rsid w:val="00F51DDD"/>
    <w:rsid w:val="00F545FC"/>
    <w:rsid w:val="00F557BB"/>
    <w:rsid w:val="00F72E56"/>
    <w:rsid w:val="00F912C5"/>
    <w:rsid w:val="00FB1DA2"/>
    <w:rsid w:val="00FB1DD8"/>
    <w:rsid w:val="00FB5E1F"/>
    <w:rsid w:val="00FC17D3"/>
    <w:rsid w:val="00FC5501"/>
    <w:rsid w:val="00FD2014"/>
    <w:rsid w:val="00FD37CA"/>
    <w:rsid w:val="00FD504C"/>
    <w:rsid w:val="00FE34A1"/>
    <w:rsid w:val="00FF1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/"/>
  <w:listSeparator w:val="؛"/>
  <w14:docId w14:val="22E47FB6"/>
  <w15:chartTrackingRefBased/>
  <w15:docId w15:val="{E8BFBA82-C936-4702-865C-9DE463718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A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3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37C2"/>
  </w:style>
  <w:style w:type="paragraph" w:styleId="Footer">
    <w:name w:val="footer"/>
    <w:basedOn w:val="Normal"/>
    <w:link w:val="FooterChar"/>
    <w:uiPriority w:val="99"/>
    <w:unhideWhenUsed/>
    <w:qFormat/>
    <w:rsid w:val="004D3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37C2"/>
  </w:style>
  <w:style w:type="character" w:customStyle="1" w:styleId="fontstyle01">
    <w:name w:val="fontstyle01"/>
    <w:basedOn w:val="DefaultParagraphFont"/>
    <w:rsid w:val="00720AAD"/>
    <w:rPr>
      <w:rFonts w:cs="B Nazanin" w:hint="cs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720AAD"/>
    <w:rPr>
      <w:rFonts w:ascii="Times New Roman" w:hAnsi="Times New Roman" w:cs="Times New Roman" w:hint="default"/>
      <w:b/>
      <w:bCs/>
      <w:i w:val="0"/>
      <w:iCs w:val="0"/>
      <w:color w:val="000000"/>
      <w:sz w:val="22"/>
      <w:szCs w:val="22"/>
    </w:rPr>
  </w:style>
  <w:style w:type="paragraph" w:styleId="ListParagraph">
    <w:name w:val="List Paragraph"/>
    <w:basedOn w:val="Normal"/>
    <w:uiPriority w:val="34"/>
    <w:qFormat/>
    <w:rsid w:val="00720AAD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42572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2572D"/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0042572D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572D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572D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572D"/>
    <w:rPr>
      <w:rFonts w:eastAsiaTheme="minorEastAsia" w:cs="Times New Roman"/>
      <w:color w:val="5A5A5A" w:themeColor="text1" w:themeTint="A5"/>
      <w:spacing w:val="15"/>
    </w:rPr>
  </w:style>
  <w:style w:type="character" w:styleId="PlaceholderText">
    <w:name w:val="Placeholder Text"/>
    <w:basedOn w:val="DefaultParagraphFont"/>
    <w:uiPriority w:val="99"/>
    <w:semiHidden/>
    <w:rsid w:val="00737FC9"/>
    <w:rPr>
      <w:color w:val="808080"/>
    </w:rPr>
  </w:style>
  <w:style w:type="paragraph" w:customStyle="1" w:styleId="a">
    <w:name w:val="صورت سوال ربزپردازنده"/>
    <w:basedOn w:val="Normal"/>
    <w:link w:val="Char"/>
    <w:autoRedefine/>
    <w:qFormat/>
    <w:rsid w:val="00F72E56"/>
    <w:pPr>
      <w:bidi/>
      <w:jc w:val="both"/>
    </w:pPr>
    <w:rPr>
      <w:rFonts w:ascii="B Nazanin" w:hAnsi="B Nazanin" w:cs="IRANSans(FaNum) Light"/>
      <w:sz w:val="28"/>
      <w:szCs w:val="28"/>
    </w:rPr>
  </w:style>
  <w:style w:type="character" w:customStyle="1" w:styleId="Char">
    <w:name w:val="صورت سوال ربزپردازنده Char"/>
    <w:basedOn w:val="DefaultParagraphFont"/>
    <w:link w:val="a"/>
    <w:rsid w:val="00F72E56"/>
    <w:rPr>
      <w:rFonts w:ascii="B Nazanin" w:hAnsi="B Nazanin" w:cs="IRANSans(FaNum) Light"/>
      <w:sz w:val="28"/>
      <w:szCs w:val="28"/>
    </w:rPr>
  </w:style>
  <w:style w:type="paragraph" w:customStyle="1" w:styleId="a0">
    <w:name w:val="متن جواب ریزپردازنده"/>
    <w:basedOn w:val="a"/>
    <w:link w:val="Char0"/>
    <w:qFormat/>
    <w:rsid w:val="007A7B6F"/>
    <w:rPr>
      <w:color w:val="000000" w:themeColor="text1"/>
    </w:rPr>
  </w:style>
  <w:style w:type="character" w:customStyle="1" w:styleId="Char0">
    <w:name w:val="متن جواب ریزپردازنده Char"/>
    <w:basedOn w:val="Char"/>
    <w:link w:val="a0"/>
    <w:rsid w:val="007A7B6F"/>
    <w:rPr>
      <w:rFonts w:ascii="Calibri" w:hAnsi="Calibri" w:cs="IRANSans(FaNum) Light"/>
      <w:color w:val="000000" w:themeColor="text1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179AB"/>
    <w:rPr>
      <w:color w:val="0563C1" w:themeColor="hyperlink"/>
      <w:u w:val="single"/>
    </w:rPr>
  </w:style>
  <w:style w:type="character" w:customStyle="1" w:styleId="Style1">
    <w:name w:val="Style1"/>
    <w:basedOn w:val="DefaultParagraphFont"/>
    <w:uiPriority w:val="1"/>
    <w:rsid w:val="000A73FA"/>
    <w:rPr>
      <w:sz w:val="52"/>
    </w:rPr>
  </w:style>
  <w:style w:type="character" w:customStyle="1" w:styleId="a1">
    <w:name w:val="عنوان"/>
    <w:basedOn w:val="DefaultParagraphFont"/>
    <w:uiPriority w:val="1"/>
    <w:qFormat/>
    <w:rsid w:val="00F43422"/>
    <w:rPr>
      <w:rFonts w:ascii="B Titr" w:eastAsia="B Titr" w:hAnsi="B Titr" w:cs="B Titr"/>
      <w:color w:val="00B0F0"/>
      <w:sz w:val="52"/>
      <w:szCs w:val="52"/>
    </w:rPr>
  </w:style>
  <w:style w:type="character" w:customStyle="1" w:styleId="a2">
    <w:name w:val="تاریخ"/>
    <w:basedOn w:val="DefaultParagraphFont"/>
    <w:uiPriority w:val="1"/>
    <w:rsid w:val="00F43422"/>
    <w:rPr>
      <w:rFonts w:ascii="B Titr" w:eastAsia="B Titr" w:hAnsi="B Titr" w:cs="B Titr"/>
      <w:sz w:val="44"/>
      <w:szCs w:val="44"/>
    </w:rPr>
  </w:style>
  <w:style w:type="table" w:styleId="GridTable1Light-Accent6">
    <w:name w:val="Grid Table 1 Light Accent 6"/>
    <w:basedOn w:val="TableNormal"/>
    <w:uiPriority w:val="46"/>
    <w:rsid w:val="00F72E56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2">
    <w:name w:val="Grid Table 5 Dark Accent 2"/>
    <w:basedOn w:val="TableNormal"/>
    <w:uiPriority w:val="50"/>
    <w:rsid w:val="00F72E5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2">
    <w:name w:val="Grid Table 4 Accent 2"/>
    <w:basedOn w:val="TableNormal"/>
    <w:uiPriority w:val="49"/>
    <w:rsid w:val="00F51DDD"/>
    <w:pPr>
      <w:spacing w:after="0" w:line="240" w:lineRule="auto"/>
    </w:pPr>
    <w:rPr>
      <w:rFonts w:ascii="Times New Roman" w:hAnsi="Times New Roman" w:cs="B Nazanin"/>
      <w:sz w:val="24"/>
      <w:szCs w:val="28"/>
      <w14:ligatures w14:val="all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5Dark-Accent1">
    <w:name w:val="Grid Table 5 Dark Accent 1"/>
    <w:basedOn w:val="TableNormal"/>
    <w:uiPriority w:val="50"/>
    <w:rsid w:val="00E537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1"/>
      </w:tcPr>
    </w:tblStylePr>
    <w:tblStylePr w:type="band1Vert">
      <w:tblPr/>
      <w:tcPr>
        <w:shd w:val="clear" w:color="auto" w:fill="FF9999" w:themeFill="accent1" w:themeFillTint="66"/>
      </w:tcPr>
    </w:tblStylePr>
    <w:tblStylePr w:type="band1Horz">
      <w:tblPr/>
      <w:tcPr>
        <w:shd w:val="clear" w:color="auto" w:fill="FF9999" w:themeFill="accent1" w:themeFillTint="66"/>
      </w:tcPr>
    </w:tblStylePr>
  </w:style>
  <w:style w:type="character" w:customStyle="1" w:styleId="mord">
    <w:name w:val="mord"/>
    <w:basedOn w:val="DefaultParagraphFont"/>
    <w:rsid w:val="00710C87"/>
  </w:style>
  <w:style w:type="character" w:customStyle="1" w:styleId="mopen">
    <w:name w:val="mopen"/>
    <w:basedOn w:val="DefaultParagraphFont"/>
    <w:rsid w:val="00710C87"/>
  </w:style>
  <w:style w:type="character" w:customStyle="1" w:styleId="mbin">
    <w:name w:val="mbin"/>
    <w:basedOn w:val="DefaultParagraphFont"/>
    <w:rsid w:val="00710C87"/>
  </w:style>
  <w:style w:type="character" w:customStyle="1" w:styleId="mclose">
    <w:name w:val="mclose"/>
    <w:basedOn w:val="DefaultParagraphFont"/>
    <w:rsid w:val="00710C87"/>
  </w:style>
  <w:style w:type="character" w:customStyle="1" w:styleId="mop">
    <w:name w:val="mop"/>
    <w:basedOn w:val="DefaultParagraphFont"/>
    <w:rsid w:val="00710C87"/>
  </w:style>
  <w:style w:type="table" w:styleId="TableGrid">
    <w:name w:val="Table Grid"/>
    <w:basedOn w:val="TableNormal"/>
    <w:uiPriority w:val="39"/>
    <w:rsid w:val="00E842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1">
    <w:name w:val="Grid Table 3 Accent 1"/>
    <w:basedOn w:val="TableNormal"/>
    <w:uiPriority w:val="48"/>
    <w:rsid w:val="0052308F"/>
    <w:pPr>
      <w:spacing w:after="0" w:line="240" w:lineRule="auto"/>
    </w:pPr>
    <w:tblPr>
      <w:tblStyleRowBandSize w:val="1"/>
      <w:tblStyleColBandSize w:val="1"/>
      <w:tblBorders>
        <w:top w:val="single" w:sz="4" w:space="0" w:color="FF6666" w:themeColor="accent1" w:themeTint="99"/>
        <w:left w:val="single" w:sz="4" w:space="0" w:color="FF6666" w:themeColor="accent1" w:themeTint="99"/>
        <w:bottom w:val="single" w:sz="4" w:space="0" w:color="FF6666" w:themeColor="accent1" w:themeTint="99"/>
        <w:right w:val="single" w:sz="4" w:space="0" w:color="FF6666" w:themeColor="accent1" w:themeTint="99"/>
        <w:insideH w:val="single" w:sz="4" w:space="0" w:color="FF6666" w:themeColor="accent1" w:themeTint="99"/>
        <w:insideV w:val="single" w:sz="4" w:space="0" w:color="FF666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1" w:themeFillTint="33"/>
      </w:tcPr>
    </w:tblStylePr>
    <w:tblStylePr w:type="band1Horz">
      <w:tblPr/>
      <w:tcPr>
        <w:shd w:val="clear" w:color="auto" w:fill="FFCCCC" w:themeFill="accent1" w:themeFillTint="33"/>
      </w:tcPr>
    </w:tblStylePr>
    <w:tblStylePr w:type="neCell">
      <w:tblPr/>
      <w:tcPr>
        <w:tcBorders>
          <w:bottom w:val="single" w:sz="4" w:space="0" w:color="FF6666" w:themeColor="accent1" w:themeTint="99"/>
        </w:tcBorders>
      </w:tcPr>
    </w:tblStylePr>
    <w:tblStylePr w:type="nwCell">
      <w:tblPr/>
      <w:tcPr>
        <w:tcBorders>
          <w:bottom w:val="single" w:sz="4" w:space="0" w:color="FF6666" w:themeColor="accent1" w:themeTint="99"/>
        </w:tcBorders>
      </w:tcPr>
    </w:tblStylePr>
    <w:tblStylePr w:type="seCell">
      <w:tblPr/>
      <w:tcPr>
        <w:tcBorders>
          <w:top w:val="single" w:sz="4" w:space="0" w:color="FF6666" w:themeColor="accent1" w:themeTint="99"/>
        </w:tcBorders>
      </w:tcPr>
    </w:tblStylePr>
    <w:tblStylePr w:type="swCell">
      <w:tblPr/>
      <w:tcPr>
        <w:tcBorders>
          <w:top w:val="single" w:sz="4" w:space="0" w:color="FF6666" w:themeColor="accent1" w:themeTint="99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52308F"/>
    <w:pPr>
      <w:spacing w:after="0" w:line="240" w:lineRule="auto"/>
    </w:pPr>
    <w:rPr>
      <w:color w:val="BF0000" w:themeColor="accent1" w:themeShade="BF"/>
    </w:rPr>
    <w:tblPr>
      <w:tblStyleRowBandSize w:val="1"/>
      <w:tblStyleColBandSize w:val="1"/>
      <w:tblBorders>
        <w:top w:val="single" w:sz="4" w:space="0" w:color="FF6666" w:themeColor="accent1" w:themeTint="99"/>
        <w:left w:val="single" w:sz="4" w:space="0" w:color="FF6666" w:themeColor="accent1" w:themeTint="99"/>
        <w:bottom w:val="single" w:sz="4" w:space="0" w:color="FF6666" w:themeColor="accent1" w:themeTint="99"/>
        <w:right w:val="single" w:sz="4" w:space="0" w:color="FF6666" w:themeColor="accent1" w:themeTint="99"/>
        <w:insideH w:val="single" w:sz="4" w:space="0" w:color="FF6666" w:themeColor="accent1" w:themeTint="99"/>
        <w:insideV w:val="single" w:sz="4" w:space="0" w:color="FF6666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1" w:themeFillTint="33"/>
      </w:tcPr>
    </w:tblStylePr>
    <w:tblStylePr w:type="band1Horz">
      <w:tblPr/>
      <w:tcPr>
        <w:shd w:val="clear" w:color="auto" w:fill="FFCCCC" w:themeFill="accent1" w:themeFillTint="33"/>
      </w:tcPr>
    </w:tblStylePr>
  </w:style>
  <w:style w:type="paragraph" w:styleId="ListBullet">
    <w:name w:val="List Bullet"/>
    <w:basedOn w:val="Normal"/>
    <w:uiPriority w:val="99"/>
    <w:unhideWhenUsed/>
    <w:rsid w:val="00434BC4"/>
    <w:pPr>
      <w:numPr>
        <w:numId w:val="3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90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microsoft.com/office/2007/relationships/hdphoto" Target="media/hdphoto3.wdp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microsoft.com/office/2007/relationships/hdphoto" Target="media/hdphoto4.wd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microsoft.com/office/2007/relationships/hdphoto" Target="media/hdphoto5.wdp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15.png"/><Relationship Id="rId1" Type="http://schemas.openxmlformats.org/officeDocument/2006/relationships/image" Target="media/image1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ya%20Varaste\Documents\Custom%20Office%20Templates\&#1589;&#1608;&#1585;&#1578;%20&#1587;&#1608;&#1575;&#1604;%20&#1585;&#1740;&#1586;&#1662;&#1585;&#1583;&#1575;&#1586;&#1606;&#1583;&#1607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D1E28CA00404F6D8C2149CF753CB8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3735D6-19C3-44F2-9FBC-575918E12C2F}"/>
      </w:docPartPr>
      <w:docPartBody>
        <w:p w:rsidR="00546BDB" w:rsidRDefault="00305D68">
          <w:pPr>
            <w:pStyle w:val="1D1E28CA00404F6D8C2149CF753CB86D"/>
          </w:pPr>
          <w:r w:rsidRPr="000207DB">
            <w:rPr>
              <w:rStyle w:val="PlaceholderText"/>
            </w:rPr>
            <w:t>Click 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Nazanin">
    <w:altName w:val="Calibri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RANSans(FaNum) Light">
    <w:altName w:val="Cambria"/>
    <w:charset w:val="00"/>
    <w:family w:val="roman"/>
    <w:pitch w:val="variable"/>
    <w:sig w:usb0="80002063" w:usb1="80002040" w:usb2="00000008" w:usb3="00000000" w:csb0="0000004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IRANSans">
    <w:panose1 w:val="020B0506030804020204"/>
    <w:charset w:val="00"/>
    <w:family w:val="swiss"/>
    <w:pitch w:val="variable"/>
    <w:sig w:usb0="80002003" w:usb1="00000000" w:usb2="00000008" w:usb3="00000000" w:csb0="00000041" w:csb1="00000000"/>
  </w:font>
  <w:font w:name="B Yeka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D68"/>
    <w:rsid w:val="0012557B"/>
    <w:rsid w:val="00285AA4"/>
    <w:rsid w:val="002903AD"/>
    <w:rsid w:val="00305D68"/>
    <w:rsid w:val="004E4532"/>
    <w:rsid w:val="00546BDB"/>
    <w:rsid w:val="00687764"/>
    <w:rsid w:val="007C7F7F"/>
    <w:rsid w:val="008742DB"/>
    <w:rsid w:val="0099213F"/>
    <w:rsid w:val="009C14D1"/>
    <w:rsid w:val="009F0048"/>
    <w:rsid w:val="00A11DA8"/>
    <w:rsid w:val="00A67B21"/>
    <w:rsid w:val="00AF02A8"/>
    <w:rsid w:val="00B61E32"/>
    <w:rsid w:val="00B75974"/>
    <w:rsid w:val="00DC719F"/>
    <w:rsid w:val="00E178E2"/>
    <w:rsid w:val="00E45CD5"/>
    <w:rsid w:val="00FA32EE"/>
    <w:rsid w:val="00FD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/"/>
  <w:listSeparator w:val="؛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2557B"/>
    <w:rPr>
      <w:color w:val="808080"/>
    </w:rPr>
  </w:style>
  <w:style w:type="paragraph" w:customStyle="1" w:styleId="1D1E28CA00404F6D8C2149CF753CB86D">
    <w:name w:val="1D1E28CA00404F6D8C2149CF753CB86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4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FF0000"/>
      </a:accent1>
      <a:accent2>
        <a:srgbClr val="ED7D31"/>
      </a:accent2>
      <a:accent3>
        <a:srgbClr val="A5A5A5"/>
      </a:accent3>
      <a:accent4>
        <a:srgbClr val="FFC000"/>
      </a:accent4>
      <a:accent5>
        <a:srgbClr val="C00000"/>
      </a:accent5>
      <a:accent6>
        <a:srgbClr val="70AD47"/>
      </a:accent6>
      <a:hlink>
        <a:srgbClr val="0563C1"/>
      </a:hlink>
      <a:folHlink>
        <a:srgbClr val="00000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11/12/1397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24B200-B6AF-4B4A-AA55-995BC016F1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صورت سوال ریزپردازنده.dotx</Template>
  <TotalTime>801</TotalTime>
  <Pages>22</Pages>
  <Words>448</Words>
  <Characters>2559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روشهاي پایه ورودي/خروجی</dc:subject>
  <dc:creator>امیرحسین علی‌بخشی</dc:creator>
  <cp:keywords/>
  <dc:description/>
  <cp:lastModifiedBy>Amirhossein Alibakhshi</cp:lastModifiedBy>
  <cp:revision>35</cp:revision>
  <cp:lastPrinted>2021-01-03T17:07:00Z</cp:lastPrinted>
  <dcterms:created xsi:type="dcterms:W3CDTF">2020-10-27T15:16:00Z</dcterms:created>
  <dcterms:modified xsi:type="dcterms:W3CDTF">2021-01-16T19:22:00Z</dcterms:modified>
</cp:coreProperties>
</file>